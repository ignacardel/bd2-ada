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3AAB2" w14:textId="77777777" w:rsidR="00DD2826" w:rsidRDefault="00DD2826" w:rsidP="00DD2826">
      <w:pPr>
        <w:spacing w:line="240" w:lineRule="auto"/>
        <w:rPr>
          <w:b/>
          <w:lang w:val="en-US"/>
        </w:rPr>
      </w:pPr>
      <w:r w:rsidRPr="00DD2826">
        <w:rPr>
          <w:b/>
          <w:lang w:val="en-US"/>
        </w:rPr>
        <w:t>drama/ Kiss of the Spider Woman</w:t>
      </w:r>
    </w:p>
    <w:p w14:paraId="7DB8547D" w14:textId="77777777" w:rsidR="00DD2826" w:rsidRPr="00DD2826" w:rsidRDefault="00DD2826" w:rsidP="00DD2826">
      <w:pPr>
        <w:spacing w:line="240" w:lineRule="auto"/>
        <w:rPr>
          <w:lang w:val="en-US"/>
        </w:rPr>
      </w:pPr>
      <w:r w:rsidRPr="00DD2826">
        <w:rPr>
          <w:lang w:val="en-US"/>
        </w:rPr>
        <w:t>Directed by</w:t>
      </w:r>
      <w:r w:rsidRPr="00DD2826">
        <w:rPr>
          <w:lang w:val="en-US"/>
        </w:rPr>
        <w:tab/>
        <w:t>Héctor Babenco</w:t>
      </w:r>
    </w:p>
    <w:p w14:paraId="238E39D8" w14:textId="77777777" w:rsidR="00DD2826" w:rsidRPr="00DD2826" w:rsidRDefault="00DD2826" w:rsidP="00DD2826">
      <w:pPr>
        <w:spacing w:line="240" w:lineRule="auto"/>
        <w:rPr>
          <w:lang w:val="en-US"/>
        </w:rPr>
      </w:pPr>
      <w:r w:rsidRPr="00DD2826">
        <w:rPr>
          <w:lang w:val="en-US"/>
        </w:rPr>
        <w:t>Produced by</w:t>
      </w:r>
      <w:r w:rsidRPr="00DD2826">
        <w:rPr>
          <w:lang w:val="en-US"/>
        </w:rPr>
        <w:tab/>
        <w:t>Francisco Ramalho Jr.</w:t>
      </w:r>
    </w:p>
    <w:p w14:paraId="224DE5D1" w14:textId="77777777" w:rsidR="00DD2826" w:rsidRPr="00DD2826" w:rsidRDefault="00DD2826" w:rsidP="00DD2826">
      <w:pPr>
        <w:spacing w:line="240" w:lineRule="auto"/>
        <w:ind w:left="708" w:firstLine="708"/>
        <w:rPr>
          <w:lang w:val="en-US"/>
        </w:rPr>
      </w:pPr>
      <w:r w:rsidRPr="00DD2826">
        <w:rPr>
          <w:lang w:val="en-US"/>
        </w:rPr>
        <w:t>David Weisman</w:t>
      </w:r>
    </w:p>
    <w:p w14:paraId="21764E4E" w14:textId="77777777" w:rsidR="00DD2826" w:rsidRPr="00DD2826" w:rsidRDefault="00DD2826" w:rsidP="00DD2826">
      <w:pPr>
        <w:spacing w:line="240" w:lineRule="auto"/>
        <w:rPr>
          <w:lang w:val="en-US"/>
        </w:rPr>
      </w:pPr>
      <w:r w:rsidRPr="00DD2826">
        <w:rPr>
          <w:lang w:val="en-US"/>
        </w:rPr>
        <w:t>Written by</w:t>
      </w:r>
      <w:r w:rsidRPr="00DD2826">
        <w:rPr>
          <w:lang w:val="en-US"/>
        </w:rPr>
        <w:tab/>
        <w:t>Leonard Schrader</w:t>
      </w:r>
    </w:p>
    <w:p w14:paraId="52A6D5D6" w14:textId="77777777" w:rsidR="00DD2826" w:rsidRPr="00DD2826" w:rsidRDefault="00DD2826" w:rsidP="00DD2826">
      <w:pPr>
        <w:spacing w:line="240" w:lineRule="auto"/>
        <w:ind w:left="708" w:firstLine="708"/>
        <w:rPr>
          <w:lang w:val="en-US"/>
        </w:rPr>
      </w:pPr>
      <w:r w:rsidRPr="00DD2826">
        <w:rPr>
          <w:lang w:val="en-US"/>
        </w:rPr>
        <w:t>Story:</w:t>
      </w:r>
    </w:p>
    <w:p w14:paraId="656641DD" w14:textId="77777777" w:rsidR="00DD2826" w:rsidRPr="00DD2826" w:rsidRDefault="00DD2826" w:rsidP="00DD2826">
      <w:pPr>
        <w:spacing w:line="240" w:lineRule="auto"/>
        <w:ind w:left="708" w:firstLine="708"/>
        <w:rPr>
          <w:lang w:val="en-US"/>
        </w:rPr>
      </w:pPr>
      <w:r w:rsidRPr="00DD2826">
        <w:rPr>
          <w:lang w:val="en-US"/>
        </w:rPr>
        <w:t>Manuel Puig</w:t>
      </w:r>
    </w:p>
    <w:p w14:paraId="1EF9B44C" w14:textId="77777777" w:rsidR="00DD2826" w:rsidRPr="00DD2826" w:rsidRDefault="00DD2826" w:rsidP="00DD2826">
      <w:pPr>
        <w:spacing w:line="240" w:lineRule="auto"/>
        <w:rPr>
          <w:lang w:val="en-US"/>
        </w:rPr>
      </w:pPr>
      <w:r w:rsidRPr="00DD2826">
        <w:rPr>
          <w:lang w:val="en-US"/>
        </w:rPr>
        <w:t>Starring</w:t>
      </w:r>
      <w:r>
        <w:rPr>
          <w:lang w:val="en-US"/>
        </w:rPr>
        <w:tab/>
      </w:r>
      <w:r w:rsidRPr="00DD2826">
        <w:rPr>
          <w:lang w:val="en-US"/>
        </w:rPr>
        <w:tab/>
        <w:t>William Hurt</w:t>
      </w:r>
    </w:p>
    <w:p w14:paraId="6C86887F" w14:textId="77777777" w:rsidR="00DD2826" w:rsidRPr="00DD2826" w:rsidRDefault="00DD2826" w:rsidP="00DD2826">
      <w:pPr>
        <w:spacing w:line="240" w:lineRule="auto"/>
        <w:ind w:left="708" w:firstLine="708"/>
      </w:pPr>
      <w:r w:rsidRPr="00DD2826">
        <w:t>Raúl Juliá</w:t>
      </w:r>
    </w:p>
    <w:p w14:paraId="002F5585" w14:textId="77777777" w:rsidR="00DD2826" w:rsidRPr="00DD2826" w:rsidRDefault="00DD2826" w:rsidP="00DD2826">
      <w:pPr>
        <w:spacing w:line="240" w:lineRule="auto"/>
        <w:ind w:left="708" w:firstLine="708"/>
      </w:pPr>
      <w:r w:rsidRPr="00DD2826">
        <w:t>Sonia Braga</w:t>
      </w:r>
    </w:p>
    <w:p w14:paraId="32F079A7" w14:textId="77777777" w:rsidR="00DD2826" w:rsidRPr="00DD2826" w:rsidRDefault="00DD2826" w:rsidP="00DD2826">
      <w:pPr>
        <w:spacing w:line="240" w:lineRule="auto"/>
        <w:ind w:left="708" w:firstLine="708"/>
      </w:pPr>
      <w:r w:rsidRPr="00DD2826">
        <w:t>José Lewgoy</w:t>
      </w:r>
    </w:p>
    <w:p w14:paraId="4E77C732" w14:textId="77777777" w:rsidR="00DD2826" w:rsidRPr="00DD2826" w:rsidRDefault="00DD2826" w:rsidP="00DD2826">
      <w:pPr>
        <w:spacing w:line="240" w:lineRule="auto"/>
        <w:rPr>
          <w:lang w:val="en-US"/>
        </w:rPr>
      </w:pPr>
      <w:r w:rsidRPr="00DD2826">
        <w:rPr>
          <w:lang w:val="en-US"/>
        </w:rPr>
        <w:t>Music by</w:t>
      </w:r>
      <w:r w:rsidRPr="00DD2826">
        <w:rPr>
          <w:lang w:val="en-US"/>
        </w:rPr>
        <w:tab/>
        <w:t>Nando Cordeiro</w:t>
      </w:r>
    </w:p>
    <w:p w14:paraId="6421B4FC" w14:textId="77777777" w:rsidR="00DD2826" w:rsidRPr="00DD2826" w:rsidRDefault="00DD2826" w:rsidP="00DD2826">
      <w:pPr>
        <w:spacing w:line="240" w:lineRule="auto"/>
        <w:ind w:left="708" w:firstLine="708"/>
        <w:rPr>
          <w:lang w:val="en-US"/>
        </w:rPr>
      </w:pPr>
      <w:r w:rsidRPr="00DD2826">
        <w:rPr>
          <w:lang w:val="en-US"/>
        </w:rPr>
        <w:t>Michael Jary</w:t>
      </w:r>
    </w:p>
    <w:p w14:paraId="7C290FFE" w14:textId="77777777" w:rsidR="00DD2826" w:rsidRPr="00DD2826" w:rsidRDefault="00DD2826" w:rsidP="00DD2826">
      <w:pPr>
        <w:spacing w:line="240" w:lineRule="auto"/>
        <w:ind w:left="708" w:firstLine="708"/>
        <w:rPr>
          <w:lang w:val="en-US"/>
        </w:rPr>
      </w:pPr>
      <w:r w:rsidRPr="00DD2826">
        <w:rPr>
          <w:lang w:val="en-US"/>
        </w:rPr>
        <w:t>John Neschling</w:t>
      </w:r>
    </w:p>
    <w:p w14:paraId="4E578B6B" w14:textId="77777777" w:rsidR="00DD2826" w:rsidRPr="00DD2826" w:rsidRDefault="00DD2826" w:rsidP="00DD2826">
      <w:pPr>
        <w:spacing w:line="240" w:lineRule="auto"/>
        <w:rPr>
          <w:lang w:val="en-US"/>
        </w:rPr>
      </w:pPr>
      <w:r w:rsidRPr="00DD2826">
        <w:rPr>
          <w:lang w:val="en-US"/>
        </w:rPr>
        <w:t>Cinematography</w:t>
      </w:r>
      <w:r w:rsidRPr="00DD2826">
        <w:rPr>
          <w:lang w:val="en-US"/>
        </w:rPr>
        <w:tab/>
        <w:t>Rodolfo Sánchez</w:t>
      </w:r>
    </w:p>
    <w:p w14:paraId="0F8C635D" w14:textId="77777777" w:rsidR="00DD2826" w:rsidRPr="00DD2826" w:rsidRDefault="00DD2826" w:rsidP="00DD2826">
      <w:pPr>
        <w:spacing w:line="240" w:lineRule="auto"/>
        <w:rPr>
          <w:lang w:val="en-US"/>
        </w:rPr>
      </w:pPr>
      <w:r w:rsidRPr="00DD2826">
        <w:rPr>
          <w:lang w:val="en-US"/>
        </w:rPr>
        <w:t>Editing by</w:t>
      </w:r>
      <w:r w:rsidRPr="00DD2826">
        <w:rPr>
          <w:lang w:val="en-US"/>
        </w:rPr>
        <w:tab/>
        <w:t>Mauro Alice</w:t>
      </w:r>
    </w:p>
    <w:p w14:paraId="17CC91F2" w14:textId="77777777" w:rsidR="00DD2826" w:rsidRPr="00DD2826" w:rsidRDefault="00DD2826" w:rsidP="00DD2826">
      <w:pPr>
        <w:spacing w:line="240" w:lineRule="auto"/>
        <w:rPr>
          <w:lang w:val="en-US"/>
        </w:rPr>
      </w:pPr>
      <w:r w:rsidRPr="00DD2826">
        <w:rPr>
          <w:lang w:val="en-US"/>
        </w:rPr>
        <w:t>Distributed by</w:t>
      </w:r>
      <w:r w:rsidRPr="00DD2826">
        <w:rPr>
          <w:lang w:val="en-US"/>
        </w:rPr>
        <w:tab/>
        <w:t>Island Alive</w:t>
      </w:r>
    </w:p>
    <w:p w14:paraId="1E07BC5F" w14:textId="77777777" w:rsidR="00DD2826" w:rsidRPr="00DD2826" w:rsidRDefault="00DD2826" w:rsidP="00DD2826">
      <w:pPr>
        <w:spacing w:line="240" w:lineRule="auto"/>
        <w:ind w:left="708" w:firstLine="708"/>
        <w:rPr>
          <w:lang w:val="en-US"/>
        </w:rPr>
      </w:pPr>
      <w:r w:rsidRPr="00DD2826">
        <w:rPr>
          <w:lang w:val="en-US"/>
        </w:rPr>
        <w:t>Strand Releasing (DVD)</w:t>
      </w:r>
    </w:p>
    <w:p w14:paraId="29D2389E" w14:textId="77777777" w:rsidR="00DD2826" w:rsidRPr="00DD2826" w:rsidRDefault="00DD2826" w:rsidP="00DD2826">
      <w:pPr>
        <w:spacing w:line="240" w:lineRule="auto"/>
        <w:rPr>
          <w:lang w:val="en-US"/>
        </w:rPr>
      </w:pPr>
      <w:r w:rsidRPr="00DD2826">
        <w:rPr>
          <w:lang w:val="en-US"/>
        </w:rPr>
        <w:t>Release date(s)</w:t>
      </w:r>
      <w:r w:rsidRPr="00DD2826">
        <w:rPr>
          <w:lang w:val="en-US"/>
        </w:rPr>
        <w:tab/>
        <w:t>July 26, 1985</w:t>
      </w:r>
    </w:p>
    <w:p w14:paraId="00D2D068" w14:textId="77777777" w:rsidR="00DD2826" w:rsidRPr="00DD2826" w:rsidRDefault="00DD2826" w:rsidP="00DD2826">
      <w:pPr>
        <w:spacing w:line="240" w:lineRule="auto"/>
        <w:rPr>
          <w:lang w:val="en-US"/>
        </w:rPr>
      </w:pPr>
      <w:r w:rsidRPr="00DD2826">
        <w:rPr>
          <w:lang w:val="en-US"/>
        </w:rPr>
        <w:t>Running time</w:t>
      </w:r>
      <w:r w:rsidRPr="00DD2826">
        <w:rPr>
          <w:lang w:val="en-US"/>
        </w:rPr>
        <w:tab/>
        <w:t>120 minutes</w:t>
      </w:r>
    </w:p>
    <w:p w14:paraId="3291D271" w14:textId="77777777" w:rsidR="00DD2826" w:rsidRPr="00DD2826" w:rsidRDefault="00A73267" w:rsidP="00A73267">
      <w:pPr>
        <w:spacing w:line="240" w:lineRule="auto"/>
        <w:rPr>
          <w:lang w:val="en-US"/>
        </w:rPr>
      </w:pPr>
      <w:r>
        <w:rPr>
          <w:lang w:val="en-US"/>
        </w:rPr>
        <w:t>Country</w:t>
      </w:r>
      <w:r>
        <w:rPr>
          <w:lang w:val="en-US"/>
        </w:rPr>
        <w:tab/>
      </w:r>
      <w:r w:rsidR="00DD2826" w:rsidRPr="00DD2826">
        <w:rPr>
          <w:lang w:val="en-US"/>
        </w:rPr>
        <w:t>United States</w:t>
      </w:r>
    </w:p>
    <w:p w14:paraId="1F42F66C" w14:textId="77777777" w:rsidR="00DD2826" w:rsidRPr="00DD2826" w:rsidRDefault="00DD2826" w:rsidP="00DD2826">
      <w:pPr>
        <w:spacing w:line="240" w:lineRule="auto"/>
        <w:rPr>
          <w:lang w:val="en-US"/>
        </w:rPr>
      </w:pPr>
      <w:r w:rsidRPr="00DD2826">
        <w:rPr>
          <w:lang w:val="en-US"/>
        </w:rPr>
        <w:t>Language</w:t>
      </w:r>
      <w:r w:rsidRPr="00DD2826">
        <w:rPr>
          <w:lang w:val="en-US"/>
        </w:rPr>
        <w:tab/>
        <w:t>English</w:t>
      </w:r>
    </w:p>
    <w:p w14:paraId="66F44325" w14:textId="77777777" w:rsidR="00DD2826" w:rsidRPr="00DD2826" w:rsidRDefault="00DD2826" w:rsidP="00DD2826">
      <w:pPr>
        <w:spacing w:line="240" w:lineRule="auto"/>
        <w:ind w:left="708" w:firstLine="708"/>
        <w:rPr>
          <w:lang w:val="en-US"/>
        </w:rPr>
      </w:pPr>
      <w:r w:rsidRPr="00DD2826">
        <w:rPr>
          <w:lang w:val="en-US"/>
        </w:rPr>
        <w:t>French</w:t>
      </w:r>
    </w:p>
    <w:p w14:paraId="43C0C396" w14:textId="77777777" w:rsidR="00DD2826" w:rsidRPr="00DD2826" w:rsidRDefault="00DD2826" w:rsidP="00DD2826">
      <w:pPr>
        <w:spacing w:line="240" w:lineRule="auto"/>
        <w:ind w:left="708" w:firstLine="708"/>
        <w:rPr>
          <w:lang w:val="en-US"/>
        </w:rPr>
      </w:pPr>
      <w:r w:rsidRPr="00DD2826">
        <w:rPr>
          <w:lang w:val="en-US"/>
        </w:rPr>
        <w:t>Portuguese</w:t>
      </w:r>
    </w:p>
    <w:p w14:paraId="551C2B41" w14:textId="77777777" w:rsidR="00DD2826" w:rsidRDefault="00DD2826" w:rsidP="00DD2826">
      <w:pPr>
        <w:spacing w:line="240" w:lineRule="auto"/>
        <w:ind w:left="708" w:firstLine="708"/>
        <w:rPr>
          <w:lang w:val="en-US"/>
        </w:rPr>
      </w:pPr>
      <w:r w:rsidRPr="00DD2826">
        <w:rPr>
          <w:lang w:val="en-US"/>
        </w:rPr>
        <w:t>German</w:t>
      </w:r>
    </w:p>
    <w:p w14:paraId="34B44DAE" w14:textId="77777777" w:rsidR="00DD2826" w:rsidRDefault="00DD2826" w:rsidP="00DD2826">
      <w:pPr>
        <w:spacing w:line="240" w:lineRule="auto"/>
        <w:rPr>
          <w:lang w:val="en-US"/>
        </w:rPr>
      </w:pPr>
      <w:r>
        <w:rPr>
          <w:lang w:val="en-US"/>
        </w:rPr>
        <w:t>Genero</w:t>
      </w:r>
      <w:r>
        <w:rPr>
          <w:lang w:val="en-US"/>
        </w:rPr>
        <w:tab/>
      </w:r>
      <w:r>
        <w:rPr>
          <w:lang w:val="en-US"/>
        </w:rPr>
        <w:tab/>
        <w:t>Drama</w:t>
      </w:r>
    </w:p>
    <w:p w14:paraId="0414E9BA" w14:textId="77777777" w:rsidR="00DD2826" w:rsidRDefault="00DD2826" w:rsidP="00DD2826">
      <w:pPr>
        <w:spacing w:line="240" w:lineRule="auto"/>
        <w:rPr>
          <w:lang w:val="en-US"/>
        </w:rPr>
      </w:pPr>
      <w:r>
        <w:rPr>
          <w:lang w:val="en-US"/>
        </w:rPr>
        <w:t>Censura</w:t>
      </w:r>
      <w:r>
        <w:rPr>
          <w:lang w:val="en-US"/>
        </w:rPr>
        <w:tab/>
        <w:t>R</w:t>
      </w:r>
    </w:p>
    <w:p w14:paraId="31572C0F" w14:textId="77777777" w:rsidR="00DD2826" w:rsidRPr="00DD2826" w:rsidRDefault="00DD2826" w:rsidP="00DD2826">
      <w:pPr>
        <w:spacing w:line="240" w:lineRule="auto"/>
        <w:rPr>
          <w:lang w:val="en-US"/>
        </w:rPr>
      </w:pPr>
      <w:r>
        <w:rPr>
          <w:lang w:val="en-US"/>
        </w:rPr>
        <w:lastRenderedPageBreak/>
        <w:t xml:space="preserve">Resumen : </w:t>
      </w:r>
      <w:r w:rsidRPr="00DD2826">
        <w:rPr>
          <w:lang w:val="en-US"/>
        </w:rPr>
        <w:t>Luis Molina and Valentin Arregui are cell mates in a South American prison. Luis, a homosexual, is found guilty of immoral behaviour and Valentin is a political prisoner. To escape reality Luis invents romantic movies, while Valentin tries to keep his mind on the situation he's in. During the time they spend together, the two men come to understand and respect one another.</w:t>
      </w:r>
    </w:p>
    <w:p w14:paraId="78420AB8" w14:textId="77777777" w:rsidR="00DD2826" w:rsidRDefault="00DD2826" w:rsidP="00DD2826">
      <w:pPr>
        <w:spacing w:line="240" w:lineRule="auto"/>
        <w:rPr>
          <w:b/>
          <w:lang w:val="en-US"/>
        </w:rPr>
      </w:pPr>
      <w:r w:rsidRPr="00DD2826">
        <w:rPr>
          <w:b/>
          <w:lang w:val="en-US"/>
        </w:rPr>
        <w:t>drama romance thiller/Witness</w:t>
      </w:r>
    </w:p>
    <w:p w14:paraId="18A23BCB" w14:textId="77777777" w:rsidR="005520DB" w:rsidRPr="005520DB" w:rsidRDefault="005520DB" w:rsidP="005520DB">
      <w:pPr>
        <w:spacing w:line="240" w:lineRule="auto"/>
        <w:rPr>
          <w:lang w:val="en-US"/>
        </w:rPr>
      </w:pPr>
      <w:r w:rsidRPr="005520DB">
        <w:rPr>
          <w:lang w:val="en-US"/>
        </w:rPr>
        <w:t>Directed by</w:t>
      </w:r>
      <w:r w:rsidRPr="005520DB">
        <w:rPr>
          <w:lang w:val="en-US"/>
        </w:rPr>
        <w:tab/>
        <w:t>Peter Weir</w:t>
      </w:r>
    </w:p>
    <w:p w14:paraId="22DC9378" w14:textId="77777777" w:rsidR="005520DB" w:rsidRPr="005520DB" w:rsidRDefault="005520DB" w:rsidP="005520DB">
      <w:pPr>
        <w:spacing w:line="240" w:lineRule="auto"/>
        <w:rPr>
          <w:lang w:val="en-US"/>
        </w:rPr>
      </w:pPr>
      <w:r w:rsidRPr="005520DB">
        <w:rPr>
          <w:lang w:val="en-US"/>
        </w:rPr>
        <w:t>Produced by</w:t>
      </w:r>
      <w:r w:rsidRPr="005520DB">
        <w:rPr>
          <w:lang w:val="en-US"/>
        </w:rPr>
        <w:tab/>
        <w:t>Edward S. Feldman</w:t>
      </w:r>
    </w:p>
    <w:p w14:paraId="03122955" w14:textId="77777777" w:rsidR="005520DB" w:rsidRPr="005520DB" w:rsidRDefault="005520DB" w:rsidP="005520DB">
      <w:pPr>
        <w:spacing w:line="240" w:lineRule="auto"/>
        <w:rPr>
          <w:lang w:val="en-US"/>
        </w:rPr>
      </w:pPr>
      <w:r w:rsidRPr="005520DB">
        <w:rPr>
          <w:lang w:val="en-US"/>
        </w:rPr>
        <w:t>Written by</w:t>
      </w:r>
      <w:r w:rsidRPr="005520DB">
        <w:rPr>
          <w:lang w:val="en-US"/>
        </w:rPr>
        <w:tab/>
        <w:t>William Kelley</w:t>
      </w:r>
    </w:p>
    <w:p w14:paraId="6AC840F9" w14:textId="77777777" w:rsidR="005520DB" w:rsidRPr="005520DB" w:rsidRDefault="005520DB" w:rsidP="005520DB">
      <w:pPr>
        <w:spacing w:line="240" w:lineRule="auto"/>
        <w:ind w:left="708" w:firstLine="708"/>
        <w:rPr>
          <w:lang w:val="en-US"/>
        </w:rPr>
      </w:pPr>
      <w:r w:rsidRPr="005520DB">
        <w:rPr>
          <w:lang w:val="en-US"/>
        </w:rPr>
        <w:t>Pamela Wallace</w:t>
      </w:r>
    </w:p>
    <w:p w14:paraId="1F7178E9" w14:textId="77777777" w:rsidR="005520DB" w:rsidRPr="005520DB" w:rsidRDefault="005520DB" w:rsidP="005520DB">
      <w:pPr>
        <w:spacing w:line="240" w:lineRule="auto"/>
        <w:ind w:left="708" w:firstLine="708"/>
        <w:rPr>
          <w:lang w:val="en-US"/>
        </w:rPr>
      </w:pPr>
      <w:r w:rsidRPr="005520DB">
        <w:rPr>
          <w:lang w:val="en-US"/>
        </w:rPr>
        <w:t>Earl W. Wallace</w:t>
      </w:r>
    </w:p>
    <w:p w14:paraId="5F385524" w14:textId="77777777" w:rsidR="005520DB" w:rsidRPr="005520DB" w:rsidRDefault="005520DB" w:rsidP="005520DB">
      <w:pPr>
        <w:spacing w:line="240" w:lineRule="auto"/>
        <w:rPr>
          <w:lang w:val="en-US"/>
        </w:rPr>
      </w:pPr>
      <w:r w:rsidRPr="005520DB">
        <w:rPr>
          <w:lang w:val="en-US"/>
        </w:rPr>
        <w:t>Starring</w:t>
      </w:r>
      <w:r w:rsidRPr="005520DB">
        <w:rPr>
          <w:lang w:val="en-US"/>
        </w:rPr>
        <w:tab/>
      </w:r>
      <w:r>
        <w:rPr>
          <w:lang w:val="en-US"/>
        </w:rPr>
        <w:tab/>
      </w:r>
      <w:r w:rsidRPr="005520DB">
        <w:rPr>
          <w:lang w:val="en-US"/>
        </w:rPr>
        <w:t>Harrison Ford</w:t>
      </w:r>
    </w:p>
    <w:p w14:paraId="0F271F65" w14:textId="77777777" w:rsidR="005520DB" w:rsidRPr="005520DB" w:rsidRDefault="005520DB" w:rsidP="005520DB">
      <w:pPr>
        <w:spacing w:line="240" w:lineRule="auto"/>
        <w:ind w:left="708" w:firstLine="708"/>
        <w:rPr>
          <w:lang w:val="en-US"/>
        </w:rPr>
      </w:pPr>
      <w:r w:rsidRPr="005520DB">
        <w:rPr>
          <w:lang w:val="en-US"/>
        </w:rPr>
        <w:t>Kelly McGillis</w:t>
      </w:r>
    </w:p>
    <w:p w14:paraId="6AEC2CF2" w14:textId="77777777" w:rsidR="005520DB" w:rsidRPr="005520DB" w:rsidRDefault="005520DB" w:rsidP="005520DB">
      <w:pPr>
        <w:spacing w:line="240" w:lineRule="auto"/>
        <w:ind w:left="708" w:firstLine="708"/>
        <w:rPr>
          <w:lang w:val="en-US"/>
        </w:rPr>
      </w:pPr>
      <w:r w:rsidRPr="005520DB">
        <w:rPr>
          <w:lang w:val="en-US"/>
        </w:rPr>
        <w:t>Jan Rubes</w:t>
      </w:r>
    </w:p>
    <w:p w14:paraId="01853628" w14:textId="77777777" w:rsidR="005520DB" w:rsidRPr="005520DB" w:rsidRDefault="005520DB" w:rsidP="005520DB">
      <w:pPr>
        <w:spacing w:line="240" w:lineRule="auto"/>
        <w:ind w:left="708" w:firstLine="708"/>
        <w:rPr>
          <w:lang w:val="en-US"/>
        </w:rPr>
      </w:pPr>
      <w:r w:rsidRPr="005520DB">
        <w:rPr>
          <w:lang w:val="en-US"/>
        </w:rPr>
        <w:t>Danny Glover</w:t>
      </w:r>
    </w:p>
    <w:p w14:paraId="6E7B41EB" w14:textId="77777777" w:rsidR="005520DB" w:rsidRPr="005520DB" w:rsidRDefault="005520DB" w:rsidP="005520DB">
      <w:pPr>
        <w:spacing w:line="240" w:lineRule="auto"/>
        <w:ind w:left="708" w:firstLine="708"/>
        <w:rPr>
          <w:lang w:val="en-US"/>
        </w:rPr>
      </w:pPr>
      <w:r w:rsidRPr="005520DB">
        <w:rPr>
          <w:lang w:val="en-US"/>
        </w:rPr>
        <w:t>Lukas Haas</w:t>
      </w:r>
    </w:p>
    <w:p w14:paraId="099CC6B7" w14:textId="77777777" w:rsidR="005520DB" w:rsidRPr="005520DB" w:rsidRDefault="005520DB" w:rsidP="005520DB">
      <w:pPr>
        <w:spacing w:line="240" w:lineRule="auto"/>
        <w:ind w:left="708" w:firstLine="708"/>
        <w:rPr>
          <w:lang w:val="en-US"/>
        </w:rPr>
      </w:pPr>
      <w:r w:rsidRPr="005520DB">
        <w:rPr>
          <w:lang w:val="en-US"/>
        </w:rPr>
        <w:t>Viggo Mortensen</w:t>
      </w:r>
    </w:p>
    <w:p w14:paraId="5E802089" w14:textId="77777777" w:rsidR="005520DB" w:rsidRPr="005520DB" w:rsidRDefault="005520DB" w:rsidP="005520DB">
      <w:pPr>
        <w:spacing w:line="240" w:lineRule="auto"/>
        <w:rPr>
          <w:lang w:val="en-US"/>
        </w:rPr>
      </w:pPr>
      <w:r w:rsidRPr="005520DB">
        <w:rPr>
          <w:lang w:val="en-US"/>
        </w:rPr>
        <w:t>Music by</w:t>
      </w:r>
      <w:r w:rsidRPr="005520DB">
        <w:rPr>
          <w:lang w:val="en-US"/>
        </w:rPr>
        <w:tab/>
        <w:t>Maurice Jarre</w:t>
      </w:r>
    </w:p>
    <w:p w14:paraId="746D219A" w14:textId="77777777" w:rsidR="005520DB" w:rsidRPr="005520DB" w:rsidRDefault="005520DB" w:rsidP="005520DB">
      <w:pPr>
        <w:spacing w:line="240" w:lineRule="auto"/>
        <w:rPr>
          <w:lang w:val="en-US"/>
        </w:rPr>
      </w:pPr>
      <w:r w:rsidRPr="005520DB">
        <w:rPr>
          <w:lang w:val="en-US"/>
        </w:rPr>
        <w:t>Cinematography</w:t>
      </w:r>
      <w:r w:rsidRPr="005520DB">
        <w:rPr>
          <w:lang w:val="en-US"/>
        </w:rPr>
        <w:tab/>
        <w:t>John Seale</w:t>
      </w:r>
    </w:p>
    <w:p w14:paraId="19AEF820" w14:textId="77777777" w:rsidR="005520DB" w:rsidRPr="005520DB" w:rsidRDefault="005520DB" w:rsidP="005520DB">
      <w:pPr>
        <w:spacing w:line="240" w:lineRule="auto"/>
        <w:rPr>
          <w:lang w:val="en-US"/>
        </w:rPr>
      </w:pPr>
      <w:r w:rsidRPr="005520DB">
        <w:rPr>
          <w:lang w:val="en-US"/>
        </w:rPr>
        <w:t>Editing by</w:t>
      </w:r>
      <w:r w:rsidRPr="005520DB">
        <w:rPr>
          <w:lang w:val="en-US"/>
        </w:rPr>
        <w:tab/>
        <w:t>Thom Noble</w:t>
      </w:r>
    </w:p>
    <w:p w14:paraId="68719BBF" w14:textId="77777777" w:rsidR="005520DB" w:rsidRPr="005520DB" w:rsidRDefault="005520DB" w:rsidP="005520DB">
      <w:pPr>
        <w:spacing w:line="240" w:lineRule="auto"/>
        <w:rPr>
          <w:lang w:val="en-US"/>
        </w:rPr>
      </w:pPr>
      <w:r w:rsidRPr="005520DB">
        <w:rPr>
          <w:lang w:val="en-US"/>
        </w:rPr>
        <w:t>Distributed by</w:t>
      </w:r>
      <w:r w:rsidRPr="005520DB">
        <w:rPr>
          <w:lang w:val="en-US"/>
        </w:rPr>
        <w:tab/>
        <w:t>Paramount Pictures</w:t>
      </w:r>
    </w:p>
    <w:p w14:paraId="6970CA19" w14:textId="77777777" w:rsidR="005520DB" w:rsidRPr="005520DB" w:rsidRDefault="005520DB" w:rsidP="005520DB">
      <w:pPr>
        <w:spacing w:line="240" w:lineRule="auto"/>
        <w:rPr>
          <w:lang w:val="en-US"/>
        </w:rPr>
      </w:pPr>
      <w:r w:rsidRPr="005520DB">
        <w:rPr>
          <w:lang w:val="en-US"/>
        </w:rPr>
        <w:t>Release date(s)</w:t>
      </w:r>
      <w:r w:rsidRPr="005520DB">
        <w:rPr>
          <w:lang w:val="en-US"/>
        </w:rPr>
        <w:tab/>
        <w:t>February 8, 1985</w:t>
      </w:r>
    </w:p>
    <w:p w14:paraId="27060783" w14:textId="77777777" w:rsidR="005520DB" w:rsidRPr="005520DB" w:rsidRDefault="005520DB" w:rsidP="005520DB">
      <w:pPr>
        <w:spacing w:line="240" w:lineRule="auto"/>
        <w:rPr>
          <w:lang w:val="en-US"/>
        </w:rPr>
      </w:pPr>
      <w:r w:rsidRPr="005520DB">
        <w:rPr>
          <w:lang w:val="en-US"/>
        </w:rPr>
        <w:t>Running time</w:t>
      </w:r>
      <w:r w:rsidRPr="005520DB">
        <w:rPr>
          <w:lang w:val="en-US"/>
        </w:rPr>
        <w:tab/>
        <w:t>112 minutes</w:t>
      </w:r>
    </w:p>
    <w:p w14:paraId="2D5AEBAE" w14:textId="77777777" w:rsidR="005520DB" w:rsidRPr="005520DB" w:rsidRDefault="005520DB" w:rsidP="005520DB">
      <w:pPr>
        <w:spacing w:line="240" w:lineRule="auto"/>
        <w:rPr>
          <w:lang w:val="en-US"/>
        </w:rPr>
      </w:pPr>
      <w:r w:rsidRPr="005520DB">
        <w:rPr>
          <w:lang w:val="en-US"/>
        </w:rPr>
        <w:t>Country</w:t>
      </w:r>
      <w:r w:rsidRPr="005520DB">
        <w:rPr>
          <w:lang w:val="en-US"/>
        </w:rPr>
        <w:tab/>
        <w:t>United States</w:t>
      </w:r>
    </w:p>
    <w:p w14:paraId="141049CE" w14:textId="77777777" w:rsidR="00DD2826" w:rsidRDefault="005520DB" w:rsidP="005520DB">
      <w:pPr>
        <w:spacing w:line="240" w:lineRule="auto"/>
        <w:rPr>
          <w:lang w:val="en-US"/>
        </w:rPr>
      </w:pPr>
      <w:r w:rsidRPr="005520DB">
        <w:rPr>
          <w:lang w:val="en-US"/>
        </w:rPr>
        <w:t>Language</w:t>
      </w:r>
      <w:r w:rsidRPr="005520DB">
        <w:rPr>
          <w:lang w:val="en-US"/>
        </w:rPr>
        <w:tab/>
        <w:t>English</w:t>
      </w:r>
    </w:p>
    <w:p w14:paraId="4FEC2446" w14:textId="77777777" w:rsidR="005520DB" w:rsidRDefault="005520DB" w:rsidP="005520DB">
      <w:pPr>
        <w:spacing w:line="240" w:lineRule="auto"/>
        <w:rPr>
          <w:lang w:val="en-US"/>
        </w:rPr>
      </w:pPr>
      <w:r>
        <w:rPr>
          <w:lang w:val="en-US"/>
        </w:rPr>
        <w:t>Genero</w:t>
      </w:r>
      <w:r>
        <w:rPr>
          <w:lang w:val="en-US"/>
        </w:rPr>
        <w:tab/>
      </w:r>
      <w:r>
        <w:rPr>
          <w:lang w:val="en-US"/>
        </w:rPr>
        <w:tab/>
        <w:t>Drama/Romance/Thriller</w:t>
      </w:r>
    </w:p>
    <w:p w14:paraId="3138735D" w14:textId="77777777" w:rsidR="005520DB" w:rsidRDefault="005520DB" w:rsidP="005520DB">
      <w:pPr>
        <w:spacing w:line="240" w:lineRule="auto"/>
        <w:rPr>
          <w:lang w:val="en-US"/>
        </w:rPr>
      </w:pPr>
      <w:r>
        <w:rPr>
          <w:lang w:val="en-US"/>
        </w:rPr>
        <w:t>Censura</w:t>
      </w:r>
      <w:r>
        <w:rPr>
          <w:lang w:val="en-US"/>
        </w:rPr>
        <w:tab/>
        <w:t>R</w:t>
      </w:r>
    </w:p>
    <w:p w14:paraId="5DAE79C5" w14:textId="77777777" w:rsidR="005520DB" w:rsidRDefault="005520DB" w:rsidP="005520DB">
      <w:pPr>
        <w:spacing w:line="240" w:lineRule="auto"/>
        <w:rPr>
          <w:lang w:val="en-US"/>
        </w:rPr>
      </w:pPr>
      <w:r>
        <w:rPr>
          <w:lang w:val="en-US"/>
        </w:rPr>
        <w:t xml:space="preserve">Resumen: </w:t>
      </w:r>
      <w:r>
        <w:rPr>
          <w:lang w:val="en-US"/>
        </w:rPr>
        <w:tab/>
      </w:r>
      <w:r w:rsidRPr="005520DB">
        <w:rPr>
          <w:lang w:val="en-US"/>
        </w:rPr>
        <w:t>A young Amish boy is sole witness to a murder; policeman John Book goes into hiding in Amish country to protect him until the trial.</w:t>
      </w:r>
    </w:p>
    <w:p w14:paraId="0982633F" w14:textId="77777777" w:rsidR="005520DB" w:rsidRPr="005520DB" w:rsidRDefault="005520DB" w:rsidP="005520DB">
      <w:pPr>
        <w:spacing w:line="240" w:lineRule="auto"/>
        <w:rPr>
          <w:lang w:val="en-US"/>
        </w:rPr>
      </w:pPr>
    </w:p>
    <w:p w14:paraId="6A2611D8" w14:textId="77777777" w:rsidR="00DD2826" w:rsidRDefault="00DD2826" w:rsidP="00DD2826">
      <w:pPr>
        <w:spacing w:line="240" w:lineRule="auto"/>
        <w:rPr>
          <w:b/>
          <w:lang w:val="en-US"/>
        </w:rPr>
      </w:pPr>
      <w:r w:rsidRPr="00DD2826">
        <w:rPr>
          <w:b/>
          <w:lang w:val="en-US"/>
        </w:rPr>
        <w:lastRenderedPageBreak/>
        <w:t>comedia drama romance/ Murphy's Romance</w:t>
      </w:r>
    </w:p>
    <w:p w14:paraId="518780E1" w14:textId="77777777" w:rsidR="005520DB" w:rsidRPr="005520DB" w:rsidRDefault="005520DB" w:rsidP="005520DB">
      <w:pPr>
        <w:spacing w:line="240" w:lineRule="auto"/>
        <w:rPr>
          <w:lang w:val="en-US"/>
        </w:rPr>
      </w:pPr>
      <w:r w:rsidRPr="005520DB">
        <w:rPr>
          <w:lang w:val="en-US"/>
        </w:rPr>
        <w:t>Directed by</w:t>
      </w:r>
      <w:r w:rsidRPr="005520DB">
        <w:rPr>
          <w:lang w:val="en-US"/>
        </w:rPr>
        <w:tab/>
        <w:t>Martin Ritt</w:t>
      </w:r>
    </w:p>
    <w:p w14:paraId="566829C7" w14:textId="77777777" w:rsidR="005520DB" w:rsidRPr="005520DB" w:rsidRDefault="005520DB" w:rsidP="005520DB">
      <w:pPr>
        <w:spacing w:line="240" w:lineRule="auto"/>
        <w:rPr>
          <w:lang w:val="en-US"/>
        </w:rPr>
      </w:pPr>
      <w:r w:rsidRPr="005520DB">
        <w:rPr>
          <w:lang w:val="en-US"/>
        </w:rPr>
        <w:t>Produced by</w:t>
      </w:r>
      <w:r w:rsidRPr="005520DB">
        <w:rPr>
          <w:lang w:val="en-US"/>
        </w:rPr>
        <w:tab/>
        <w:t>Laura Ziskin</w:t>
      </w:r>
    </w:p>
    <w:p w14:paraId="7517A2AA" w14:textId="77777777" w:rsidR="005520DB" w:rsidRPr="005520DB" w:rsidRDefault="005520DB" w:rsidP="005520DB">
      <w:pPr>
        <w:spacing w:line="240" w:lineRule="auto"/>
        <w:ind w:left="708" w:firstLine="708"/>
        <w:rPr>
          <w:lang w:val="en-US"/>
        </w:rPr>
      </w:pPr>
      <w:r w:rsidRPr="005520DB">
        <w:rPr>
          <w:lang w:val="en-US"/>
        </w:rPr>
        <w:t>Company:</w:t>
      </w:r>
    </w:p>
    <w:p w14:paraId="26C838C3" w14:textId="77777777" w:rsidR="005520DB" w:rsidRPr="005520DB" w:rsidRDefault="005520DB" w:rsidP="005520DB">
      <w:pPr>
        <w:spacing w:line="240" w:lineRule="auto"/>
        <w:ind w:left="708" w:firstLine="708"/>
        <w:rPr>
          <w:lang w:val="en-US"/>
        </w:rPr>
      </w:pPr>
      <w:r w:rsidRPr="005520DB">
        <w:rPr>
          <w:lang w:val="en-US"/>
        </w:rPr>
        <w:t>Fogwood Films</w:t>
      </w:r>
    </w:p>
    <w:p w14:paraId="6A3664FB" w14:textId="77777777" w:rsidR="005520DB" w:rsidRPr="005520DB" w:rsidRDefault="005520DB" w:rsidP="005520DB">
      <w:pPr>
        <w:spacing w:line="240" w:lineRule="auto"/>
        <w:rPr>
          <w:lang w:val="en-US"/>
        </w:rPr>
      </w:pPr>
      <w:r w:rsidRPr="005520DB">
        <w:rPr>
          <w:lang w:val="en-US"/>
        </w:rPr>
        <w:t>Written by</w:t>
      </w:r>
      <w:r w:rsidRPr="005520DB">
        <w:rPr>
          <w:lang w:val="en-US"/>
        </w:rPr>
        <w:tab/>
        <w:t>Max Schott</w:t>
      </w:r>
    </w:p>
    <w:p w14:paraId="43CCF0B6" w14:textId="77777777" w:rsidR="005520DB" w:rsidRPr="005520DB" w:rsidRDefault="005520DB" w:rsidP="005520DB">
      <w:pPr>
        <w:spacing w:line="240" w:lineRule="auto"/>
        <w:ind w:left="708" w:firstLine="708"/>
        <w:rPr>
          <w:lang w:val="en-US"/>
        </w:rPr>
      </w:pPr>
      <w:r w:rsidRPr="005520DB">
        <w:rPr>
          <w:lang w:val="en-US"/>
        </w:rPr>
        <w:t>Harriet Frank Jr.</w:t>
      </w:r>
    </w:p>
    <w:p w14:paraId="283B55CD" w14:textId="77777777" w:rsidR="005520DB" w:rsidRPr="005520DB" w:rsidRDefault="005520DB" w:rsidP="005520DB">
      <w:pPr>
        <w:spacing w:line="240" w:lineRule="auto"/>
        <w:ind w:left="708" w:firstLine="708"/>
        <w:rPr>
          <w:lang w:val="en-US"/>
        </w:rPr>
      </w:pPr>
      <w:r w:rsidRPr="005520DB">
        <w:rPr>
          <w:lang w:val="en-US"/>
        </w:rPr>
        <w:t>Irving Ravetch</w:t>
      </w:r>
    </w:p>
    <w:p w14:paraId="07577198" w14:textId="77777777" w:rsidR="005520DB" w:rsidRPr="005520DB" w:rsidRDefault="005520DB" w:rsidP="005520DB">
      <w:pPr>
        <w:spacing w:line="240" w:lineRule="auto"/>
        <w:rPr>
          <w:lang w:val="en-US"/>
        </w:rPr>
      </w:pPr>
      <w:r w:rsidRPr="005520DB">
        <w:rPr>
          <w:lang w:val="en-US"/>
        </w:rPr>
        <w:t>Starring</w:t>
      </w:r>
      <w:r>
        <w:rPr>
          <w:lang w:val="en-US"/>
        </w:rPr>
        <w:tab/>
      </w:r>
      <w:r w:rsidRPr="005520DB">
        <w:rPr>
          <w:lang w:val="en-US"/>
        </w:rPr>
        <w:tab/>
        <w:t>Sally Field</w:t>
      </w:r>
    </w:p>
    <w:p w14:paraId="40AD78B6" w14:textId="77777777" w:rsidR="005520DB" w:rsidRPr="005520DB" w:rsidRDefault="005520DB" w:rsidP="005520DB">
      <w:pPr>
        <w:spacing w:line="240" w:lineRule="auto"/>
        <w:ind w:left="708" w:firstLine="708"/>
        <w:rPr>
          <w:lang w:val="en-US"/>
        </w:rPr>
      </w:pPr>
      <w:r w:rsidRPr="005520DB">
        <w:rPr>
          <w:lang w:val="en-US"/>
        </w:rPr>
        <w:t>James Garner</w:t>
      </w:r>
    </w:p>
    <w:p w14:paraId="59FCA333" w14:textId="77777777" w:rsidR="005520DB" w:rsidRPr="005520DB" w:rsidRDefault="005520DB" w:rsidP="005520DB">
      <w:pPr>
        <w:spacing w:line="240" w:lineRule="auto"/>
        <w:ind w:left="708" w:firstLine="708"/>
        <w:rPr>
          <w:lang w:val="en-US"/>
        </w:rPr>
      </w:pPr>
      <w:r w:rsidRPr="005520DB">
        <w:rPr>
          <w:lang w:val="en-US"/>
        </w:rPr>
        <w:t>Corey Haim</w:t>
      </w:r>
    </w:p>
    <w:p w14:paraId="4C0DC780" w14:textId="77777777" w:rsidR="005520DB" w:rsidRPr="005520DB" w:rsidRDefault="005520DB" w:rsidP="005520DB">
      <w:pPr>
        <w:spacing w:line="240" w:lineRule="auto"/>
        <w:rPr>
          <w:lang w:val="en-US"/>
        </w:rPr>
      </w:pPr>
      <w:r w:rsidRPr="005520DB">
        <w:rPr>
          <w:lang w:val="en-US"/>
        </w:rPr>
        <w:t>Music by</w:t>
      </w:r>
      <w:r w:rsidRPr="005520DB">
        <w:rPr>
          <w:lang w:val="en-US"/>
        </w:rPr>
        <w:tab/>
        <w:t>Carole King</w:t>
      </w:r>
    </w:p>
    <w:p w14:paraId="47AB4986" w14:textId="77777777" w:rsidR="005520DB" w:rsidRPr="005520DB" w:rsidRDefault="005520DB" w:rsidP="005520DB">
      <w:pPr>
        <w:spacing w:line="240" w:lineRule="auto"/>
        <w:rPr>
          <w:lang w:val="en-US"/>
        </w:rPr>
      </w:pPr>
      <w:r w:rsidRPr="005520DB">
        <w:rPr>
          <w:lang w:val="en-US"/>
        </w:rPr>
        <w:t>Cinematography</w:t>
      </w:r>
      <w:r w:rsidRPr="005520DB">
        <w:rPr>
          <w:lang w:val="en-US"/>
        </w:rPr>
        <w:tab/>
        <w:t>William A. Fraker</w:t>
      </w:r>
    </w:p>
    <w:p w14:paraId="11307339" w14:textId="77777777" w:rsidR="005520DB" w:rsidRPr="005520DB" w:rsidRDefault="005520DB" w:rsidP="005520DB">
      <w:pPr>
        <w:spacing w:line="240" w:lineRule="auto"/>
        <w:rPr>
          <w:lang w:val="en-US"/>
        </w:rPr>
      </w:pPr>
      <w:r w:rsidRPr="005520DB">
        <w:rPr>
          <w:lang w:val="en-US"/>
        </w:rPr>
        <w:t>Editing by</w:t>
      </w:r>
      <w:r w:rsidRPr="005520DB">
        <w:rPr>
          <w:lang w:val="en-US"/>
        </w:rPr>
        <w:tab/>
        <w:t>Sidney Levin</w:t>
      </w:r>
    </w:p>
    <w:p w14:paraId="0AC10782" w14:textId="77777777" w:rsidR="005520DB" w:rsidRPr="005520DB" w:rsidRDefault="005520DB" w:rsidP="005520DB">
      <w:pPr>
        <w:spacing w:line="240" w:lineRule="auto"/>
        <w:rPr>
          <w:lang w:val="en-US"/>
        </w:rPr>
      </w:pPr>
      <w:r w:rsidRPr="005520DB">
        <w:rPr>
          <w:lang w:val="en-US"/>
        </w:rPr>
        <w:t>Distributed by</w:t>
      </w:r>
      <w:r w:rsidRPr="005520DB">
        <w:rPr>
          <w:lang w:val="en-US"/>
        </w:rPr>
        <w:tab/>
        <w:t>Columbia Pictures</w:t>
      </w:r>
    </w:p>
    <w:p w14:paraId="2A49C9BD" w14:textId="77777777" w:rsidR="005520DB" w:rsidRPr="005520DB" w:rsidRDefault="005520DB" w:rsidP="005520DB">
      <w:pPr>
        <w:spacing w:line="240" w:lineRule="auto"/>
        <w:rPr>
          <w:lang w:val="en-US"/>
        </w:rPr>
      </w:pPr>
      <w:r w:rsidRPr="005520DB">
        <w:rPr>
          <w:lang w:val="en-US"/>
        </w:rPr>
        <w:t>Release date(s)</w:t>
      </w:r>
      <w:r w:rsidRPr="005520DB">
        <w:rPr>
          <w:lang w:val="en-US"/>
        </w:rPr>
        <w:tab/>
        <w:t>December 25, 1985</w:t>
      </w:r>
    </w:p>
    <w:p w14:paraId="6BCD2462" w14:textId="77777777" w:rsidR="005520DB" w:rsidRPr="005520DB" w:rsidRDefault="005520DB" w:rsidP="005520DB">
      <w:pPr>
        <w:spacing w:line="240" w:lineRule="auto"/>
        <w:ind w:left="708" w:firstLine="708"/>
        <w:rPr>
          <w:lang w:val="en-US"/>
        </w:rPr>
      </w:pPr>
      <w:r w:rsidRPr="005520DB">
        <w:rPr>
          <w:lang w:val="en-US"/>
        </w:rPr>
        <w:t>(Limited Release)</w:t>
      </w:r>
    </w:p>
    <w:p w14:paraId="37F9C3CE" w14:textId="77777777" w:rsidR="005520DB" w:rsidRPr="005520DB" w:rsidRDefault="005520DB" w:rsidP="005520DB">
      <w:pPr>
        <w:spacing w:line="240" w:lineRule="auto"/>
        <w:ind w:left="708" w:firstLine="708"/>
        <w:rPr>
          <w:lang w:val="en-US"/>
        </w:rPr>
      </w:pPr>
      <w:r w:rsidRPr="005520DB">
        <w:rPr>
          <w:lang w:val="en-US"/>
        </w:rPr>
        <w:t>January 17, 1986</w:t>
      </w:r>
    </w:p>
    <w:p w14:paraId="03D98796" w14:textId="77777777" w:rsidR="005520DB" w:rsidRPr="005520DB" w:rsidRDefault="005520DB" w:rsidP="005520DB">
      <w:pPr>
        <w:spacing w:line="240" w:lineRule="auto"/>
        <w:ind w:left="708" w:firstLine="708"/>
        <w:rPr>
          <w:lang w:val="en-US"/>
        </w:rPr>
      </w:pPr>
      <w:r w:rsidRPr="005520DB">
        <w:rPr>
          <w:lang w:val="en-US"/>
        </w:rPr>
        <w:t>(General Release)</w:t>
      </w:r>
    </w:p>
    <w:p w14:paraId="4B333F7D" w14:textId="77777777" w:rsidR="005520DB" w:rsidRPr="005520DB" w:rsidRDefault="005520DB" w:rsidP="005520DB">
      <w:pPr>
        <w:spacing w:line="240" w:lineRule="auto"/>
        <w:rPr>
          <w:lang w:val="en-US"/>
        </w:rPr>
      </w:pPr>
      <w:r w:rsidRPr="005520DB">
        <w:rPr>
          <w:lang w:val="en-US"/>
        </w:rPr>
        <w:t>Running time</w:t>
      </w:r>
      <w:r w:rsidRPr="005520DB">
        <w:rPr>
          <w:lang w:val="en-US"/>
        </w:rPr>
        <w:tab/>
        <w:t>107 minutes</w:t>
      </w:r>
    </w:p>
    <w:p w14:paraId="08176885" w14:textId="77777777" w:rsidR="005520DB" w:rsidRPr="005520DB" w:rsidRDefault="005520DB" w:rsidP="005520DB">
      <w:pPr>
        <w:spacing w:line="240" w:lineRule="auto"/>
        <w:rPr>
          <w:lang w:val="en-US"/>
        </w:rPr>
      </w:pPr>
      <w:r w:rsidRPr="005520DB">
        <w:rPr>
          <w:lang w:val="en-US"/>
        </w:rPr>
        <w:t>Country</w:t>
      </w:r>
      <w:r w:rsidRPr="005520DB">
        <w:rPr>
          <w:lang w:val="en-US"/>
        </w:rPr>
        <w:tab/>
        <w:t>United States</w:t>
      </w:r>
    </w:p>
    <w:p w14:paraId="05115C16" w14:textId="77777777" w:rsidR="005520DB" w:rsidRDefault="005520DB" w:rsidP="005520DB">
      <w:pPr>
        <w:spacing w:line="240" w:lineRule="auto"/>
        <w:rPr>
          <w:lang w:val="en-US"/>
        </w:rPr>
      </w:pPr>
      <w:r w:rsidRPr="005520DB">
        <w:rPr>
          <w:lang w:val="en-US"/>
        </w:rPr>
        <w:t>Language</w:t>
      </w:r>
      <w:r w:rsidRPr="005520DB">
        <w:rPr>
          <w:lang w:val="en-US"/>
        </w:rPr>
        <w:tab/>
        <w:t>English</w:t>
      </w:r>
    </w:p>
    <w:p w14:paraId="06065A17" w14:textId="77777777" w:rsidR="005520DB" w:rsidRDefault="005520DB" w:rsidP="005520DB">
      <w:pPr>
        <w:spacing w:line="240" w:lineRule="auto"/>
        <w:rPr>
          <w:lang w:val="en-US"/>
        </w:rPr>
      </w:pPr>
      <w:r>
        <w:rPr>
          <w:lang w:val="en-US"/>
        </w:rPr>
        <w:t>Genero</w:t>
      </w:r>
      <w:r>
        <w:rPr>
          <w:lang w:val="en-US"/>
        </w:rPr>
        <w:tab/>
      </w:r>
      <w:r>
        <w:rPr>
          <w:lang w:val="en-US"/>
        </w:rPr>
        <w:tab/>
        <w:t>Comedia/Drama/Romance</w:t>
      </w:r>
    </w:p>
    <w:p w14:paraId="3CBACA45" w14:textId="77777777" w:rsidR="005520DB" w:rsidRDefault="005520DB" w:rsidP="005520DB">
      <w:pPr>
        <w:spacing w:line="240" w:lineRule="auto"/>
        <w:rPr>
          <w:lang w:val="en-US"/>
        </w:rPr>
      </w:pPr>
      <w:r>
        <w:rPr>
          <w:lang w:val="en-US"/>
        </w:rPr>
        <w:t>Censura</w:t>
      </w:r>
      <w:r>
        <w:rPr>
          <w:lang w:val="en-US"/>
        </w:rPr>
        <w:tab/>
        <w:t>PG-13</w:t>
      </w:r>
    </w:p>
    <w:p w14:paraId="64EE8F75" w14:textId="77777777" w:rsidR="005520DB" w:rsidRPr="005520DB" w:rsidRDefault="005520DB" w:rsidP="005520DB">
      <w:pPr>
        <w:spacing w:line="240" w:lineRule="auto"/>
        <w:rPr>
          <w:lang w:val="en-US"/>
        </w:rPr>
      </w:pPr>
      <w:r>
        <w:rPr>
          <w:lang w:val="en-US"/>
        </w:rPr>
        <w:t>Resumen:</w:t>
      </w:r>
      <w:r>
        <w:rPr>
          <w:lang w:val="en-US"/>
        </w:rPr>
        <w:tab/>
      </w:r>
      <w:r w:rsidRPr="005520DB">
        <w:rPr>
          <w:lang w:val="en-US"/>
        </w:rPr>
        <w:t>Emma is a divorced woman with a teen aged boy who moves into a small town and tries to make a go of a horse ranch. Murphey is the town druggist who steers business her way. Things are going along predictably until her ex husband shows up, needing a place to stay. The three of them form an intricate circle, Emma's son liking Murphey, but desperately wanting his father back.</w:t>
      </w:r>
    </w:p>
    <w:p w14:paraId="2F0265E7" w14:textId="77777777" w:rsidR="00DD2826" w:rsidRDefault="00DD2826" w:rsidP="00DD2826">
      <w:pPr>
        <w:spacing w:line="240" w:lineRule="auto"/>
        <w:rPr>
          <w:b/>
          <w:lang w:val="en-US"/>
        </w:rPr>
      </w:pPr>
      <w:r w:rsidRPr="00DD2826">
        <w:rPr>
          <w:b/>
          <w:lang w:val="en-US"/>
        </w:rPr>
        <w:lastRenderedPageBreak/>
        <w:t>comedia drama romance/ Prizzi's Honor</w:t>
      </w:r>
    </w:p>
    <w:p w14:paraId="0A0C2610" w14:textId="77777777" w:rsidR="00347BE4" w:rsidRPr="00347BE4" w:rsidRDefault="00347BE4" w:rsidP="00347BE4">
      <w:pPr>
        <w:spacing w:line="240" w:lineRule="auto"/>
        <w:rPr>
          <w:lang w:val="en-US"/>
        </w:rPr>
      </w:pPr>
      <w:r w:rsidRPr="00347BE4">
        <w:rPr>
          <w:lang w:val="en-US"/>
        </w:rPr>
        <w:t>Directed by</w:t>
      </w:r>
      <w:r w:rsidRPr="00347BE4">
        <w:rPr>
          <w:lang w:val="en-US"/>
        </w:rPr>
        <w:tab/>
        <w:t>John Huston</w:t>
      </w:r>
    </w:p>
    <w:p w14:paraId="0F1CF0CF" w14:textId="77777777" w:rsidR="00347BE4" w:rsidRPr="00347BE4" w:rsidRDefault="00347BE4" w:rsidP="00347BE4">
      <w:pPr>
        <w:spacing w:line="240" w:lineRule="auto"/>
        <w:rPr>
          <w:lang w:val="en-US"/>
        </w:rPr>
      </w:pPr>
      <w:r w:rsidRPr="00347BE4">
        <w:rPr>
          <w:lang w:val="en-US"/>
        </w:rPr>
        <w:t>Produced by</w:t>
      </w:r>
      <w:r w:rsidRPr="00347BE4">
        <w:rPr>
          <w:lang w:val="en-US"/>
        </w:rPr>
        <w:tab/>
        <w:t>John Foreman</w:t>
      </w:r>
    </w:p>
    <w:p w14:paraId="644EE321" w14:textId="77777777" w:rsidR="00347BE4" w:rsidRPr="00347BE4" w:rsidRDefault="00347BE4" w:rsidP="00347BE4">
      <w:pPr>
        <w:spacing w:line="240" w:lineRule="auto"/>
        <w:rPr>
          <w:lang w:val="en-US"/>
        </w:rPr>
      </w:pPr>
      <w:r w:rsidRPr="00347BE4">
        <w:rPr>
          <w:lang w:val="en-US"/>
        </w:rPr>
        <w:t>Written by</w:t>
      </w:r>
      <w:r w:rsidRPr="00347BE4">
        <w:rPr>
          <w:lang w:val="en-US"/>
        </w:rPr>
        <w:tab/>
        <w:t>Richard Condon</w:t>
      </w:r>
    </w:p>
    <w:p w14:paraId="416C5017" w14:textId="77777777" w:rsidR="00347BE4" w:rsidRPr="00347BE4" w:rsidRDefault="00347BE4" w:rsidP="00347BE4">
      <w:pPr>
        <w:spacing w:line="240" w:lineRule="auto"/>
        <w:ind w:left="708" w:firstLine="708"/>
        <w:rPr>
          <w:lang w:val="en-US"/>
        </w:rPr>
      </w:pPr>
      <w:r w:rsidRPr="00347BE4">
        <w:rPr>
          <w:lang w:val="en-US"/>
        </w:rPr>
        <w:t>Janet Roach</w:t>
      </w:r>
    </w:p>
    <w:p w14:paraId="734959CB" w14:textId="77777777" w:rsidR="00347BE4" w:rsidRPr="00347BE4" w:rsidRDefault="00347BE4" w:rsidP="00347BE4">
      <w:pPr>
        <w:spacing w:line="240" w:lineRule="auto"/>
        <w:rPr>
          <w:lang w:val="en-US"/>
        </w:rPr>
      </w:pPr>
      <w:r w:rsidRPr="00347BE4">
        <w:rPr>
          <w:lang w:val="en-US"/>
        </w:rPr>
        <w:t>Starring</w:t>
      </w:r>
      <w:r>
        <w:rPr>
          <w:lang w:val="en-US"/>
        </w:rPr>
        <w:tab/>
      </w:r>
      <w:r w:rsidRPr="00347BE4">
        <w:rPr>
          <w:lang w:val="en-US"/>
        </w:rPr>
        <w:tab/>
        <w:t>Jack Nicholson</w:t>
      </w:r>
    </w:p>
    <w:p w14:paraId="6006BFF9" w14:textId="77777777" w:rsidR="00347BE4" w:rsidRPr="00347BE4" w:rsidRDefault="00347BE4" w:rsidP="00347BE4">
      <w:pPr>
        <w:spacing w:line="240" w:lineRule="auto"/>
        <w:ind w:left="708" w:firstLine="708"/>
        <w:rPr>
          <w:lang w:val="en-US"/>
        </w:rPr>
      </w:pPr>
      <w:r w:rsidRPr="00347BE4">
        <w:rPr>
          <w:lang w:val="en-US"/>
        </w:rPr>
        <w:t>Kathleen Turner</w:t>
      </w:r>
    </w:p>
    <w:p w14:paraId="7DFF9DC7" w14:textId="77777777" w:rsidR="00347BE4" w:rsidRPr="00347BE4" w:rsidRDefault="00347BE4" w:rsidP="00347BE4">
      <w:pPr>
        <w:spacing w:line="240" w:lineRule="auto"/>
        <w:ind w:left="708" w:firstLine="708"/>
        <w:rPr>
          <w:lang w:val="en-US"/>
        </w:rPr>
      </w:pPr>
      <w:r w:rsidRPr="00347BE4">
        <w:rPr>
          <w:lang w:val="en-US"/>
        </w:rPr>
        <w:t>Robert Loggia</w:t>
      </w:r>
    </w:p>
    <w:p w14:paraId="5254D1D4" w14:textId="77777777" w:rsidR="00347BE4" w:rsidRPr="00347BE4" w:rsidRDefault="00347BE4" w:rsidP="00347BE4">
      <w:pPr>
        <w:spacing w:line="240" w:lineRule="auto"/>
        <w:ind w:left="708" w:firstLine="708"/>
        <w:rPr>
          <w:lang w:val="en-US"/>
        </w:rPr>
      </w:pPr>
      <w:r w:rsidRPr="00347BE4">
        <w:rPr>
          <w:lang w:val="en-US"/>
        </w:rPr>
        <w:t>Anjelica Huston</w:t>
      </w:r>
    </w:p>
    <w:p w14:paraId="1B0299A5" w14:textId="77777777" w:rsidR="00347BE4" w:rsidRPr="00347BE4" w:rsidRDefault="00347BE4" w:rsidP="00347BE4">
      <w:pPr>
        <w:spacing w:line="240" w:lineRule="auto"/>
        <w:ind w:left="708" w:firstLine="708"/>
        <w:rPr>
          <w:lang w:val="en-US"/>
        </w:rPr>
      </w:pPr>
      <w:r w:rsidRPr="00347BE4">
        <w:rPr>
          <w:lang w:val="en-US"/>
        </w:rPr>
        <w:t>William Hickey</w:t>
      </w:r>
    </w:p>
    <w:p w14:paraId="4DCD0A6F" w14:textId="77777777" w:rsidR="00347BE4" w:rsidRPr="00347BE4" w:rsidRDefault="00347BE4" w:rsidP="00347BE4">
      <w:pPr>
        <w:spacing w:line="240" w:lineRule="auto"/>
        <w:ind w:left="708" w:firstLine="708"/>
        <w:rPr>
          <w:lang w:val="en-US"/>
        </w:rPr>
      </w:pPr>
      <w:r w:rsidRPr="00347BE4">
        <w:rPr>
          <w:lang w:val="en-US"/>
        </w:rPr>
        <w:t>Lawrence Tierney</w:t>
      </w:r>
    </w:p>
    <w:p w14:paraId="4E1626B4" w14:textId="77777777" w:rsidR="00347BE4" w:rsidRPr="00347BE4" w:rsidRDefault="00347BE4" w:rsidP="00347BE4">
      <w:pPr>
        <w:spacing w:line="240" w:lineRule="auto"/>
        <w:ind w:left="708" w:firstLine="708"/>
        <w:rPr>
          <w:lang w:val="en-US"/>
        </w:rPr>
      </w:pPr>
      <w:r w:rsidRPr="00347BE4">
        <w:rPr>
          <w:lang w:val="en-US"/>
        </w:rPr>
        <w:t>CCH Pounder</w:t>
      </w:r>
    </w:p>
    <w:p w14:paraId="42D7B430" w14:textId="77777777" w:rsidR="00347BE4" w:rsidRPr="00347BE4" w:rsidRDefault="00347BE4" w:rsidP="00347BE4">
      <w:pPr>
        <w:spacing w:line="240" w:lineRule="auto"/>
        <w:rPr>
          <w:lang w:val="en-US"/>
        </w:rPr>
      </w:pPr>
      <w:r w:rsidRPr="00347BE4">
        <w:rPr>
          <w:lang w:val="en-US"/>
        </w:rPr>
        <w:t>Music by</w:t>
      </w:r>
      <w:r w:rsidRPr="00347BE4">
        <w:rPr>
          <w:lang w:val="en-US"/>
        </w:rPr>
        <w:tab/>
        <w:t>Giacomo Puccini</w:t>
      </w:r>
    </w:p>
    <w:p w14:paraId="68286562" w14:textId="77777777" w:rsidR="00347BE4" w:rsidRPr="00347BE4" w:rsidRDefault="00347BE4" w:rsidP="00347BE4">
      <w:pPr>
        <w:spacing w:line="240" w:lineRule="auto"/>
        <w:ind w:left="708" w:firstLine="708"/>
        <w:rPr>
          <w:lang w:val="en-US"/>
        </w:rPr>
      </w:pPr>
      <w:r w:rsidRPr="00347BE4">
        <w:rPr>
          <w:lang w:val="en-US"/>
        </w:rPr>
        <w:t>Alex North</w:t>
      </w:r>
    </w:p>
    <w:p w14:paraId="70C65988" w14:textId="77777777" w:rsidR="00347BE4" w:rsidRPr="00347BE4" w:rsidRDefault="00347BE4" w:rsidP="00347BE4">
      <w:pPr>
        <w:spacing w:line="240" w:lineRule="auto"/>
        <w:rPr>
          <w:lang w:val="en-US"/>
        </w:rPr>
      </w:pPr>
      <w:r w:rsidRPr="00347BE4">
        <w:rPr>
          <w:lang w:val="en-US"/>
        </w:rPr>
        <w:t>Cinematography</w:t>
      </w:r>
      <w:r w:rsidRPr="00347BE4">
        <w:rPr>
          <w:lang w:val="en-US"/>
        </w:rPr>
        <w:tab/>
        <w:t>Andrzej Bartkowiak</w:t>
      </w:r>
    </w:p>
    <w:p w14:paraId="0465BD0E" w14:textId="77777777" w:rsidR="00347BE4" w:rsidRPr="00347BE4" w:rsidRDefault="00347BE4" w:rsidP="00347BE4">
      <w:pPr>
        <w:spacing w:line="240" w:lineRule="auto"/>
        <w:rPr>
          <w:lang w:val="en-US"/>
        </w:rPr>
      </w:pPr>
      <w:r w:rsidRPr="00347BE4">
        <w:rPr>
          <w:lang w:val="en-US"/>
        </w:rPr>
        <w:t>Editing by</w:t>
      </w:r>
      <w:r w:rsidRPr="00347BE4">
        <w:rPr>
          <w:lang w:val="en-US"/>
        </w:rPr>
        <w:tab/>
        <w:t>Kaja Fehr</w:t>
      </w:r>
    </w:p>
    <w:p w14:paraId="4E12854C" w14:textId="77777777" w:rsidR="00347BE4" w:rsidRPr="00347BE4" w:rsidRDefault="00347BE4" w:rsidP="00347BE4">
      <w:pPr>
        <w:spacing w:line="240" w:lineRule="auto"/>
        <w:ind w:left="708" w:firstLine="708"/>
        <w:rPr>
          <w:lang w:val="en-US"/>
        </w:rPr>
      </w:pPr>
      <w:r w:rsidRPr="00347BE4">
        <w:rPr>
          <w:lang w:val="en-US"/>
        </w:rPr>
        <w:t>Rudi Fehr</w:t>
      </w:r>
    </w:p>
    <w:p w14:paraId="37908BD4" w14:textId="77777777" w:rsidR="00347BE4" w:rsidRPr="00347BE4" w:rsidRDefault="00347BE4" w:rsidP="00347BE4">
      <w:pPr>
        <w:spacing w:line="240" w:lineRule="auto"/>
        <w:rPr>
          <w:lang w:val="en-US"/>
        </w:rPr>
      </w:pPr>
      <w:r w:rsidRPr="00347BE4">
        <w:rPr>
          <w:lang w:val="en-US"/>
        </w:rPr>
        <w:t>Distributed by</w:t>
      </w:r>
      <w:r w:rsidRPr="00347BE4">
        <w:rPr>
          <w:lang w:val="en-US"/>
        </w:rPr>
        <w:tab/>
        <w:t>20th Century Fox (USA)</w:t>
      </w:r>
    </w:p>
    <w:p w14:paraId="3F5107FA" w14:textId="77777777" w:rsidR="00347BE4" w:rsidRPr="00347BE4" w:rsidRDefault="00347BE4" w:rsidP="00347BE4">
      <w:pPr>
        <w:spacing w:line="240" w:lineRule="auto"/>
        <w:rPr>
          <w:lang w:val="en-US"/>
        </w:rPr>
      </w:pPr>
      <w:r w:rsidRPr="00347BE4">
        <w:rPr>
          <w:lang w:val="en-US"/>
        </w:rPr>
        <w:t>Producers Sales Organization (non-USA)</w:t>
      </w:r>
    </w:p>
    <w:p w14:paraId="22ABD1FF" w14:textId="77777777" w:rsidR="00347BE4" w:rsidRPr="00347BE4" w:rsidRDefault="00347BE4" w:rsidP="00347BE4">
      <w:pPr>
        <w:spacing w:line="240" w:lineRule="auto"/>
        <w:rPr>
          <w:lang w:val="en-US"/>
        </w:rPr>
      </w:pPr>
      <w:r w:rsidRPr="00347BE4">
        <w:rPr>
          <w:lang w:val="en-US"/>
        </w:rPr>
        <w:t>Release date(s)</w:t>
      </w:r>
      <w:r w:rsidRPr="00347BE4">
        <w:rPr>
          <w:lang w:val="en-US"/>
        </w:rPr>
        <w:tab/>
        <w:t>June 13, 1985</w:t>
      </w:r>
    </w:p>
    <w:p w14:paraId="34A3E4C0" w14:textId="77777777" w:rsidR="00347BE4" w:rsidRPr="00347BE4" w:rsidRDefault="00347BE4" w:rsidP="00347BE4">
      <w:pPr>
        <w:spacing w:line="240" w:lineRule="auto"/>
        <w:rPr>
          <w:lang w:val="en-US"/>
        </w:rPr>
      </w:pPr>
      <w:r w:rsidRPr="00347BE4">
        <w:rPr>
          <w:lang w:val="en-US"/>
        </w:rPr>
        <w:t>Running time</w:t>
      </w:r>
      <w:r w:rsidRPr="00347BE4">
        <w:rPr>
          <w:lang w:val="en-US"/>
        </w:rPr>
        <w:tab/>
        <w:t>130 minutes</w:t>
      </w:r>
    </w:p>
    <w:p w14:paraId="0E8B6DAC" w14:textId="77777777" w:rsidR="00347BE4" w:rsidRPr="00347BE4" w:rsidRDefault="00347BE4" w:rsidP="00347BE4">
      <w:pPr>
        <w:spacing w:line="240" w:lineRule="auto"/>
        <w:rPr>
          <w:lang w:val="en-US"/>
        </w:rPr>
      </w:pPr>
      <w:r w:rsidRPr="00347BE4">
        <w:rPr>
          <w:lang w:val="en-US"/>
        </w:rPr>
        <w:t>Country</w:t>
      </w:r>
      <w:r w:rsidRPr="00347BE4">
        <w:rPr>
          <w:lang w:val="en-US"/>
        </w:rPr>
        <w:tab/>
        <w:t>United States</w:t>
      </w:r>
    </w:p>
    <w:p w14:paraId="15FB23BF" w14:textId="77777777" w:rsidR="00347BE4" w:rsidRDefault="00347BE4" w:rsidP="00347BE4">
      <w:pPr>
        <w:spacing w:line="240" w:lineRule="auto"/>
        <w:rPr>
          <w:lang w:val="en-US"/>
        </w:rPr>
      </w:pPr>
      <w:r w:rsidRPr="00347BE4">
        <w:rPr>
          <w:lang w:val="en-US"/>
        </w:rPr>
        <w:t>Language</w:t>
      </w:r>
      <w:r w:rsidRPr="00347BE4">
        <w:rPr>
          <w:lang w:val="en-US"/>
        </w:rPr>
        <w:tab/>
        <w:t>English</w:t>
      </w:r>
    </w:p>
    <w:p w14:paraId="5E971C12" w14:textId="77777777" w:rsidR="00347BE4" w:rsidRDefault="00347BE4" w:rsidP="00347BE4">
      <w:pPr>
        <w:spacing w:line="240" w:lineRule="auto"/>
        <w:rPr>
          <w:lang w:val="en-US"/>
        </w:rPr>
      </w:pPr>
      <w:r>
        <w:rPr>
          <w:lang w:val="en-US"/>
        </w:rPr>
        <w:t>Genero</w:t>
      </w:r>
      <w:r>
        <w:rPr>
          <w:lang w:val="en-US"/>
        </w:rPr>
        <w:tab/>
      </w:r>
      <w:r>
        <w:rPr>
          <w:lang w:val="en-US"/>
        </w:rPr>
        <w:tab/>
        <w:t>Comedia/Drama/Romance</w:t>
      </w:r>
    </w:p>
    <w:p w14:paraId="661CB587" w14:textId="77777777" w:rsidR="00347BE4" w:rsidRDefault="00347BE4" w:rsidP="00347BE4">
      <w:pPr>
        <w:spacing w:line="240" w:lineRule="auto"/>
        <w:rPr>
          <w:lang w:val="en-US"/>
        </w:rPr>
      </w:pPr>
      <w:r>
        <w:rPr>
          <w:lang w:val="en-US"/>
        </w:rPr>
        <w:t>Censura</w:t>
      </w:r>
      <w:r>
        <w:rPr>
          <w:lang w:val="en-US"/>
        </w:rPr>
        <w:tab/>
        <w:t>R</w:t>
      </w:r>
    </w:p>
    <w:p w14:paraId="766CF7D2" w14:textId="77777777" w:rsidR="00347BE4" w:rsidRDefault="00347BE4" w:rsidP="00347BE4">
      <w:pPr>
        <w:spacing w:line="240" w:lineRule="auto"/>
        <w:rPr>
          <w:lang w:val="en-US"/>
        </w:rPr>
      </w:pPr>
      <w:r>
        <w:rPr>
          <w:lang w:val="en-US"/>
        </w:rPr>
        <w:t>Resumen:</w:t>
      </w:r>
      <w:r>
        <w:rPr>
          <w:lang w:val="en-US"/>
        </w:rPr>
        <w:tab/>
      </w:r>
      <w:r w:rsidRPr="00347BE4">
        <w:rPr>
          <w:lang w:val="en-US"/>
        </w:rPr>
        <w:t>A professional hit man and hit woman fall in love, only to discover that they have each been hired to kill the other.</w:t>
      </w:r>
    </w:p>
    <w:p w14:paraId="4D6C3630" w14:textId="77777777" w:rsidR="00347BE4" w:rsidRPr="00347BE4" w:rsidRDefault="00347BE4" w:rsidP="00347BE4">
      <w:pPr>
        <w:spacing w:line="240" w:lineRule="auto"/>
        <w:rPr>
          <w:lang w:val="en-US"/>
        </w:rPr>
      </w:pPr>
    </w:p>
    <w:p w14:paraId="4B67B5DD" w14:textId="77777777" w:rsidR="00347BE4" w:rsidRDefault="00DD2826" w:rsidP="00DD2826">
      <w:pPr>
        <w:spacing w:line="240" w:lineRule="auto"/>
        <w:rPr>
          <w:b/>
          <w:lang w:val="en-US"/>
        </w:rPr>
      </w:pPr>
      <w:r w:rsidRPr="00DD2826">
        <w:rPr>
          <w:b/>
          <w:lang w:val="en-US"/>
        </w:rPr>
        <w:lastRenderedPageBreak/>
        <w:t>accion aventura drama thriller/ Runaway Train</w:t>
      </w:r>
    </w:p>
    <w:p w14:paraId="64B8C4BC" w14:textId="77777777" w:rsidR="00347BE4" w:rsidRPr="00347BE4" w:rsidRDefault="00347BE4" w:rsidP="00347BE4">
      <w:pPr>
        <w:spacing w:line="240" w:lineRule="auto"/>
        <w:rPr>
          <w:lang w:val="en-US"/>
        </w:rPr>
      </w:pPr>
      <w:r w:rsidRPr="00347BE4">
        <w:rPr>
          <w:lang w:val="en-US"/>
        </w:rPr>
        <w:t>Directed by</w:t>
      </w:r>
      <w:r w:rsidRPr="00347BE4">
        <w:rPr>
          <w:lang w:val="en-US"/>
        </w:rPr>
        <w:tab/>
        <w:t>Andrei Konchalovsky</w:t>
      </w:r>
    </w:p>
    <w:p w14:paraId="1F605E41" w14:textId="77777777" w:rsidR="00347BE4" w:rsidRPr="00347BE4" w:rsidRDefault="00347BE4" w:rsidP="00347BE4">
      <w:pPr>
        <w:spacing w:line="240" w:lineRule="auto"/>
        <w:rPr>
          <w:lang w:val="en-US"/>
        </w:rPr>
      </w:pPr>
      <w:r w:rsidRPr="00347BE4">
        <w:rPr>
          <w:lang w:val="en-US"/>
        </w:rPr>
        <w:t>Produced by</w:t>
      </w:r>
      <w:r w:rsidRPr="00347BE4">
        <w:rPr>
          <w:lang w:val="en-US"/>
        </w:rPr>
        <w:tab/>
        <w:t>Richard Garcia</w:t>
      </w:r>
    </w:p>
    <w:p w14:paraId="4F0CA40D" w14:textId="77777777" w:rsidR="00347BE4" w:rsidRPr="00347BE4" w:rsidRDefault="00347BE4" w:rsidP="00347BE4">
      <w:pPr>
        <w:spacing w:line="240" w:lineRule="auto"/>
        <w:ind w:left="708" w:firstLine="708"/>
        <w:rPr>
          <w:lang w:val="en-US"/>
        </w:rPr>
      </w:pPr>
      <w:r w:rsidRPr="00347BE4">
        <w:rPr>
          <w:lang w:val="en-US"/>
        </w:rPr>
        <w:t>Yoram Globus</w:t>
      </w:r>
    </w:p>
    <w:p w14:paraId="32FE68A8" w14:textId="77777777" w:rsidR="00347BE4" w:rsidRPr="00347BE4" w:rsidRDefault="00347BE4" w:rsidP="00347BE4">
      <w:pPr>
        <w:spacing w:line="240" w:lineRule="auto"/>
        <w:ind w:left="708" w:firstLine="708"/>
        <w:rPr>
          <w:lang w:val="en-US"/>
        </w:rPr>
      </w:pPr>
      <w:r w:rsidRPr="00347BE4">
        <w:rPr>
          <w:lang w:val="en-US"/>
        </w:rPr>
        <w:t>Menahem Golan</w:t>
      </w:r>
    </w:p>
    <w:p w14:paraId="6501B804" w14:textId="77777777" w:rsidR="00347BE4" w:rsidRPr="00347BE4" w:rsidRDefault="00347BE4" w:rsidP="00347BE4">
      <w:pPr>
        <w:spacing w:line="240" w:lineRule="auto"/>
        <w:ind w:left="708" w:firstLine="708"/>
        <w:rPr>
          <w:lang w:val="en-US"/>
        </w:rPr>
      </w:pPr>
      <w:r w:rsidRPr="00347BE4">
        <w:rPr>
          <w:lang w:val="en-US"/>
        </w:rPr>
        <w:t>Robert A. Goldston</w:t>
      </w:r>
    </w:p>
    <w:p w14:paraId="0DFD5A22" w14:textId="77777777" w:rsidR="00347BE4" w:rsidRPr="00347BE4" w:rsidRDefault="00347BE4" w:rsidP="00347BE4">
      <w:pPr>
        <w:spacing w:line="240" w:lineRule="auto"/>
        <w:ind w:left="708" w:firstLine="708"/>
        <w:rPr>
          <w:lang w:val="en-US"/>
        </w:rPr>
      </w:pPr>
      <w:r w:rsidRPr="00347BE4">
        <w:rPr>
          <w:lang w:val="en-US"/>
        </w:rPr>
        <w:t>Mati Raz</w:t>
      </w:r>
    </w:p>
    <w:p w14:paraId="4B777450" w14:textId="77777777" w:rsidR="00347BE4" w:rsidRPr="00347BE4" w:rsidRDefault="00347BE4" w:rsidP="00347BE4">
      <w:pPr>
        <w:spacing w:line="240" w:lineRule="auto"/>
        <w:ind w:left="708" w:firstLine="708"/>
        <w:rPr>
          <w:lang w:val="en-US"/>
        </w:rPr>
      </w:pPr>
      <w:r w:rsidRPr="00347BE4">
        <w:rPr>
          <w:lang w:val="en-US"/>
        </w:rPr>
        <w:t>Henry T. Weinstein</w:t>
      </w:r>
    </w:p>
    <w:p w14:paraId="40B5F01D" w14:textId="77777777" w:rsidR="00347BE4" w:rsidRPr="00347BE4" w:rsidRDefault="00347BE4" w:rsidP="00347BE4">
      <w:pPr>
        <w:spacing w:line="240" w:lineRule="auto"/>
        <w:ind w:left="708" w:firstLine="708"/>
        <w:rPr>
          <w:lang w:val="en-US"/>
        </w:rPr>
      </w:pPr>
      <w:r w:rsidRPr="00347BE4">
        <w:rPr>
          <w:lang w:val="en-US"/>
        </w:rPr>
        <w:t>Robert Whitmore</w:t>
      </w:r>
    </w:p>
    <w:p w14:paraId="1EC95437" w14:textId="77777777" w:rsidR="00347BE4" w:rsidRPr="00347BE4" w:rsidRDefault="00347BE4" w:rsidP="00347BE4">
      <w:pPr>
        <w:spacing w:line="240" w:lineRule="auto"/>
        <w:rPr>
          <w:lang w:val="en-US"/>
        </w:rPr>
      </w:pPr>
      <w:r w:rsidRPr="00347BE4">
        <w:rPr>
          <w:lang w:val="en-US"/>
        </w:rPr>
        <w:t>Written by</w:t>
      </w:r>
      <w:r w:rsidRPr="00347BE4">
        <w:rPr>
          <w:lang w:val="en-US"/>
        </w:rPr>
        <w:tab/>
        <w:t>Ryuzo Kikushima (story)</w:t>
      </w:r>
    </w:p>
    <w:p w14:paraId="2CB086FE" w14:textId="77777777" w:rsidR="00347BE4" w:rsidRPr="00347BE4" w:rsidRDefault="00347BE4" w:rsidP="00347BE4">
      <w:pPr>
        <w:spacing w:line="240" w:lineRule="auto"/>
        <w:ind w:left="708" w:firstLine="708"/>
        <w:rPr>
          <w:lang w:val="en-US"/>
        </w:rPr>
      </w:pPr>
      <w:r w:rsidRPr="00347BE4">
        <w:rPr>
          <w:lang w:val="en-US"/>
        </w:rPr>
        <w:t>Hideo Oguni (story)</w:t>
      </w:r>
    </w:p>
    <w:p w14:paraId="0B377CEB" w14:textId="77777777" w:rsidR="00347BE4" w:rsidRPr="00347BE4" w:rsidRDefault="00347BE4" w:rsidP="00347BE4">
      <w:pPr>
        <w:spacing w:line="240" w:lineRule="auto"/>
        <w:ind w:left="708" w:firstLine="708"/>
        <w:rPr>
          <w:lang w:val="en-US"/>
        </w:rPr>
      </w:pPr>
      <w:r w:rsidRPr="00347BE4">
        <w:rPr>
          <w:lang w:val="en-US"/>
        </w:rPr>
        <w:t>Djordje Milicevic (screenplay)</w:t>
      </w:r>
    </w:p>
    <w:p w14:paraId="6ABFF126" w14:textId="77777777" w:rsidR="00347BE4" w:rsidRPr="00347BE4" w:rsidRDefault="00347BE4" w:rsidP="00347BE4">
      <w:pPr>
        <w:spacing w:line="240" w:lineRule="auto"/>
        <w:ind w:left="708" w:firstLine="708"/>
        <w:rPr>
          <w:lang w:val="en-US"/>
        </w:rPr>
      </w:pPr>
      <w:r w:rsidRPr="00347BE4">
        <w:rPr>
          <w:lang w:val="en-US"/>
        </w:rPr>
        <w:t>Edward Bunker (screenplay)</w:t>
      </w:r>
    </w:p>
    <w:p w14:paraId="60933E55" w14:textId="77777777" w:rsidR="00347BE4" w:rsidRPr="00347BE4" w:rsidRDefault="00347BE4" w:rsidP="00347BE4">
      <w:pPr>
        <w:spacing w:line="240" w:lineRule="auto"/>
        <w:ind w:left="708" w:firstLine="708"/>
        <w:rPr>
          <w:lang w:val="en-US"/>
        </w:rPr>
      </w:pPr>
      <w:r w:rsidRPr="00347BE4">
        <w:rPr>
          <w:lang w:val="en-US"/>
        </w:rPr>
        <w:t>Paul Zindel (screenplay)</w:t>
      </w:r>
    </w:p>
    <w:p w14:paraId="0BCB2291" w14:textId="77777777" w:rsidR="00347BE4" w:rsidRPr="00347BE4" w:rsidRDefault="00347BE4" w:rsidP="00347BE4">
      <w:pPr>
        <w:spacing w:line="240" w:lineRule="auto"/>
        <w:ind w:left="708" w:firstLine="708"/>
        <w:rPr>
          <w:lang w:val="en-US"/>
        </w:rPr>
      </w:pPr>
      <w:r w:rsidRPr="00347BE4">
        <w:rPr>
          <w:lang w:val="en-US"/>
        </w:rPr>
        <w:t>based on a screenplay by</w:t>
      </w:r>
    </w:p>
    <w:p w14:paraId="0AF9C66F" w14:textId="77777777" w:rsidR="00347BE4" w:rsidRPr="00347BE4" w:rsidRDefault="00347BE4" w:rsidP="00347BE4">
      <w:pPr>
        <w:spacing w:line="240" w:lineRule="auto"/>
        <w:ind w:left="708" w:firstLine="708"/>
        <w:rPr>
          <w:lang w:val="en-US"/>
        </w:rPr>
      </w:pPr>
      <w:r w:rsidRPr="00347BE4">
        <w:rPr>
          <w:lang w:val="en-US"/>
        </w:rPr>
        <w:t>Akira Kurosawa</w:t>
      </w:r>
    </w:p>
    <w:p w14:paraId="2B3E34D1" w14:textId="77777777" w:rsidR="00347BE4" w:rsidRPr="00347BE4" w:rsidRDefault="00347BE4" w:rsidP="00347BE4">
      <w:pPr>
        <w:spacing w:line="240" w:lineRule="auto"/>
        <w:rPr>
          <w:lang w:val="en-US"/>
        </w:rPr>
      </w:pPr>
      <w:r w:rsidRPr="00347BE4">
        <w:rPr>
          <w:lang w:val="en-US"/>
        </w:rPr>
        <w:t>Starring</w:t>
      </w:r>
      <w:r>
        <w:rPr>
          <w:lang w:val="en-US"/>
        </w:rPr>
        <w:tab/>
      </w:r>
      <w:r w:rsidRPr="00347BE4">
        <w:rPr>
          <w:lang w:val="en-US"/>
        </w:rPr>
        <w:tab/>
        <w:t>Jon Voight</w:t>
      </w:r>
    </w:p>
    <w:p w14:paraId="0C7CFB03" w14:textId="77777777" w:rsidR="00347BE4" w:rsidRPr="00347BE4" w:rsidRDefault="00347BE4" w:rsidP="00347BE4">
      <w:pPr>
        <w:spacing w:line="240" w:lineRule="auto"/>
        <w:ind w:left="708" w:firstLine="708"/>
        <w:rPr>
          <w:lang w:val="en-US"/>
        </w:rPr>
      </w:pPr>
      <w:r w:rsidRPr="00347BE4">
        <w:rPr>
          <w:lang w:val="en-US"/>
        </w:rPr>
        <w:t>Eric Roberts</w:t>
      </w:r>
    </w:p>
    <w:p w14:paraId="31B667B3" w14:textId="77777777" w:rsidR="00347BE4" w:rsidRPr="00347BE4" w:rsidRDefault="00347BE4" w:rsidP="00347BE4">
      <w:pPr>
        <w:spacing w:line="240" w:lineRule="auto"/>
        <w:ind w:left="708" w:firstLine="708"/>
        <w:rPr>
          <w:lang w:val="en-US"/>
        </w:rPr>
      </w:pPr>
      <w:r w:rsidRPr="00347BE4">
        <w:rPr>
          <w:lang w:val="en-US"/>
        </w:rPr>
        <w:t>Rebecca De Mornay</w:t>
      </w:r>
    </w:p>
    <w:p w14:paraId="3DB50E0D" w14:textId="77777777" w:rsidR="00347BE4" w:rsidRPr="00347BE4" w:rsidRDefault="00347BE4" w:rsidP="00347BE4">
      <w:pPr>
        <w:spacing w:line="240" w:lineRule="auto"/>
        <w:ind w:left="708" w:firstLine="708"/>
        <w:rPr>
          <w:lang w:val="en-US"/>
        </w:rPr>
      </w:pPr>
      <w:r w:rsidRPr="00347BE4">
        <w:rPr>
          <w:lang w:val="en-US"/>
        </w:rPr>
        <w:t>Kyle T. Heffner</w:t>
      </w:r>
    </w:p>
    <w:p w14:paraId="65E8E243" w14:textId="77777777" w:rsidR="00347BE4" w:rsidRPr="00347BE4" w:rsidRDefault="00347BE4" w:rsidP="00347BE4">
      <w:pPr>
        <w:spacing w:line="240" w:lineRule="auto"/>
        <w:ind w:left="708" w:firstLine="708"/>
        <w:rPr>
          <w:lang w:val="en-US"/>
        </w:rPr>
      </w:pPr>
      <w:r w:rsidRPr="00347BE4">
        <w:rPr>
          <w:lang w:val="en-US"/>
        </w:rPr>
        <w:t>John P. Ryan</w:t>
      </w:r>
    </w:p>
    <w:p w14:paraId="323D0081" w14:textId="77777777" w:rsidR="00347BE4" w:rsidRPr="00347BE4" w:rsidRDefault="00347BE4" w:rsidP="00347BE4">
      <w:pPr>
        <w:spacing w:line="240" w:lineRule="auto"/>
        <w:rPr>
          <w:lang w:val="en-US"/>
        </w:rPr>
      </w:pPr>
      <w:r w:rsidRPr="00347BE4">
        <w:rPr>
          <w:lang w:val="en-US"/>
        </w:rPr>
        <w:t>Music by</w:t>
      </w:r>
      <w:r w:rsidRPr="00347BE4">
        <w:rPr>
          <w:lang w:val="en-US"/>
        </w:rPr>
        <w:tab/>
        <w:t>Trevor Jones</w:t>
      </w:r>
    </w:p>
    <w:p w14:paraId="6949185F" w14:textId="77777777" w:rsidR="00347BE4" w:rsidRPr="00347BE4" w:rsidRDefault="00347BE4" w:rsidP="00347BE4">
      <w:pPr>
        <w:spacing w:line="240" w:lineRule="auto"/>
        <w:ind w:left="708" w:firstLine="708"/>
        <w:rPr>
          <w:lang w:val="en-US"/>
        </w:rPr>
      </w:pPr>
      <w:r w:rsidRPr="00347BE4">
        <w:rPr>
          <w:lang w:val="en-US"/>
        </w:rPr>
        <w:t>Alan Howarth (uncredited)</w:t>
      </w:r>
    </w:p>
    <w:p w14:paraId="3438E79A" w14:textId="77777777" w:rsidR="00347BE4" w:rsidRPr="00347BE4" w:rsidRDefault="00347BE4" w:rsidP="00347BE4">
      <w:pPr>
        <w:spacing w:line="240" w:lineRule="auto"/>
        <w:rPr>
          <w:lang w:val="en-US"/>
        </w:rPr>
      </w:pPr>
      <w:r w:rsidRPr="00347BE4">
        <w:rPr>
          <w:lang w:val="en-US"/>
        </w:rPr>
        <w:t>Cinematography</w:t>
      </w:r>
      <w:r w:rsidRPr="00347BE4">
        <w:rPr>
          <w:lang w:val="en-US"/>
        </w:rPr>
        <w:tab/>
        <w:t>Alan Hume</w:t>
      </w:r>
    </w:p>
    <w:p w14:paraId="0619D8CA" w14:textId="77777777" w:rsidR="00347BE4" w:rsidRPr="00347BE4" w:rsidRDefault="00347BE4" w:rsidP="00347BE4">
      <w:pPr>
        <w:spacing w:line="240" w:lineRule="auto"/>
        <w:rPr>
          <w:lang w:val="en-US"/>
        </w:rPr>
      </w:pPr>
      <w:r w:rsidRPr="00347BE4">
        <w:rPr>
          <w:lang w:val="en-US"/>
        </w:rPr>
        <w:t>Editing by</w:t>
      </w:r>
      <w:r w:rsidRPr="00347BE4">
        <w:rPr>
          <w:lang w:val="en-US"/>
        </w:rPr>
        <w:tab/>
        <w:t>Henry Richardson</w:t>
      </w:r>
    </w:p>
    <w:p w14:paraId="289E68B1" w14:textId="77777777" w:rsidR="00347BE4" w:rsidRPr="00347BE4" w:rsidRDefault="00347BE4" w:rsidP="00347BE4">
      <w:pPr>
        <w:spacing w:line="240" w:lineRule="auto"/>
        <w:rPr>
          <w:lang w:val="en-US"/>
        </w:rPr>
      </w:pPr>
      <w:r w:rsidRPr="00347BE4">
        <w:rPr>
          <w:lang w:val="en-US"/>
        </w:rPr>
        <w:t>Distributed by</w:t>
      </w:r>
      <w:r w:rsidRPr="00347BE4">
        <w:rPr>
          <w:lang w:val="en-US"/>
        </w:rPr>
        <w:tab/>
        <w:t>The Cannon Group Inc.</w:t>
      </w:r>
    </w:p>
    <w:p w14:paraId="602327B0" w14:textId="77777777" w:rsidR="00347BE4" w:rsidRPr="00347BE4" w:rsidRDefault="00347BE4" w:rsidP="00347BE4">
      <w:pPr>
        <w:spacing w:line="240" w:lineRule="auto"/>
        <w:rPr>
          <w:lang w:val="en-US"/>
        </w:rPr>
      </w:pPr>
      <w:r w:rsidRPr="00347BE4">
        <w:rPr>
          <w:lang w:val="en-US"/>
        </w:rPr>
        <w:t>Release date(s)</w:t>
      </w:r>
      <w:r w:rsidRPr="00347BE4">
        <w:rPr>
          <w:lang w:val="en-US"/>
        </w:rPr>
        <w:tab/>
        <w:t>6 December 1985 (limited) 17 January 1986 (wide)</w:t>
      </w:r>
    </w:p>
    <w:p w14:paraId="3FB67F87" w14:textId="77777777" w:rsidR="00347BE4" w:rsidRPr="00347BE4" w:rsidRDefault="00347BE4" w:rsidP="00347BE4">
      <w:pPr>
        <w:spacing w:line="240" w:lineRule="auto"/>
        <w:rPr>
          <w:lang w:val="en-US"/>
        </w:rPr>
      </w:pPr>
      <w:r w:rsidRPr="00347BE4">
        <w:rPr>
          <w:lang w:val="en-US"/>
        </w:rPr>
        <w:t>Country</w:t>
      </w:r>
      <w:r w:rsidRPr="00347BE4">
        <w:rPr>
          <w:lang w:val="en-US"/>
        </w:rPr>
        <w:tab/>
        <w:t>United States</w:t>
      </w:r>
    </w:p>
    <w:p w14:paraId="574729CB" w14:textId="77777777" w:rsidR="00347BE4" w:rsidRPr="00347BE4" w:rsidRDefault="00347BE4" w:rsidP="00347BE4">
      <w:pPr>
        <w:spacing w:line="240" w:lineRule="auto"/>
        <w:ind w:left="708" w:firstLine="708"/>
        <w:rPr>
          <w:lang w:val="en-US"/>
        </w:rPr>
      </w:pPr>
      <w:r w:rsidRPr="00347BE4">
        <w:rPr>
          <w:lang w:val="en-US"/>
        </w:rPr>
        <w:lastRenderedPageBreak/>
        <w:t>Israel</w:t>
      </w:r>
    </w:p>
    <w:p w14:paraId="601B4316" w14:textId="77777777" w:rsidR="00347BE4" w:rsidRDefault="00347BE4" w:rsidP="00347BE4">
      <w:pPr>
        <w:spacing w:line="240" w:lineRule="auto"/>
        <w:rPr>
          <w:lang w:val="en-US"/>
        </w:rPr>
      </w:pPr>
      <w:r w:rsidRPr="00347BE4">
        <w:rPr>
          <w:lang w:val="en-US"/>
        </w:rPr>
        <w:t>Language</w:t>
      </w:r>
      <w:r w:rsidRPr="00347BE4">
        <w:rPr>
          <w:lang w:val="en-US"/>
        </w:rPr>
        <w:tab/>
        <w:t>English</w:t>
      </w:r>
    </w:p>
    <w:p w14:paraId="10E983E1" w14:textId="77777777" w:rsidR="00347BE4" w:rsidRPr="00A73267" w:rsidRDefault="00347BE4" w:rsidP="00347BE4">
      <w:pPr>
        <w:spacing w:line="240" w:lineRule="auto"/>
      </w:pPr>
      <w:r w:rsidRPr="00A73267">
        <w:t>Genero</w:t>
      </w:r>
      <w:r w:rsidRPr="00A73267">
        <w:tab/>
      </w:r>
      <w:r w:rsidRPr="00A73267">
        <w:tab/>
        <w:t>Accion/Aventura/Drama/Thriller</w:t>
      </w:r>
    </w:p>
    <w:p w14:paraId="6974FCE4" w14:textId="77777777" w:rsidR="00347BE4" w:rsidRPr="00A73267" w:rsidRDefault="00347BE4" w:rsidP="00347BE4">
      <w:pPr>
        <w:spacing w:line="240" w:lineRule="auto"/>
      </w:pPr>
      <w:r w:rsidRPr="00A73267">
        <w:t>Censura</w:t>
      </w:r>
      <w:r w:rsidRPr="00A73267">
        <w:tab/>
        <w:t>R</w:t>
      </w:r>
    </w:p>
    <w:p w14:paraId="4816B2D6" w14:textId="77777777" w:rsidR="00DD2826" w:rsidRPr="00347BE4" w:rsidRDefault="00347BE4" w:rsidP="00347BE4">
      <w:pPr>
        <w:spacing w:line="240" w:lineRule="auto"/>
        <w:rPr>
          <w:lang w:val="en-US"/>
        </w:rPr>
      </w:pPr>
      <w:r>
        <w:rPr>
          <w:lang w:val="en-US"/>
        </w:rPr>
        <w:t xml:space="preserve">Resumen: </w:t>
      </w:r>
      <w:r>
        <w:rPr>
          <w:lang w:val="en-US"/>
        </w:rPr>
        <w:tab/>
      </w:r>
      <w:r w:rsidRPr="00347BE4">
        <w:rPr>
          <w:lang w:val="en-US"/>
        </w:rPr>
        <w:t>Two escaped convicts and a female railway worker find themselves trapped on a train with no brakes and nobody driving.</w:t>
      </w:r>
    </w:p>
    <w:p w14:paraId="29D786D2" w14:textId="77777777" w:rsidR="00347BE4" w:rsidRDefault="00DD2826" w:rsidP="00DD2826">
      <w:pPr>
        <w:spacing w:line="240" w:lineRule="auto"/>
        <w:rPr>
          <w:b/>
          <w:lang w:val="en-US"/>
        </w:rPr>
      </w:pPr>
      <w:r w:rsidRPr="00DD2826">
        <w:rPr>
          <w:b/>
          <w:lang w:val="en-US"/>
        </w:rPr>
        <w:t>aventura biografia drama romance/Out of Africa</w:t>
      </w:r>
    </w:p>
    <w:p w14:paraId="4C5C0047" w14:textId="77777777" w:rsidR="00347BE4" w:rsidRPr="00347BE4" w:rsidRDefault="00347BE4" w:rsidP="00347BE4">
      <w:pPr>
        <w:spacing w:line="240" w:lineRule="auto"/>
        <w:rPr>
          <w:lang w:val="en-US"/>
        </w:rPr>
      </w:pPr>
      <w:r w:rsidRPr="00347BE4">
        <w:rPr>
          <w:lang w:val="en-US"/>
        </w:rPr>
        <w:t>Directed by</w:t>
      </w:r>
      <w:r w:rsidRPr="00347BE4">
        <w:rPr>
          <w:lang w:val="en-US"/>
        </w:rPr>
        <w:tab/>
        <w:t>Sydney Pollack</w:t>
      </w:r>
    </w:p>
    <w:p w14:paraId="00838368" w14:textId="77777777" w:rsidR="00347BE4" w:rsidRPr="00347BE4" w:rsidRDefault="00347BE4" w:rsidP="00347BE4">
      <w:pPr>
        <w:spacing w:line="240" w:lineRule="auto"/>
        <w:rPr>
          <w:lang w:val="en-US"/>
        </w:rPr>
      </w:pPr>
      <w:r w:rsidRPr="00347BE4">
        <w:rPr>
          <w:lang w:val="en-US"/>
        </w:rPr>
        <w:t>Produced by</w:t>
      </w:r>
      <w:r w:rsidRPr="00347BE4">
        <w:rPr>
          <w:lang w:val="en-US"/>
        </w:rPr>
        <w:tab/>
        <w:t>Sydney Pollack</w:t>
      </w:r>
    </w:p>
    <w:p w14:paraId="5054D791" w14:textId="77777777" w:rsidR="00347BE4" w:rsidRPr="00347BE4" w:rsidRDefault="00347BE4" w:rsidP="00347BE4">
      <w:pPr>
        <w:spacing w:line="240" w:lineRule="auto"/>
        <w:rPr>
          <w:lang w:val="en-US"/>
        </w:rPr>
      </w:pPr>
      <w:r w:rsidRPr="00347BE4">
        <w:rPr>
          <w:lang w:val="en-US"/>
        </w:rPr>
        <w:t>Written by</w:t>
      </w:r>
      <w:r w:rsidRPr="00347BE4">
        <w:rPr>
          <w:lang w:val="en-US"/>
        </w:rPr>
        <w:tab/>
        <w:t>Source books:</w:t>
      </w:r>
    </w:p>
    <w:p w14:paraId="61DEA4A6" w14:textId="77777777" w:rsidR="00347BE4" w:rsidRPr="00347BE4" w:rsidRDefault="00347BE4" w:rsidP="00347BE4">
      <w:pPr>
        <w:spacing w:line="240" w:lineRule="auto"/>
        <w:ind w:left="708" w:firstLine="708"/>
        <w:rPr>
          <w:lang w:val="en-US"/>
        </w:rPr>
      </w:pPr>
      <w:r w:rsidRPr="00347BE4">
        <w:rPr>
          <w:lang w:val="en-US"/>
        </w:rPr>
        <w:t>Judith Thurman</w:t>
      </w:r>
    </w:p>
    <w:p w14:paraId="355F6AD8" w14:textId="77777777" w:rsidR="00347BE4" w:rsidRPr="00347BE4" w:rsidRDefault="00347BE4" w:rsidP="00347BE4">
      <w:pPr>
        <w:spacing w:line="240" w:lineRule="auto"/>
        <w:ind w:left="708" w:firstLine="708"/>
        <w:rPr>
          <w:lang w:val="en-US"/>
        </w:rPr>
      </w:pPr>
      <w:r w:rsidRPr="00347BE4">
        <w:rPr>
          <w:lang w:val="en-US"/>
        </w:rPr>
        <w:t>Errol Trzebinski</w:t>
      </w:r>
    </w:p>
    <w:p w14:paraId="2892A195" w14:textId="77777777" w:rsidR="00347BE4" w:rsidRPr="00347BE4" w:rsidRDefault="00347BE4" w:rsidP="00347BE4">
      <w:pPr>
        <w:spacing w:line="240" w:lineRule="auto"/>
        <w:ind w:left="708" w:firstLine="708"/>
        <w:rPr>
          <w:lang w:val="en-US"/>
        </w:rPr>
      </w:pPr>
      <w:r w:rsidRPr="00347BE4">
        <w:rPr>
          <w:lang w:val="en-US"/>
        </w:rPr>
        <w:t>Karen Blixen</w:t>
      </w:r>
    </w:p>
    <w:p w14:paraId="1C4DA50D" w14:textId="77777777" w:rsidR="00347BE4" w:rsidRPr="00347BE4" w:rsidRDefault="00347BE4" w:rsidP="00347BE4">
      <w:pPr>
        <w:spacing w:line="240" w:lineRule="auto"/>
        <w:ind w:left="708" w:firstLine="708"/>
        <w:rPr>
          <w:lang w:val="en-US"/>
        </w:rPr>
      </w:pPr>
      <w:r w:rsidRPr="00347BE4">
        <w:rPr>
          <w:lang w:val="en-US"/>
        </w:rPr>
        <w:t>Screenplay:</w:t>
      </w:r>
    </w:p>
    <w:p w14:paraId="69C1A7FB" w14:textId="77777777" w:rsidR="00347BE4" w:rsidRPr="00347BE4" w:rsidRDefault="00347BE4" w:rsidP="00347BE4">
      <w:pPr>
        <w:spacing w:line="240" w:lineRule="auto"/>
        <w:ind w:left="708" w:firstLine="708"/>
        <w:rPr>
          <w:lang w:val="en-US"/>
        </w:rPr>
      </w:pPr>
      <w:r w:rsidRPr="00347BE4">
        <w:rPr>
          <w:lang w:val="en-US"/>
        </w:rPr>
        <w:t>Kurt Luedtke</w:t>
      </w:r>
    </w:p>
    <w:p w14:paraId="4556343B" w14:textId="77777777" w:rsidR="00347BE4" w:rsidRPr="00347BE4" w:rsidRDefault="00347BE4" w:rsidP="00347BE4">
      <w:pPr>
        <w:spacing w:line="240" w:lineRule="auto"/>
        <w:rPr>
          <w:lang w:val="en-US"/>
        </w:rPr>
      </w:pPr>
      <w:r w:rsidRPr="00347BE4">
        <w:rPr>
          <w:lang w:val="en-US"/>
        </w:rPr>
        <w:t>Starring</w:t>
      </w:r>
      <w:r w:rsidRPr="00347BE4">
        <w:rPr>
          <w:lang w:val="en-US"/>
        </w:rPr>
        <w:tab/>
      </w:r>
      <w:r>
        <w:rPr>
          <w:lang w:val="en-US"/>
        </w:rPr>
        <w:tab/>
      </w:r>
      <w:r w:rsidRPr="00347BE4">
        <w:rPr>
          <w:lang w:val="en-US"/>
        </w:rPr>
        <w:t>Robert Redford</w:t>
      </w:r>
    </w:p>
    <w:p w14:paraId="171E926E" w14:textId="77777777" w:rsidR="00347BE4" w:rsidRPr="00347BE4" w:rsidRDefault="00347BE4" w:rsidP="00347BE4">
      <w:pPr>
        <w:spacing w:line="240" w:lineRule="auto"/>
        <w:ind w:left="708" w:firstLine="708"/>
        <w:rPr>
          <w:lang w:val="en-US"/>
        </w:rPr>
      </w:pPr>
      <w:r w:rsidRPr="00347BE4">
        <w:rPr>
          <w:lang w:val="en-US"/>
        </w:rPr>
        <w:t>Meryl Streep</w:t>
      </w:r>
    </w:p>
    <w:p w14:paraId="0AE43505" w14:textId="77777777" w:rsidR="00347BE4" w:rsidRPr="00347BE4" w:rsidRDefault="00347BE4" w:rsidP="00347BE4">
      <w:pPr>
        <w:spacing w:line="240" w:lineRule="auto"/>
        <w:ind w:left="708" w:firstLine="708"/>
        <w:rPr>
          <w:lang w:val="en-US"/>
        </w:rPr>
      </w:pPr>
      <w:r w:rsidRPr="00347BE4">
        <w:rPr>
          <w:lang w:val="en-US"/>
        </w:rPr>
        <w:t>Klaus Maria Brandauer</w:t>
      </w:r>
    </w:p>
    <w:p w14:paraId="6FD2B6FD" w14:textId="77777777" w:rsidR="00347BE4" w:rsidRPr="00347BE4" w:rsidRDefault="00347BE4" w:rsidP="00347BE4">
      <w:pPr>
        <w:spacing w:line="240" w:lineRule="auto"/>
        <w:rPr>
          <w:lang w:val="en-US"/>
        </w:rPr>
      </w:pPr>
      <w:r w:rsidRPr="00347BE4">
        <w:rPr>
          <w:lang w:val="en-US"/>
        </w:rPr>
        <w:t>Music by</w:t>
      </w:r>
      <w:r w:rsidRPr="00347BE4">
        <w:rPr>
          <w:lang w:val="en-US"/>
        </w:rPr>
        <w:tab/>
        <w:t>John Barry</w:t>
      </w:r>
    </w:p>
    <w:p w14:paraId="01C2EE44" w14:textId="77777777" w:rsidR="00347BE4" w:rsidRPr="00347BE4" w:rsidRDefault="00347BE4" w:rsidP="00347BE4">
      <w:pPr>
        <w:spacing w:line="240" w:lineRule="auto"/>
        <w:rPr>
          <w:lang w:val="en-US"/>
        </w:rPr>
      </w:pPr>
      <w:r w:rsidRPr="00347BE4">
        <w:rPr>
          <w:lang w:val="en-US"/>
        </w:rPr>
        <w:t>Cinematography</w:t>
      </w:r>
      <w:r w:rsidRPr="00347BE4">
        <w:rPr>
          <w:lang w:val="en-US"/>
        </w:rPr>
        <w:tab/>
        <w:t>David Watkin</w:t>
      </w:r>
    </w:p>
    <w:p w14:paraId="2E3B5EFA" w14:textId="77777777" w:rsidR="00347BE4" w:rsidRPr="00347BE4" w:rsidRDefault="00347BE4" w:rsidP="00347BE4">
      <w:pPr>
        <w:spacing w:line="240" w:lineRule="auto"/>
        <w:rPr>
          <w:lang w:val="en-US"/>
        </w:rPr>
      </w:pPr>
      <w:r w:rsidRPr="00347BE4">
        <w:rPr>
          <w:lang w:val="en-US"/>
        </w:rPr>
        <w:t>Editing by</w:t>
      </w:r>
      <w:r w:rsidRPr="00347BE4">
        <w:rPr>
          <w:lang w:val="en-US"/>
        </w:rPr>
        <w:tab/>
        <w:t>Fredric Steinkamp</w:t>
      </w:r>
    </w:p>
    <w:p w14:paraId="36B7601C" w14:textId="77777777" w:rsidR="00347BE4" w:rsidRPr="00347BE4" w:rsidRDefault="00347BE4" w:rsidP="00347BE4">
      <w:pPr>
        <w:spacing w:line="240" w:lineRule="auto"/>
        <w:ind w:left="708" w:firstLine="708"/>
        <w:rPr>
          <w:lang w:val="en-US"/>
        </w:rPr>
      </w:pPr>
      <w:r w:rsidRPr="00347BE4">
        <w:rPr>
          <w:lang w:val="en-US"/>
        </w:rPr>
        <w:t>William Steinkamp</w:t>
      </w:r>
    </w:p>
    <w:p w14:paraId="33EEE0FF" w14:textId="77777777" w:rsidR="00347BE4" w:rsidRPr="00347BE4" w:rsidRDefault="00347BE4" w:rsidP="00347BE4">
      <w:pPr>
        <w:spacing w:line="240" w:lineRule="auto"/>
        <w:ind w:left="708" w:firstLine="708"/>
        <w:rPr>
          <w:lang w:val="en-US"/>
        </w:rPr>
      </w:pPr>
      <w:r w:rsidRPr="00347BE4">
        <w:rPr>
          <w:lang w:val="en-US"/>
        </w:rPr>
        <w:t>Pembroke Herring</w:t>
      </w:r>
    </w:p>
    <w:p w14:paraId="6E3A73C5" w14:textId="77777777" w:rsidR="00347BE4" w:rsidRPr="00347BE4" w:rsidRDefault="00347BE4" w:rsidP="00347BE4">
      <w:pPr>
        <w:spacing w:line="240" w:lineRule="auto"/>
        <w:ind w:left="708" w:firstLine="708"/>
        <w:rPr>
          <w:lang w:val="en-US"/>
        </w:rPr>
      </w:pPr>
      <w:r w:rsidRPr="00347BE4">
        <w:rPr>
          <w:lang w:val="en-US"/>
        </w:rPr>
        <w:t>Sheldon Kahn</w:t>
      </w:r>
    </w:p>
    <w:p w14:paraId="5378444D" w14:textId="77777777" w:rsidR="00347BE4" w:rsidRPr="00347BE4" w:rsidRDefault="00347BE4" w:rsidP="00347BE4">
      <w:pPr>
        <w:spacing w:line="240" w:lineRule="auto"/>
        <w:rPr>
          <w:lang w:val="en-US"/>
        </w:rPr>
      </w:pPr>
      <w:r w:rsidRPr="00347BE4">
        <w:rPr>
          <w:lang w:val="en-US"/>
        </w:rPr>
        <w:t>Distributed by</w:t>
      </w:r>
      <w:r w:rsidRPr="00347BE4">
        <w:rPr>
          <w:lang w:val="en-US"/>
        </w:rPr>
        <w:tab/>
        <w:t>Universal Pictures</w:t>
      </w:r>
    </w:p>
    <w:p w14:paraId="47E12200" w14:textId="77777777" w:rsidR="00347BE4" w:rsidRPr="00347BE4" w:rsidRDefault="00347BE4" w:rsidP="00347BE4">
      <w:pPr>
        <w:spacing w:line="240" w:lineRule="auto"/>
        <w:rPr>
          <w:lang w:val="en-US"/>
        </w:rPr>
      </w:pPr>
      <w:r w:rsidRPr="00347BE4">
        <w:rPr>
          <w:lang w:val="en-US"/>
        </w:rPr>
        <w:t>Release date(s)</w:t>
      </w:r>
      <w:r w:rsidRPr="00347BE4">
        <w:rPr>
          <w:lang w:val="en-US"/>
        </w:rPr>
        <w:tab/>
        <w:t>18 December 1985 (US)</w:t>
      </w:r>
    </w:p>
    <w:p w14:paraId="22E246A6" w14:textId="77777777" w:rsidR="00347BE4" w:rsidRPr="00347BE4" w:rsidRDefault="00347BE4" w:rsidP="00347BE4">
      <w:pPr>
        <w:spacing w:line="240" w:lineRule="auto"/>
        <w:rPr>
          <w:lang w:val="en-US"/>
        </w:rPr>
      </w:pPr>
      <w:r w:rsidRPr="00347BE4">
        <w:rPr>
          <w:lang w:val="en-US"/>
        </w:rPr>
        <w:t>Running time</w:t>
      </w:r>
      <w:r w:rsidRPr="00347BE4">
        <w:rPr>
          <w:lang w:val="en-US"/>
        </w:rPr>
        <w:tab/>
        <w:t>160 mins.</w:t>
      </w:r>
    </w:p>
    <w:p w14:paraId="5DBD1051" w14:textId="77777777" w:rsidR="00347BE4" w:rsidRPr="00347BE4" w:rsidRDefault="00347BE4" w:rsidP="00347BE4">
      <w:pPr>
        <w:spacing w:line="240" w:lineRule="auto"/>
        <w:rPr>
          <w:lang w:val="en-US"/>
        </w:rPr>
      </w:pPr>
      <w:r w:rsidRPr="00347BE4">
        <w:rPr>
          <w:lang w:val="en-US"/>
        </w:rPr>
        <w:t>Country</w:t>
      </w:r>
      <w:r w:rsidRPr="00347BE4">
        <w:rPr>
          <w:lang w:val="en-US"/>
        </w:rPr>
        <w:tab/>
        <w:t>United States</w:t>
      </w:r>
    </w:p>
    <w:p w14:paraId="3927CE3D" w14:textId="77777777" w:rsidR="00347BE4" w:rsidRDefault="00347BE4" w:rsidP="00347BE4">
      <w:pPr>
        <w:spacing w:line="240" w:lineRule="auto"/>
        <w:rPr>
          <w:lang w:val="en-US"/>
        </w:rPr>
      </w:pPr>
      <w:r w:rsidRPr="00347BE4">
        <w:rPr>
          <w:lang w:val="en-US"/>
        </w:rPr>
        <w:lastRenderedPageBreak/>
        <w:t>Language</w:t>
      </w:r>
      <w:r w:rsidRPr="00347BE4">
        <w:rPr>
          <w:lang w:val="en-US"/>
        </w:rPr>
        <w:tab/>
        <w:t>English</w:t>
      </w:r>
    </w:p>
    <w:p w14:paraId="471FD9B2" w14:textId="77777777" w:rsidR="00347BE4" w:rsidRDefault="00347BE4" w:rsidP="00347BE4">
      <w:pPr>
        <w:spacing w:line="240" w:lineRule="auto"/>
        <w:rPr>
          <w:lang w:val="en-US"/>
        </w:rPr>
      </w:pPr>
      <w:r>
        <w:rPr>
          <w:lang w:val="en-US"/>
        </w:rPr>
        <w:t>Genero</w:t>
      </w:r>
      <w:r>
        <w:rPr>
          <w:lang w:val="en-US"/>
        </w:rPr>
        <w:tab/>
      </w:r>
      <w:r>
        <w:rPr>
          <w:lang w:val="en-US"/>
        </w:rPr>
        <w:tab/>
        <w:t>Aventura/Biografia/Drama/Romance</w:t>
      </w:r>
    </w:p>
    <w:p w14:paraId="2BEF4BD8" w14:textId="77777777" w:rsidR="00347BE4" w:rsidRDefault="00347BE4" w:rsidP="00347BE4">
      <w:pPr>
        <w:spacing w:line="240" w:lineRule="auto"/>
        <w:rPr>
          <w:lang w:val="en-US"/>
        </w:rPr>
      </w:pPr>
      <w:r>
        <w:rPr>
          <w:lang w:val="en-US"/>
        </w:rPr>
        <w:t>Censura</w:t>
      </w:r>
      <w:r>
        <w:rPr>
          <w:lang w:val="en-US"/>
        </w:rPr>
        <w:tab/>
        <w:t>PG</w:t>
      </w:r>
    </w:p>
    <w:p w14:paraId="163D7091" w14:textId="77777777" w:rsidR="00DD2826" w:rsidRPr="00347BE4" w:rsidRDefault="00347BE4" w:rsidP="00347BE4">
      <w:pPr>
        <w:spacing w:line="240" w:lineRule="auto"/>
        <w:rPr>
          <w:lang w:val="en-US"/>
        </w:rPr>
      </w:pPr>
      <w:r>
        <w:rPr>
          <w:lang w:val="en-US"/>
        </w:rPr>
        <w:t>Resumen:</w:t>
      </w:r>
      <w:r>
        <w:rPr>
          <w:lang w:val="en-US"/>
        </w:rPr>
        <w:tab/>
      </w:r>
      <w:r w:rsidRPr="00347BE4">
        <w:rPr>
          <w:lang w:val="en-US"/>
        </w:rPr>
        <w:t>In 20th century colonial Kenya, a Danish baroness/plantation owner has a passionate but ultimately doomed love affair with a free-sprited big-game hunter.</w:t>
      </w:r>
    </w:p>
    <w:p w14:paraId="4E142F03" w14:textId="77777777" w:rsidR="00347BE4" w:rsidRDefault="00DD2826" w:rsidP="00DD2826">
      <w:pPr>
        <w:spacing w:line="240" w:lineRule="auto"/>
        <w:rPr>
          <w:b/>
          <w:lang w:val="en-US"/>
        </w:rPr>
      </w:pPr>
      <w:r w:rsidRPr="00DD2826">
        <w:rPr>
          <w:b/>
          <w:lang w:val="en-US"/>
        </w:rPr>
        <w:t>crimen misterio romance/ Jagged Edge</w:t>
      </w:r>
    </w:p>
    <w:p w14:paraId="775C52BD" w14:textId="77777777" w:rsidR="00347BE4" w:rsidRPr="00347BE4" w:rsidRDefault="00347BE4" w:rsidP="00347BE4">
      <w:pPr>
        <w:spacing w:line="240" w:lineRule="auto"/>
        <w:rPr>
          <w:lang w:val="en-US"/>
        </w:rPr>
      </w:pPr>
      <w:r w:rsidRPr="00347BE4">
        <w:rPr>
          <w:lang w:val="en-US"/>
        </w:rPr>
        <w:t>Directed by</w:t>
      </w:r>
      <w:r w:rsidRPr="00347BE4">
        <w:rPr>
          <w:lang w:val="en-US"/>
        </w:rPr>
        <w:tab/>
        <w:t>Richard Marquand</w:t>
      </w:r>
    </w:p>
    <w:p w14:paraId="2BDF15E5" w14:textId="77777777" w:rsidR="00347BE4" w:rsidRPr="00347BE4" w:rsidRDefault="00347BE4" w:rsidP="00347BE4">
      <w:pPr>
        <w:spacing w:line="240" w:lineRule="auto"/>
        <w:rPr>
          <w:lang w:val="en-US"/>
        </w:rPr>
      </w:pPr>
      <w:r w:rsidRPr="00347BE4">
        <w:rPr>
          <w:lang w:val="en-US"/>
        </w:rPr>
        <w:t>Produced by</w:t>
      </w:r>
      <w:r w:rsidRPr="00347BE4">
        <w:rPr>
          <w:lang w:val="en-US"/>
        </w:rPr>
        <w:tab/>
        <w:t>Martin Ransohoff</w:t>
      </w:r>
    </w:p>
    <w:p w14:paraId="2857C823" w14:textId="77777777" w:rsidR="00347BE4" w:rsidRPr="00347BE4" w:rsidRDefault="00347BE4" w:rsidP="00347BE4">
      <w:pPr>
        <w:spacing w:line="240" w:lineRule="auto"/>
        <w:rPr>
          <w:lang w:val="en-US"/>
        </w:rPr>
      </w:pPr>
      <w:r w:rsidRPr="00347BE4">
        <w:rPr>
          <w:lang w:val="en-US"/>
        </w:rPr>
        <w:t>Written by</w:t>
      </w:r>
      <w:r w:rsidRPr="00347BE4">
        <w:rPr>
          <w:lang w:val="en-US"/>
        </w:rPr>
        <w:tab/>
        <w:t>Joe Eszterhas</w:t>
      </w:r>
    </w:p>
    <w:p w14:paraId="4AA5A74D" w14:textId="77777777" w:rsidR="00347BE4" w:rsidRPr="00347BE4" w:rsidRDefault="00347BE4" w:rsidP="00347BE4">
      <w:pPr>
        <w:spacing w:line="240" w:lineRule="auto"/>
        <w:rPr>
          <w:lang w:val="en-US"/>
        </w:rPr>
      </w:pPr>
      <w:r w:rsidRPr="00347BE4">
        <w:rPr>
          <w:lang w:val="en-US"/>
        </w:rPr>
        <w:t>Starring</w:t>
      </w:r>
      <w:r w:rsidRPr="00347BE4">
        <w:rPr>
          <w:lang w:val="en-US"/>
        </w:rPr>
        <w:tab/>
      </w:r>
      <w:r>
        <w:rPr>
          <w:lang w:val="en-US"/>
        </w:rPr>
        <w:tab/>
      </w:r>
      <w:r w:rsidRPr="00347BE4">
        <w:rPr>
          <w:lang w:val="en-US"/>
        </w:rPr>
        <w:t>Glenn Close</w:t>
      </w:r>
    </w:p>
    <w:p w14:paraId="501024D7" w14:textId="77777777" w:rsidR="00347BE4" w:rsidRPr="00347BE4" w:rsidRDefault="00347BE4" w:rsidP="00347BE4">
      <w:pPr>
        <w:spacing w:line="240" w:lineRule="auto"/>
        <w:ind w:left="708" w:firstLine="708"/>
        <w:rPr>
          <w:lang w:val="en-US"/>
        </w:rPr>
      </w:pPr>
      <w:r w:rsidRPr="00347BE4">
        <w:rPr>
          <w:lang w:val="en-US"/>
        </w:rPr>
        <w:t>Jeff Bridges</w:t>
      </w:r>
    </w:p>
    <w:p w14:paraId="16622D37" w14:textId="77777777" w:rsidR="00347BE4" w:rsidRPr="00347BE4" w:rsidRDefault="00347BE4" w:rsidP="00347BE4">
      <w:pPr>
        <w:spacing w:line="240" w:lineRule="auto"/>
        <w:ind w:left="708" w:firstLine="708"/>
        <w:rPr>
          <w:lang w:val="en-US"/>
        </w:rPr>
      </w:pPr>
      <w:r w:rsidRPr="00347BE4">
        <w:rPr>
          <w:lang w:val="en-US"/>
        </w:rPr>
        <w:t>Robert Loggia</w:t>
      </w:r>
    </w:p>
    <w:p w14:paraId="4F6D5A0A" w14:textId="77777777" w:rsidR="00347BE4" w:rsidRPr="00347BE4" w:rsidRDefault="00347BE4" w:rsidP="00347BE4">
      <w:pPr>
        <w:spacing w:line="240" w:lineRule="auto"/>
        <w:ind w:left="708" w:firstLine="708"/>
        <w:rPr>
          <w:lang w:val="en-US"/>
        </w:rPr>
      </w:pPr>
      <w:r w:rsidRPr="00347BE4">
        <w:rPr>
          <w:lang w:val="en-US"/>
        </w:rPr>
        <w:t>Peter Coyote</w:t>
      </w:r>
    </w:p>
    <w:p w14:paraId="31242147" w14:textId="77777777" w:rsidR="00347BE4" w:rsidRPr="00347BE4" w:rsidRDefault="00347BE4" w:rsidP="00347BE4">
      <w:pPr>
        <w:spacing w:line="240" w:lineRule="auto"/>
        <w:rPr>
          <w:lang w:val="en-US"/>
        </w:rPr>
      </w:pPr>
      <w:r w:rsidRPr="00347BE4">
        <w:rPr>
          <w:lang w:val="en-US"/>
        </w:rPr>
        <w:t>Music by</w:t>
      </w:r>
      <w:r w:rsidRPr="00347BE4">
        <w:rPr>
          <w:lang w:val="en-US"/>
        </w:rPr>
        <w:tab/>
        <w:t>John Barry</w:t>
      </w:r>
    </w:p>
    <w:p w14:paraId="521D6CFF" w14:textId="77777777" w:rsidR="00347BE4" w:rsidRPr="00347BE4" w:rsidRDefault="00347BE4" w:rsidP="00347BE4">
      <w:pPr>
        <w:spacing w:line="240" w:lineRule="auto"/>
        <w:rPr>
          <w:lang w:val="en-US"/>
        </w:rPr>
      </w:pPr>
      <w:r w:rsidRPr="00347BE4">
        <w:rPr>
          <w:lang w:val="en-US"/>
        </w:rPr>
        <w:t>Cinematography</w:t>
      </w:r>
      <w:r w:rsidRPr="00347BE4">
        <w:rPr>
          <w:lang w:val="en-US"/>
        </w:rPr>
        <w:tab/>
        <w:t>Matthew F. Leonetti</w:t>
      </w:r>
    </w:p>
    <w:p w14:paraId="4DEB420F" w14:textId="77777777" w:rsidR="00347BE4" w:rsidRPr="00347BE4" w:rsidRDefault="00347BE4" w:rsidP="00347BE4">
      <w:pPr>
        <w:spacing w:line="240" w:lineRule="auto"/>
        <w:rPr>
          <w:lang w:val="en-US"/>
        </w:rPr>
      </w:pPr>
      <w:r w:rsidRPr="00347BE4">
        <w:rPr>
          <w:lang w:val="en-US"/>
        </w:rPr>
        <w:t>Editing by</w:t>
      </w:r>
      <w:r w:rsidRPr="00347BE4">
        <w:rPr>
          <w:lang w:val="en-US"/>
        </w:rPr>
        <w:tab/>
        <w:t>Sean Barton</w:t>
      </w:r>
    </w:p>
    <w:p w14:paraId="555227F8" w14:textId="77777777" w:rsidR="00347BE4" w:rsidRPr="00347BE4" w:rsidRDefault="00347BE4" w:rsidP="00347BE4">
      <w:pPr>
        <w:spacing w:line="240" w:lineRule="auto"/>
        <w:ind w:left="708" w:firstLine="708"/>
        <w:rPr>
          <w:lang w:val="en-US"/>
        </w:rPr>
      </w:pPr>
      <w:r w:rsidRPr="00347BE4">
        <w:rPr>
          <w:lang w:val="en-US"/>
        </w:rPr>
        <w:t>Conrad Buff</w:t>
      </w:r>
    </w:p>
    <w:p w14:paraId="4BD42BDC" w14:textId="77777777" w:rsidR="00347BE4" w:rsidRPr="00347BE4" w:rsidRDefault="00347BE4" w:rsidP="00347BE4">
      <w:pPr>
        <w:spacing w:line="240" w:lineRule="auto"/>
        <w:rPr>
          <w:lang w:val="en-US"/>
        </w:rPr>
      </w:pPr>
      <w:r w:rsidRPr="00347BE4">
        <w:rPr>
          <w:lang w:val="en-US"/>
        </w:rPr>
        <w:t>Distributed by</w:t>
      </w:r>
      <w:r w:rsidRPr="00347BE4">
        <w:rPr>
          <w:lang w:val="en-US"/>
        </w:rPr>
        <w:tab/>
        <w:t>Columbia Pictures</w:t>
      </w:r>
    </w:p>
    <w:p w14:paraId="25A37DCD" w14:textId="77777777" w:rsidR="00347BE4" w:rsidRPr="00347BE4" w:rsidRDefault="00347BE4" w:rsidP="00347BE4">
      <w:pPr>
        <w:spacing w:line="240" w:lineRule="auto"/>
        <w:rPr>
          <w:lang w:val="en-US"/>
        </w:rPr>
      </w:pPr>
      <w:r w:rsidRPr="00347BE4">
        <w:rPr>
          <w:lang w:val="en-US"/>
        </w:rPr>
        <w:t>Release date(s)</w:t>
      </w:r>
      <w:r w:rsidRPr="00347BE4">
        <w:rPr>
          <w:lang w:val="en-US"/>
        </w:rPr>
        <w:tab/>
        <w:t>October 4, 1985</w:t>
      </w:r>
    </w:p>
    <w:p w14:paraId="0C1DE403" w14:textId="77777777" w:rsidR="00347BE4" w:rsidRPr="00347BE4" w:rsidRDefault="00347BE4" w:rsidP="00347BE4">
      <w:pPr>
        <w:spacing w:line="240" w:lineRule="auto"/>
        <w:rPr>
          <w:lang w:val="en-US"/>
        </w:rPr>
      </w:pPr>
      <w:r w:rsidRPr="00347BE4">
        <w:rPr>
          <w:lang w:val="en-US"/>
        </w:rPr>
        <w:t>Running time</w:t>
      </w:r>
      <w:r w:rsidRPr="00347BE4">
        <w:rPr>
          <w:lang w:val="en-US"/>
        </w:rPr>
        <w:tab/>
        <w:t>108 minutes</w:t>
      </w:r>
    </w:p>
    <w:p w14:paraId="71C105F4" w14:textId="77777777" w:rsidR="00347BE4" w:rsidRPr="00347BE4" w:rsidRDefault="00347BE4" w:rsidP="00347BE4">
      <w:pPr>
        <w:spacing w:line="240" w:lineRule="auto"/>
        <w:rPr>
          <w:lang w:val="en-US"/>
        </w:rPr>
      </w:pPr>
      <w:r w:rsidRPr="00347BE4">
        <w:rPr>
          <w:lang w:val="en-US"/>
        </w:rPr>
        <w:t>Country</w:t>
      </w:r>
      <w:r w:rsidRPr="00347BE4">
        <w:rPr>
          <w:lang w:val="en-US"/>
        </w:rPr>
        <w:tab/>
        <w:t>US</w:t>
      </w:r>
    </w:p>
    <w:p w14:paraId="150E4AB1" w14:textId="77777777" w:rsidR="00347BE4" w:rsidRDefault="00347BE4" w:rsidP="00347BE4">
      <w:pPr>
        <w:spacing w:line="240" w:lineRule="auto"/>
        <w:rPr>
          <w:lang w:val="en-US"/>
        </w:rPr>
      </w:pPr>
      <w:r w:rsidRPr="00347BE4">
        <w:rPr>
          <w:lang w:val="en-US"/>
        </w:rPr>
        <w:t>Language</w:t>
      </w:r>
      <w:r w:rsidRPr="00347BE4">
        <w:rPr>
          <w:lang w:val="en-US"/>
        </w:rPr>
        <w:tab/>
        <w:t>English</w:t>
      </w:r>
    </w:p>
    <w:p w14:paraId="60543540" w14:textId="77777777" w:rsidR="00347BE4" w:rsidRDefault="00347BE4" w:rsidP="00347BE4">
      <w:pPr>
        <w:spacing w:line="240" w:lineRule="auto"/>
        <w:rPr>
          <w:lang w:val="en-US"/>
        </w:rPr>
      </w:pPr>
      <w:r>
        <w:rPr>
          <w:lang w:val="en-US"/>
        </w:rPr>
        <w:t>Genero</w:t>
      </w:r>
      <w:r>
        <w:rPr>
          <w:lang w:val="en-US"/>
        </w:rPr>
        <w:tab/>
      </w:r>
      <w:r>
        <w:rPr>
          <w:lang w:val="en-US"/>
        </w:rPr>
        <w:tab/>
        <w:t>Crime/Miesterio/Romance</w:t>
      </w:r>
    </w:p>
    <w:p w14:paraId="198BC6FF" w14:textId="77777777" w:rsidR="00532172" w:rsidRDefault="00347BE4" w:rsidP="00347BE4">
      <w:pPr>
        <w:spacing w:line="240" w:lineRule="auto"/>
        <w:rPr>
          <w:lang w:val="en-US"/>
        </w:rPr>
      </w:pPr>
      <w:r>
        <w:rPr>
          <w:lang w:val="en-US"/>
        </w:rPr>
        <w:t>Censura</w:t>
      </w:r>
      <w:r>
        <w:rPr>
          <w:lang w:val="en-US"/>
        </w:rPr>
        <w:tab/>
      </w:r>
      <w:r w:rsidR="00532172">
        <w:rPr>
          <w:lang w:val="en-US"/>
        </w:rPr>
        <w:t>R</w:t>
      </w:r>
    </w:p>
    <w:p w14:paraId="225DE9F3" w14:textId="77777777" w:rsidR="00532172" w:rsidRDefault="00532172" w:rsidP="00347BE4">
      <w:pPr>
        <w:spacing w:line="240" w:lineRule="auto"/>
        <w:rPr>
          <w:lang w:val="en-US"/>
        </w:rPr>
      </w:pPr>
      <w:r>
        <w:rPr>
          <w:lang w:val="en-US"/>
        </w:rPr>
        <w:t>Resumen:</w:t>
      </w:r>
      <w:r>
        <w:rPr>
          <w:lang w:val="en-US"/>
        </w:rPr>
        <w:tab/>
      </w:r>
      <w:r w:rsidRPr="00532172">
        <w:rPr>
          <w:lang w:val="en-US"/>
        </w:rPr>
        <w:t>San Francisco heiress Page Forrester is brutally murdered in her remote beach house. Her husband Jack is devastated by the crime but soon finds himself accused of her murder. He hires lawyer Teddy Barnes to defend him, despite the fact she hasn't handled a criminal case for many years. There's a certain chemistry between them and Teddy soon finds herself defending the man she loves.</w:t>
      </w:r>
    </w:p>
    <w:p w14:paraId="07E4C36E" w14:textId="77777777" w:rsidR="00DD2826" w:rsidRPr="00347BE4" w:rsidRDefault="00DD2826" w:rsidP="00347BE4">
      <w:pPr>
        <w:spacing w:line="240" w:lineRule="auto"/>
        <w:rPr>
          <w:lang w:val="en-US"/>
        </w:rPr>
      </w:pPr>
    </w:p>
    <w:p w14:paraId="6E2A169E" w14:textId="77777777" w:rsidR="00532172" w:rsidRDefault="00DD2826" w:rsidP="00DD2826">
      <w:pPr>
        <w:spacing w:line="240" w:lineRule="auto"/>
        <w:rPr>
          <w:b/>
          <w:lang w:val="en-US"/>
        </w:rPr>
      </w:pPr>
      <w:r w:rsidRPr="00DD2826">
        <w:rPr>
          <w:b/>
          <w:lang w:val="en-US"/>
        </w:rPr>
        <w:lastRenderedPageBreak/>
        <w:t>drama misterio thriller/ Agnes of God</w:t>
      </w:r>
    </w:p>
    <w:p w14:paraId="5FB2AC6C" w14:textId="77777777" w:rsidR="00532172" w:rsidRPr="00532172" w:rsidRDefault="00532172" w:rsidP="00532172">
      <w:pPr>
        <w:spacing w:line="240" w:lineRule="auto"/>
        <w:rPr>
          <w:lang w:val="en-US"/>
        </w:rPr>
      </w:pPr>
      <w:r w:rsidRPr="00532172">
        <w:rPr>
          <w:lang w:val="en-US"/>
        </w:rPr>
        <w:t>Directed by</w:t>
      </w:r>
      <w:r w:rsidRPr="00532172">
        <w:rPr>
          <w:lang w:val="en-US"/>
        </w:rPr>
        <w:tab/>
        <w:t>Norman Jewison</w:t>
      </w:r>
    </w:p>
    <w:p w14:paraId="648DA358" w14:textId="77777777" w:rsidR="00532172" w:rsidRPr="00532172" w:rsidRDefault="00532172" w:rsidP="00532172">
      <w:pPr>
        <w:spacing w:line="240" w:lineRule="auto"/>
        <w:rPr>
          <w:lang w:val="en-US"/>
        </w:rPr>
      </w:pPr>
      <w:r w:rsidRPr="00532172">
        <w:rPr>
          <w:lang w:val="en-US"/>
        </w:rPr>
        <w:t>Produced by</w:t>
      </w:r>
      <w:r w:rsidRPr="00532172">
        <w:rPr>
          <w:lang w:val="en-US"/>
        </w:rPr>
        <w:tab/>
        <w:t>Norman Jewison</w:t>
      </w:r>
    </w:p>
    <w:p w14:paraId="28C04754" w14:textId="77777777" w:rsidR="00532172" w:rsidRPr="00532172" w:rsidRDefault="00532172" w:rsidP="00532172">
      <w:pPr>
        <w:spacing w:line="240" w:lineRule="auto"/>
        <w:ind w:left="708" w:firstLine="708"/>
        <w:rPr>
          <w:lang w:val="en-US"/>
        </w:rPr>
      </w:pPr>
      <w:r w:rsidRPr="00532172">
        <w:rPr>
          <w:lang w:val="en-US"/>
        </w:rPr>
        <w:t>Patrick J. Palmer</w:t>
      </w:r>
    </w:p>
    <w:p w14:paraId="737D2B9E" w14:textId="77777777" w:rsidR="00532172" w:rsidRPr="00532172" w:rsidRDefault="00532172" w:rsidP="00532172">
      <w:pPr>
        <w:spacing w:line="240" w:lineRule="auto"/>
        <w:rPr>
          <w:lang w:val="en-US"/>
        </w:rPr>
      </w:pPr>
      <w:r w:rsidRPr="00532172">
        <w:rPr>
          <w:lang w:val="en-US"/>
        </w:rPr>
        <w:t>Written by</w:t>
      </w:r>
      <w:r w:rsidRPr="00532172">
        <w:rPr>
          <w:lang w:val="en-US"/>
        </w:rPr>
        <w:tab/>
        <w:t>John Pielmeier</w:t>
      </w:r>
    </w:p>
    <w:p w14:paraId="23FF3EE4" w14:textId="77777777" w:rsidR="00532172" w:rsidRPr="00532172" w:rsidRDefault="00532172" w:rsidP="00532172">
      <w:pPr>
        <w:spacing w:line="240" w:lineRule="auto"/>
        <w:rPr>
          <w:lang w:val="en-US"/>
        </w:rPr>
      </w:pPr>
      <w:r w:rsidRPr="00532172">
        <w:rPr>
          <w:lang w:val="en-US"/>
        </w:rPr>
        <w:t>Starring</w:t>
      </w:r>
      <w:r>
        <w:rPr>
          <w:lang w:val="en-US"/>
        </w:rPr>
        <w:tab/>
      </w:r>
      <w:r w:rsidRPr="00532172">
        <w:rPr>
          <w:lang w:val="en-US"/>
        </w:rPr>
        <w:tab/>
        <w:t>Jane Fonda</w:t>
      </w:r>
    </w:p>
    <w:p w14:paraId="121C7949" w14:textId="77777777" w:rsidR="00532172" w:rsidRPr="00532172" w:rsidRDefault="00532172" w:rsidP="00532172">
      <w:pPr>
        <w:spacing w:line="240" w:lineRule="auto"/>
        <w:ind w:left="708" w:firstLine="708"/>
        <w:rPr>
          <w:lang w:val="en-US"/>
        </w:rPr>
      </w:pPr>
      <w:r w:rsidRPr="00532172">
        <w:rPr>
          <w:lang w:val="en-US"/>
        </w:rPr>
        <w:t>Anne Bancroft</w:t>
      </w:r>
    </w:p>
    <w:p w14:paraId="6965B1CB" w14:textId="77777777" w:rsidR="00532172" w:rsidRPr="00532172" w:rsidRDefault="00532172" w:rsidP="00532172">
      <w:pPr>
        <w:spacing w:line="240" w:lineRule="auto"/>
        <w:ind w:left="708" w:firstLine="708"/>
        <w:rPr>
          <w:lang w:val="en-US"/>
        </w:rPr>
      </w:pPr>
      <w:r w:rsidRPr="00532172">
        <w:rPr>
          <w:lang w:val="en-US"/>
        </w:rPr>
        <w:t>Meg Tilly</w:t>
      </w:r>
    </w:p>
    <w:p w14:paraId="7D62B580" w14:textId="77777777" w:rsidR="00532172" w:rsidRPr="00532172" w:rsidRDefault="00532172" w:rsidP="00532172">
      <w:pPr>
        <w:spacing w:line="240" w:lineRule="auto"/>
        <w:rPr>
          <w:lang w:val="en-US"/>
        </w:rPr>
      </w:pPr>
      <w:r w:rsidRPr="00532172">
        <w:rPr>
          <w:lang w:val="en-US"/>
        </w:rPr>
        <w:t>Music by</w:t>
      </w:r>
      <w:r w:rsidRPr="00532172">
        <w:rPr>
          <w:lang w:val="en-US"/>
        </w:rPr>
        <w:tab/>
        <w:t>Georges Delerue</w:t>
      </w:r>
    </w:p>
    <w:p w14:paraId="4ED9D9E6" w14:textId="77777777" w:rsidR="00532172" w:rsidRPr="00532172" w:rsidRDefault="00532172" w:rsidP="00532172">
      <w:pPr>
        <w:spacing w:line="240" w:lineRule="auto"/>
        <w:rPr>
          <w:lang w:val="en-US"/>
        </w:rPr>
      </w:pPr>
      <w:r w:rsidRPr="00532172">
        <w:rPr>
          <w:lang w:val="en-US"/>
        </w:rPr>
        <w:t>Cinematography</w:t>
      </w:r>
      <w:r w:rsidRPr="00532172">
        <w:rPr>
          <w:lang w:val="en-US"/>
        </w:rPr>
        <w:tab/>
        <w:t>Sven Nykvist</w:t>
      </w:r>
    </w:p>
    <w:p w14:paraId="168923B3" w14:textId="77777777" w:rsidR="00532172" w:rsidRPr="00532172" w:rsidRDefault="00532172" w:rsidP="00532172">
      <w:pPr>
        <w:spacing w:line="240" w:lineRule="auto"/>
        <w:rPr>
          <w:lang w:val="en-US"/>
        </w:rPr>
      </w:pPr>
      <w:r w:rsidRPr="00532172">
        <w:rPr>
          <w:lang w:val="en-US"/>
        </w:rPr>
        <w:t>Editing by</w:t>
      </w:r>
      <w:r w:rsidRPr="00532172">
        <w:rPr>
          <w:lang w:val="en-US"/>
        </w:rPr>
        <w:tab/>
        <w:t>Antony Gibbs</w:t>
      </w:r>
    </w:p>
    <w:p w14:paraId="262B4705" w14:textId="77777777" w:rsidR="00532172" w:rsidRPr="00532172" w:rsidRDefault="00532172" w:rsidP="00532172">
      <w:pPr>
        <w:spacing w:line="240" w:lineRule="auto"/>
        <w:rPr>
          <w:lang w:val="en-US"/>
        </w:rPr>
      </w:pPr>
      <w:r w:rsidRPr="00532172">
        <w:rPr>
          <w:lang w:val="en-US"/>
        </w:rPr>
        <w:t>Distributed by</w:t>
      </w:r>
      <w:r w:rsidRPr="00532172">
        <w:rPr>
          <w:lang w:val="en-US"/>
        </w:rPr>
        <w:tab/>
        <w:t>Columbia Pictures</w:t>
      </w:r>
    </w:p>
    <w:p w14:paraId="65505F1C" w14:textId="77777777" w:rsidR="00532172" w:rsidRPr="00532172" w:rsidRDefault="00532172" w:rsidP="00532172">
      <w:pPr>
        <w:spacing w:line="240" w:lineRule="auto"/>
        <w:rPr>
          <w:lang w:val="en-US"/>
        </w:rPr>
      </w:pPr>
      <w:r w:rsidRPr="00532172">
        <w:rPr>
          <w:lang w:val="en-US"/>
        </w:rPr>
        <w:t>Release date(s)</w:t>
      </w:r>
      <w:r w:rsidRPr="00532172">
        <w:rPr>
          <w:lang w:val="en-US"/>
        </w:rPr>
        <w:tab/>
        <w:t>21 August 1985</w:t>
      </w:r>
    </w:p>
    <w:p w14:paraId="575D9C46" w14:textId="77777777" w:rsidR="00532172" w:rsidRPr="00532172" w:rsidRDefault="00532172" w:rsidP="00532172">
      <w:pPr>
        <w:spacing w:line="240" w:lineRule="auto"/>
        <w:rPr>
          <w:lang w:val="en-US"/>
        </w:rPr>
      </w:pPr>
      <w:r w:rsidRPr="00532172">
        <w:rPr>
          <w:lang w:val="en-US"/>
        </w:rPr>
        <w:t>Running time</w:t>
      </w:r>
      <w:r w:rsidRPr="00532172">
        <w:rPr>
          <w:lang w:val="en-US"/>
        </w:rPr>
        <w:tab/>
        <w:t>98 minutes</w:t>
      </w:r>
    </w:p>
    <w:p w14:paraId="3D4100DF" w14:textId="77777777" w:rsidR="00532172" w:rsidRPr="00532172" w:rsidRDefault="00532172" w:rsidP="00532172">
      <w:pPr>
        <w:spacing w:line="240" w:lineRule="auto"/>
        <w:rPr>
          <w:lang w:val="en-US"/>
        </w:rPr>
      </w:pPr>
      <w:r w:rsidRPr="00532172">
        <w:rPr>
          <w:lang w:val="en-US"/>
        </w:rPr>
        <w:t>Country</w:t>
      </w:r>
      <w:r w:rsidRPr="00532172">
        <w:rPr>
          <w:lang w:val="en-US"/>
        </w:rPr>
        <w:tab/>
        <w:t>United States</w:t>
      </w:r>
    </w:p>
    <w:p w14:paraId="01CB43E1" w14:textId="77777777" w:rsidR="00532172" w:rsidRDefault="00532172" w:rsidP="00532172">
      <w:pPr>
        <w:spacing w:line="240" w:lineRule="auto"/>
        <w:rPr>
          <w:lang w:val="en-US"/>
        </w:rPr>
      </w:pPr>
      <w:r w:rsidRPr="00532172">
        <w:rPr>
          <w:lang w:val="en-US"/>
        </w:rPr>
        <w:t>Language</w:t>
      </w:r>
      <w:r w:rsidRPr="00532172">
        <w:rPr>
          <w:lang w:val="en-US"/>
        </w:rPr>
        <w:tab/>
        <w:t>English</w:t>
      </w:r>
    </w:p>
    <w:p w14:paraId="6DF7D28C" w14:textId="77777777" w:rsidR="00532172" w:rsidRDefault="00532172" w:rsidP="00532172">
      <w:pPr>
        <w:spacing w:line="240" w:lineRule="auto"/>
        <w:rPr>
          <w:lang w:val="en-US"/>
        </w:rPr>
      </w:pPr>
      <w:r>
        <w:rPr>
          <w:lang w:val="en-US"/>
        </w:rPr>
        <w:t>Genero</w:t>
      </w:r>
      <w:r>
        <w:rPr>
          <w:lang w:val="en-US"/>
        </w:rPr>
        <w:tab/>
      </w:r>
      <w:r>
        <w:rPr>
          <w:lang w:val="en-US"/>
        </w:rPr>
        <w:tab/>
        <w:t>Drama/Misterio/Thriller</w:t>
      </w:r>
    </w:p>
    <w:p w14:paraId="57552D76" w14:textId="77777777" w:rsidR="00CD2565" w:rsidRDefault="00532172" w:rsidP="00532172">
      <w:pPr>
        <w:spacing w:line="240" w:lineRule="auto"/>
        <w:rPr>
          <w:lang w:val="en-US"/>
        </w:rPr>
      </w:pPr>
      <w:r>
        <w:rPr>
          <w:lang w:val="en-US"/>
        </w:rPr>
        <w:t>Censura</w:t>
      </w:r>
      <w:r>
        <w:rPr>
          <w:lang w:val="en-US"/>
        </w:rPr>
        <w:tab/>
        <w:t>PG-13</w:t>
      </w:r>
    </w:p>
    <w:p w14:paraId="79BDE84C" w14:textId="77777777" w:rsidR="00532172" w:rsidRDefault="00CD2565" w:rsidP="00532172">
      <w:pPr>
        <w:spacing w:line="240" w:lineRule="auto"/>
        <w:rPr>
          <w:lang w:val="en-US"/>
        </w:rPr>
      </w:pPr>
      <w:r>
        <w:rPr>
          <w:lang w:val="en-US"/>
        </w:rPr>
        <w:t>Resumen:</w:t>
      </w:r>
      <w:r>
        <w:rPr>
          <w:lang w:val="en-US"/>
        </w:rPr>
        <w:tab/>
      </w:r>
      <w:r w:rsidRPr="00CD2565">
        <w:rPr>
          <w:lang w:val="en-US"/>
        </w:rPr>
        <w:t>When a naive novice nun is discovered with a dead newborn in her convent quarters, a court appointed psychiatrist investigates her case.</w:t>
      </w:r>
    </w:p>
    <w:p w14:paraId="0585A30D" w14:textId="77777777" w:rsidR="00DD2826" w:rsidRPr="00532172" w:rsidRDefault="00DD2826" w:rsidP="00532172">
      <w:pPr>
        <w:spacing w:line="240" w:lineRule="auto"/>
        <w:rPr>
          <w:lang w:val="en-US"/>
        </w:rPr>
      </w:pPr>
    </w:p>
    <w:p w14:paraId="72CCCB83" w14:textId="77777777" w:rsidR="00CD2565" w:rsidRDefault="00DD2826" w:rsidP="00DD2826">
      <w:pPr>
        <w:spacing w:line="240" w:lineRule="auto"/>
        <w:rPr>
          <w:b/>
          <w:lang w:val="en-US"/>
        </w:rPr>
      </w:pPr>
      <w:r w:rsidRPr="00DD2826">
        <w:rPr>
          <w:b/>
          <w:lang w:val="en-US"/>
        </w:rPr>
        <w:t>drama / The Color Purple</w:t>
      </w:r>
    </w:p>
    <w:p w14:paraId="35A85DB9" w14:textId="77777777" w:rsidR="00CD2565" w:rsidRPr="00CD2565" w:rsidRDefault="00CD2565" w:rsidP="00CD2565">
      <w:pPr>
        <w:spacing w:line="240" w:lineRule="auto"/>
        <w:rPr>
          <w:lang w:val="en-US"/>
        </w:rPr>
      </w:pPr>
      <w:r w:rsidRPr="00CD2565">
        <w:rPr>
          <w:lang w:val="en-US"/>
        </w:rPr>
        <w:t>Directed by</w:t>
      </w:r>
      <w:r w:rsidRPr="00CD2565">
        <w:rPr>
          <w:lang w:val="en-US"/>
        </w:rPr>
        <w:tab/>
        <w:t>Steven Spielberg</w:t>
      </w:r>
    </w:p>
    <w:p w14:paraId="172042DF" w14:textId="77777777" w:rsidR="00CD2565" w:rsidRPr="00CD2565" w:rsidRDefault="00CD2565" w:rsidP="00CD2565">
      <w:pPr>
        <w:spacing w:line="240" w:lineRule="auto"/>
        <w:rPr>
          <w:lang w:val="en-US"/>
        </w:rPr>
      </w:pPr>
      <w:r w:rsidRPr="00CD2565">
        <w:rPr>
          <w:lang w:val="en-US"/>
        </w:rPr>
        <w:t>Produced by</w:t>
      </w:r>
      <w:r w:rsidRPr="00CD2565">
        <w:rPr>
          <w:lang w:val="en-US"/>
        </w:rPr>
        <w:tab/>
        <w:t>Steven Spielberg</w:t>
      </w:r>
    </w:p>
    <w:p w14:paraId="4BB2357C" w14:textId="77777777" w:rsidR="00CD2565" w:rsidRPr="00CD2565" w:rsidRDefault="00CD2565" w:rsidP="00CD2565">
      <w:pPr>
        <w:spacing w:line="240" w:lineRule="auto"/>
        <w:ind w:left="708" w:firstLine="708"/>
        <w:rPr>
          <w:lang w:val="en-US"/>
        </w:rPr>
      </w:pPr>
      <w:r w:rsidRPr="00CD2565">
        <w:rPr>
          <w:lang w:val="en-US"/>
        </w:rPr>
        <w:t>Kathleen Kennedy</w:t>
      </w:r>
    </w:p>
    <w:p w14:paraId="0EBAB309" w14:textId="77777777" w:rsidR="00CD2565" w:rsidRPr="00CD2565" w:rsidRDefault="00CD2565" w:rsidP="00CD2565">
      <w:pPr>
        <w:spacing w:line="240" w:lineRule="auto"/>
        <w:ind w:left="708" w:firstLine="708"/>
        <w:rPr>
          <w:lang w:val="en-US"/>
        </w:rPr>
      </w:pPr>
      <w:r w:rsidRPr="00CD2565">
        <w:rPr>
          <w:lang w:val="en-US"/>
        </w:rPr>
        <w:t>Quincy Jones</w:t>
      </w:r>
    </w:p>
    <w:p w14:paraId="2B7323B5" w14:textId="77777777" w:rsidR="00CD2565" w:rsidRDefault="00CD2565" w:rsidP="00CD2565">
      <w:pPr>
        <w:spacing w:line="240" w:lineRule="auto"/>
        <w:ind w:left="708" w:firstLine="708"/>
        <w:rPr>
          <w:lang w:val="en-US"/>
        </w:rPr>
      </w:pPr>
      <w:r w:rsidRPr="00CD2565">
        <w:rPr>
          <w:lang w:val="en-US"/>
        </w:rPr>
        <w:t>Frank Marshall</w:t>
      </w:r>
    </w:p>
    <w:p w14:paraId="7B2D9C82" w14:textId="77777777" w:rsidR="00CD2565" w:rsidRPr="00CD2565" w:rsidRDefault="00CD2565" w:rsidP="00CD2565">
      <w:pPr>
        <w:spacing w:line="240" w:lineRule="auto"/>
        <w:ind w:left="708" w:firstLine="708"/>
        <w:rPr>
          <w:lang w:val="en-US"/>
        </w:rPr>
      </w:pPr>
    </w:p>
    <w:p w14:paraId="1FDA2B8D" w14:textId="77777777" w:rsidR="00CD2565" w:rsidRPr="00CD2565" w:rsidRDefault="00CD2565" w:rsidP="00CD2565">
      <w:pPr>
        <w:spacing w:line="240" w:lineRule="auto"/>
        <w:rPr>
          <w:lang w:val="en-US"/>
        </w:rPr>
      </w:pPr>
      <w:r w:rsidRPr="00CD2565">
        <w:rPr>
          <w:lang w:val="en-US"/>
        </w:rPr>
        <w:lastRenderedPageBreak/>
        <w:t>Written by</w:t>
      </w:r>
      <w:r w:rsidRPr="00CD2565">
        <w:rPr>
          <w:lang w:val="en-US"/>
        </w:rPr>
        <w:tab/>
        <w:t>Novel:</w:t>
      </w:r>
    </w:p>
    <w:p w14:paraId="0FC591AC" w14:textId="77777777" w:rsidR="00CD2565" w:rsidRPr="00CD2565" w:rsidRDefault="00CD2565" w:rsidP="00CD2565">
      <w:pPr>
        <w:spacing w:line="240" w:lineRule="auto"/>
        <w:ind w:left="708" w:firstLine="708"/>
        <w:rPr>
          <w:lang w:val="en-US"/>
        </w:rPr>
      </w:pPr>
      <w:r w:rsidRPr="00CD2565">
        <w:rPr>
          <w:lang w:val="en-US"/>
        </w:rPr>
        <w:t>Alice Walker</w:t>
      </w:r>
      <w:r>
        <w:rPr>
          <w:lang w:val="en-US"/>
        </w:rPr>
        <w:tab/>
      </w:r>
    </w:p>
    <w:p w14:paraId="297237F8" w14:textId="77777777" w:rsidR="00CD2565" w:rsidRPr="00CD2565" w:rsidRDefault="00CD2565" w:rsidP="00CD2565">
      <w:pPr>
        <w:spacing w:line="240" w:lineRule="auto"/>
        <w:ind w:left="708" w:firstLine="708"/>
        <w:rPr>
          <w:lang w:val="en-US"/>
        </w:rPr>
      </w:pPr>
      <w:r>
        <w:rPr>
          <w:lang w:val="en-US"/>
        </w:rPr>
        <w:t>S</w:t>
      </w:r>
      <w:r w:rsidRPr="00CD2565">
        <w:rPr>
          <w:lang w:val="en-US"/>
        </w:rPr>
        <w:t>creenplay</w:t>
      </w:r>
      <w:r>
        <w:rPr>
          <w:lang w:val="en-US"/>
        </w:rPr>
        <w:t>:</w:t>
      </w:r>
    </w:p>
    <w:p w14:paraId="1DD9FFAF" w14:textId="77777777" w:rsidR="00CD2565" w:rsidRPr="00CD2565" w:rsidRDefault="00CD2565" w:rsidP="00CD2565">
      <w:pPr>
        <w:spacing w:line="240" w:lineRule="auto"/>
        <w:ind w:left="708" w:firstLine="708"/>
        <w:rPr>
          <w:lang w:val="en-US"/>
        </w:rPr>
      </w:pPr>
      <w:r w:rsidRPr="00CD2565">
        <w:rPr>
          <w:lang w:val="en-US"/>
        </w:rPr>
        <w:t>Menno Meyjes</w:t>
      </w:r>
    </w:p>
    <w:p w14:paraId="4F32A734" w14:textId="77777777" w:rsidR="00CD2565" w:rsidRPr="00CD2565" w:rsidRDefault="00CD2565" w:rsidP="00CD2565">
      <w:pPr>
        <w:spacing w:line="240" w:lineRule="auto"/>
        <w:rPr>
          <w:lang w:val="en-US"/>
        </w:rPr>
      </w:pPr>
      <w:r w:rsidRPr="00CD2565">
        <w:rPr>
          <w:lang w:val="en-US"/>
        </w:rPr>
        <w:t>Starring</w:t>
      </w:r>
      <w:r w:rsidRPr="00CD2565">
        <w:rPr>
          <w:lang w:val="en-US"/>
        </w:rPr>
        <w:tab/>
      </w:r>
      <w:r>
        <w:rPr>
          <w:lang w:val="en-US"/>
        </w:rPr>
        <w:tab/>
      </w:r>
      <w:r w:rsidRPr="00CD2565">
        <w:rPr>
          <w:lang w:val="en-US"/>
        </w:rPr>
        <w:t>Whoopi Goldberg</w:t>
      </w:r>
    </w:p>
    <w:p w14:paraId="65454C6E" w14:textId="77777777" w:rsidR="00CD2565" w:rsidRPr="00CD2565" w:rsidRDefault="00CD2565" w:rsidP="00CD2565">
      <w:pPr>
        <w:spacing w:line="240" w:lineRule="auto"/>
        <w:ind w:left="708" w:firstLine="708"/>
        <w:rPr>
          <w:lang w:val="en-US"/>
        </w:rPr>
      </w:pPr>
      <w:r w:rsidRPr="00CD2565">
        <w:rPr>
          <w:lang w:val="en-US"/>
        </w:rPr>
        <w:t>Danny Glover</w:t>
      </w:r>
    </w:p>
    <w:p w14:paraId="2E92104C" w14:textId="77777777" w:rsidR="00CD2565" w:rsidRPr="00CD2565" w:rsidRDefault="00CD2565" w:rsidP="00CD2565">
      <w:pPr>
        <w:spacing w:line="240" w:lineRule="auto"/>
        <w:ind w:left="708" w:firstLine="708"/>
        <w:rPr>
          <w:lang w:val="en-US"/>
        </w:rPr>
      </w:pPr>
      <w:r w:rsidRPr="00CD2565">
        <w:rPr>
          <w:lang w:val="en-US"/>
        </w:rPr>
        <w:t>Oprah Winfrey</w:t>
      </w:r>
    </w:p>
    <w:p w14:paraId="34880283" w14:textId="77777777" w:rsidR="00CD2565" w:rsidRPr="00CD2565" w:rsidRDefault="00CD2565" w:rsidP="00CD2565">
      <w:pPr>
        <w:spacing w:line="240" w:lineRule="auto"/>
        <w:ind w:left="708" w:firstLine="708"/>
        <w:rPr>
          <w:lang w:val="en-US"/>
        </w:rPr>
      </w:pPr>
      <w:r w:rsidRPr="00CD2565">
        <w:rPr>
          <w:lang w:val="en-US"/>
        </w:rPr>
        <w:t>Margaret Avery</w:t>
      </w:r>
    </w:p>
    <w:p w14:paraId="60D51954" w14:textId="77777777" w:rsidR="00CD2565" w:rsidRPr="00CD2565" w:rsidRDefault="00CD2565" w:rsidP="00CD2565">
      <w:pPr>
        <w:spacing w:line="240" w:lineRule="auto"/>
        <w:ind w:left="708" w:firstLine="708"/>
        <w:rPr>
          <w:lang w:val="en-US"/>
        </w:rPr>
      </w:pPr>
      <w:r w:rsidRPr="00CD2565">
        <w:rPr>
          <w:lang w:val="en-US"/>
        </w:rPr>
        <w:t>Akosua Busia</w:t>
      </w:r>
    </w:p>
    <w:p w14:paraId="6A399F21" w14:textId="77777777" w:rsidR="00CD2565" w:rsidRPr="00CD2565" w:rsidRDefault="00CD2565" w:rsidP="00CD2565">
      <w:pPr>
        <w:spacing w:line="240" w:lineRule="auto"/>
        <w:rPr>
          <w:lang w:val="en-US"/>
        </w:rPr>
      </w:pPr>
      <w:r w:rsidRPr="00CD2565">
        <w:rPr>
          <w:lang w:val="en-US"/>
        </w:rPr>
        <w:t>Music by</w:t>
      </w:r>
      <w:r w:rsidRPr="00CD2565">
        <w:rPr>
          <w:lang w:val="en-US"/>
        </w:rPr>
        <w:tab/>
        <w:t>Quincy Jones</w:t>
      </w:r>
    </w:p>
    <w:p w14:paraId="3F9A993E" w14:textId="77777777" w:rsidR="00CD2565" w:rsidRPr="00CD2565" w:rsidRDefault="00CD2565" w:rsidP="00CD2565">
      <w:pPr>
        <w:spacing w:line="240" w:lineRule="auto"/>
        <w:rPr>
          <w:lang w:val="en-US"/>
        </w:rPr>
      </w:pPr>
      <w:r w:rsidRPr="00CD2565">
        <w:rPr>
          <w:lang w:val="en-US"/>
        </w:rPr>
        <w:t>Cinematography</w:t>
      </w:r>
      <w:r w:rsidRPr="00CD2565">
        <w:rPr>
          <w:lang w:val="en-US"/>
        </w:rPr>
        <w:tab/>
        <w:t>Allen Daviau</w:t>
      </w:r>
    </w:p>
    <w:p w14:paraId="28F5BAB7" w14:textId="77777777" w:rsidR="00CD2565" w:rsidRPr="00CD2565" w:rsidRDefault="00CD2565" w:rsidP="00CD2565">
      <w:pPr>
        <w:spacing w:line="240" w:lineRule="auto"/>
        <w:rPr>
          <w:lang w:val="en-US"/>
        </w:rPr>
      </w:pPr>
      <w:r w:rsidRPr="00CD2565">
        <w:rPr>
          <w:lang w:val="en-US"/>
        </w:rPr>
        <w:t>Editing by</w:t>
      </w:r>
      <w:r w:rsidRPr="00CD2565">
        <w:rPr>
          <w:lang w:val="en-US"/>
        </w:rPr>
        <w:tab/>
        <w:t>Michael Kahn</w:t>
      </w:r>
    </w:p>
    <w:p w14:paraId="7608B420" w14:textId="77777777" w:rsidR="00CD2565" w:rsidRPr="00CD2565" w:rsidRDefault="00CD2565" w:rsidP="00CD2565">
      <w:pPr>
        <w:spacing w:line="240" w:lineRule="auto"/>
        <w:rPr>
          <w:lang w:val="en-US"/>
        </w:rPr>
      </w:pPr>
      <w:r w:rsidRPr="00CD2565">
        <w:rPr>
          <w:lang w:val="en-US"/>
        </w:rPr>
        <w:t>Studio</w:t>
      </w:r>
      <w:r w:rsidRPr="00CD2565">
        <w:rPr>
          <w:lang w:val="en-US"/>
        </w:rPr>
        <w:tab/>
        <w:t>Amblin Entertainment</w:t>
      </w:r>
    </w:p>
    <w:p w14:paraId="46F331ED" w14:textId="77777777" w:rsidR="00CD2565" w:rsidRPr="00CD2565" w:rsidRDefault="00CD2565" w:rsidP="00CD2565">
      <w:pPr>
        <w:spacing w:line="240" w:lineRule="auto"/>
        <w:rPr>
          <w:lang w:val="en-US"/>
        </w:rPr>
      </w:pPr>
      <w:r w:rsidRPr="00CD2565">
        <w:rPr>
          <w:lang w:val="en-US"/>
        </w:rPr>
        <w:t>Distributed by</w:t>
      </w:r>
      <w:r w:rsidRPr="00CD2565">
        <w:rPr>
          <w:lang w:val="en-US"/>
        </w:rPr>
        <w:tab/>
        <w:t>Warner Bros.</w:t>
      </w:r>
    </w:p>
    <w:p w14:paraId="7ACF2623" w14:textId="77777777" w:rsidR="00CD2565" w:rsidRPr="00CD2565" w:rsidRDefault="00CD2565" w:rsidP="00CD2565">
      <w:pPr>
        <w:spacing w:line="240" w:lineRule="auto"/>
        <w:rPr>
          <w:lang w:val="en-US"/>
        </w:rPr>
      </w:pPr>
      <w:r w:rsidRPr="00CD2565">
        <w:rPr>
          <w:lang w:val="en-US"/>
        </w:rPr>
        <w:t>Release date(s)</w:t>
      </w:r>
      <w:r w:rsidRPr="00CD2565">
        <w:rPr>
          <w:lang w:val="en-US"/>
        </w:rPr>
        <w:tab/>
        <w:t>December 18, 1985 (US)</w:t>
      </w:r>
    </w:p>
    <w:p w14:paraId="77F71322" w14:textId="77777777" w:rsidR="00CD2565" w:rsidRPr="00CD2565" w:rsidRDefault="00CD2565" w:rsidP="00CD2565">
      <w:pPr>
        <w:spacing w:line="240" w:lineRule="auto"/>
        <w:rPr>
          <w:lang w:val="en-US"/>
        </w:rPr>
      </w:pPr>
      <w:r w:rsidRPr="00CD2565">
        <w:rPr>
          <w:lang w:val="en-US"/>
        </w:rPr>
        <w:t>Running time</w:t>
      </w:r>
      <w:r w:rsidRPr="00CD2565">
        <w:rPr>
          <w:lang w:val="en-US"/>
        </w:rPr>
        <w:tab/>
        <w:t>154 minutes</w:t>
      </w:r>
    </w:p>
    <w:p w14:paraId="5CA5FA75" w14:textId="77777777" w:rsidR="00CD2565" w:rsidRPr="00CD2565" w:rsidRDefault="00CD2565" w:rsidP="00CD2565">
      <w:pPr>
        <w:spacing w:line="240" w:lineRule="auto"/>
        <w:rPr>
          <w:lang w:val="en-US"/>
        </w:rPr>
      </w:pPr>
      <w:r w:rsidRPr="00CD2565">
        <w:rPr>
          <w:lang w:val="en-US"/>
        </w:rPr>
        <w:t>Country</w:t>
      </w:r>
      <w:r w:rsidRPr="00CD2565">
        <w:rPr>
          <w:lang w:val="en-US"/>
        </w:rPr>
        <w:tab/>
        <w:t>United States</w:t>
      </w:r>
    </w:p>
    <w:p w14:paraId="66864520" w14:textId="77777777" w:rsidR="00CD2565" w:rsidRDefault="00CD2565" w:rsidP="00CD2565">
      <w:pPr>
        <w:spacing w:line="240" w:lineRule="auto"/>
        <w:rPr>
          <w:lang w:val="en-US"/>
        </w:rPr>
      </w:pPr>
      <w:r w:rsidRPr="00CD2565">
        <w:rPr>
          <w:lang w:val="en-US"/>
        </w:rPr>
        <w:t>Language</w:t>
      </w:r>
      <w:r w:rsidRPr="00CD2565">
        <w:rPr>
          <w:lang w:val="en-US"/>
        </w:rPr>
        <w:tab/>
        <w:t>English</w:t>
      </w:r>
    </w:p>
    <w:p w14:paraId="4816C8AC" w14:textId="77777777" w:rsidR="00CD2565" w:rsidRDefault="00CD2565" w:rsidP="00CD2565">
      <w:pPr>
        <w:spacing w:line="240" w:lineRule="auto"/>
        <w:rPr>
          <w:lang w:val="en-US"/>
        </w:rPr>
      </w:pPr>
      <w:r>
        <w:rPr>
          <w:lang w:val="en-US"/>
        </w:rPr>
        <w:t>Genero</w:t>
      </w:r>
      <w:r>
        <w:rPr>
          <w:lang w:val="en-US"/>
        </w:rPr>
        <w:tab/>
      </w:r>
      <w:r>
        <w:rPr>
          <w:lang w:val="en-US"/>
        </w:rPr>
        <w:tab/>
        <w:t>Drama</w:t>
      </w:r>
    </w:p>
    <w:p w14:paraId="2D1D457A" w14:textId="77777777" w:rsidR="00CD2565" w:rsidRDefault="00CD2565" w:rsidP="00CD2565">
      <w:pPr>
        <w:spacing w:line="240" w:lineRule="auto"/>
        <w:rPr>
          <w:lang w:val="en-US"/>
        </w:rPr>
      </w:pPr>
      <w:r>
        <w:rPr>
          <w:lang w:val="en-US"/>
        </w:rPr>
        <w:t>Censura</w:t>
      </w:r>
      <w:r>
        <w:rPr>
          <w:lang w:val="en-US"/>
        </w:rPr>
        <w:tab/>
        <w:t>PG-13</w:t>
      </w:r>
    </w:p>
    <w:p w14:paraId="56FF2EBD" w14:textId="77777777" w:rsidR="00DD2826" w:rsidRPr="00CD2565" w:rsidRDefault="00CD2565" w:rsidP="00CD2565">
      <w:pPr>
        <w:spacing w:line="240" w:lineRule="auto"/>
        <w:rPr>
          <w:lang w:val="en-US"/>
        </w:rPr>
      </w:pPr>
      <w:r>
        <w:rPr>
          <w:lang w:val="en-US"/>
        </w:rPr>
        <w:t>Resumen:</w:t>
      </w:r>
      <w:r>
        <w:rPr>
          <w:lang w:val="en-US"/>
        </w:rPr>
        <w:tab/>
      </w:r>
      <w:r w:rsidRPr="00CD2565">
        <w:rPr>
          <w:lang w:val="en-US"/>
        </w:rPr>
        <w:t>The life and trials of a young African American Woman.</w:t>
      </w:r>
    </w:p>
    <w:p w14:paraId="16B0E533" w14:textId="77777777" w:rsidR="00CD2565" w:rsidRDefault="00DD2826" w:rsidP="00DD2826">
      <w:pPr>
        <w:spacing w:line="240" w:lineRule="auto"/>
        <w:rPr>
          <w:b/>
          <w:lang w:val="en-US"/>
        </w:rPr>
      </w:pPr>
      <w:r w:rsidRPr="00DD2826">
        <w:rPr>
          <w:b/>
          <w:lang w:val="en-US"/>
        </w:rPr>
        <w:t>biografia drama musical/ Sweet Dreams</w:t>
      </w:r>
    </w:p>
    <w:p w14:paraId="1B559585" w14:textId="77777777" w:rsidR="00CD2565" w:rsidRPr="00CD2565" w:rsidRDefault="00CD2565" w:rsidP="00CD2565">
      <w:pPr>
        <w:spacing w:line="240" w:lineRule="auto"/>
        <w:rPr>
          <w:lang w:val="en-US"/>
        </w:rPr>
      </w:pPr>
      <w:r w:rsidRPr="00CD2565">
        <w:rPr>
          <w:lang w:val="en-US"/>
        </w:rPr>
        <w:t>Directed by</w:t>
      </w:r>
      <w:r w:rsidRPr="00CD2565">
        <w:rPr>
          <w:lang w:val="en-US"/>
        </w:rPr>
        <w:tab/>
        <w:t>Karel Reisz</w:t>
      </w:r>
    </w:p>
    <w:p w14:paraId="3D55C770" w14:textId="77777777" w:rsidR="00CD2565" w:rsidRPr="00CD2565" w:rsidRDefault="00CD2565" w:rsidP="00CD2565">
      <w:pPr>
        <w:spacing w:line="240" w:lineRule="auto"/>
        <w:rPr>
          <w:lang w:val="en-US"/>
        </w:rPr>
      </w:pPr>
      <w:r w:rsidRPr="00CD2565">
        <w:rPr>
          <w:lang w:val="en-US"/>
        </w:rPr>
        <w:t>Produced by</w:t>
      </w:r>
      <w:r w:rsidRPr="00CD2565">
        <w:rPr>
          <w:lang w:val="en-US"/>
        </w:rPr>
        <w:tab/>
        <w:t>Bernard Schwartz</w:t>
      </w:r>
    </w:p>
    <w:p w14:paraId="1ED0EF67" w14:textId="77777777" w:rsidR="00CD2565" w:rsidRPr="00CD2565" w:rsidRDefault="00CD2565" w:rsidP="00CD2565">
      <w:pPr>
        <w:spacing w:line="240" w:lineRule="auto"/>
        <w:rPr>
          <w:lang w:val="en-US"/>
        </w:rPr>
      </w:pPr>
      <w:r w:rsidRPr="00CD2565">
        <w:rPr>
          <w:lang w:val="en-US"/>
        </w:rPr>
        <w:t>Written by</w:t>
      </w:r>
      <w:r w:rsidRPr="00CD2565">
        <w:rPr>
          <w:lang w:val="en-US"/>
        </w:rPr>
        <w:tab/>
        <w:t>Robert Getchell</w:t>
      </w:r>
    </w:p>
    <w:p w14:paraId="507D027B" w14:textId="77777777" w:rsidR="00CD2565" w:rsidRPr="00CD2565" w:rsidRDefault="00CD2565" w:rsidP="00CD2565">
      <w:pPr>
        <w:spacing w:line="240" w:lineRule="auto"/>
        <w:rPr>
          <w:lang w:val="en-US"/>
        </w:rPr>
      </w:pPr>
      <w:r w:rsidRPr="00CD2565">
        <w:rPr>
          <w:lang w:val="en-US"/>
        </w:rPr>
        <w:t>Starring</w:t>
      </w:r>
      <w:r w:rsidRPr="00CD2565">
        <w:rPr>
          <w:lang w:val="en-US"/>
        </w:rPr>
        <w:tab/>
      </w:r>
      <w:r>
        <w:rPr>
          <w:lang w:val="en-US"/>
        </w:rPr>
        <w:tab/>
      </w:r>
      <w:r w:rsidRPr="00CD2565">
        <w:rPr>
          <w:lang w:val="en-US"/>
        </w:rPr>
        <w:t>Jessica Lange</w:t>
      </w:r>
    </w:p>
    <w:p w14:paraId="66D50E22" w14:textId="77777777" w:rsidR="00CD2565" w:rsidRPr="00CD2565" w:rsidRDefault="00CD2565" w:rsidP="00CD2565">
      <w:pPr>
        <w:spacing w:line="240" w:lineRule="auto"/>
        <w:ind w:left="708" w:firstLine="708"/>
        <w:rPr>
          <w:lang w:val="en-US"/>
        </w:rPr>
      </w:pPr>
      <w:r w:rsidRPr="00CD2565">
        <w:rPr>
          <w:lang w:val="en-US"/>
        </w:rPr>
        <w:t>Ed Harris</w:t>
      </w:r>
    </w:p>
    <w:p w14:paraId="168C2C4F" w14:textId="77777777" w:rsidR="00CD2565" w:rsidRPr="00CD2565" w:rsidRDefault="00CD2565" w:rsidP="00CD2565">
      <w:pPr>
        <w:spacing w:line="240" w:lineRule="auto"/>
        <w:ind w:left="708" w:firstLine="708"/>
        <w:rPr>
          <w:lang w:val="en-US"/>
        </w:rPr>
      </w:pPr>
      <w:r w:rsidRPr="00CD2565">
        <w:rPr>
          <w:lang w:val="en-US"/>
        </w:rPr>
        <w:t>John Goodman</w:t>
      </w:r>
    </w:p>
    <w:p w14:paraId="1A8C9324" w14:textId="77777777" w:rsidR="00CD2565" w:rsidRPr="00CD2565" w:rsidRDefault="00CD2565" w:rsidP="00CD2565">
      <w:pPr>
        <w:spacing w:line="240" w:lineRule="auto"/>
        <w:rPr>
          <w:lang w:val="en-US"/>
        </w:rPr>
      </w:pPr>
      <w:r w:rsidRPr="00CD2565">
        <w:rPr>
          <w:lang w:val="en-US"/>
        </w:rPr>
        <w:lastRenderedPageBreak/>
        <w:t>Music by</w:t>
      </w:r>
      <w:r w:rsidRPr="00CD2565">
        <w:rPr>
          <w:lang w:val="en-US"/>
        </w:rPr>
        <w:tab/>
        <w:t>Charles Gross</w:t>
      </w:r>
    </w:p>
    <w:p w14:paraId="1DF587A6" w14:textId="77777777" w:rsidR="00CD2565" w:rsidRPr="00CD2565" w:rsidRDefault="00CD2565" w:rsidP="00CD2565">
      <w:pPr>
        <w:spacing w:line="240" w:lineRule="auto"/>
        <w:rPr>
          <w:lang w:val="en-US"/>
        </w:rPr>
      </w:pPr>
      <w:r w:rsidRPr="00CD2565">
        <w:rPr>
          <w:lang w:val="en-US"/>
        </w:rPr>
        <w:t>Cinematography</w:t>
      </w:r>
      <w:r w:rsidRPr="00CD2565">
        <w:rPr>
          <w:lang w:val="en-US"/>
        </w:rPr>
        <w:tab/>
        <w:t>Robbie Greenberg</w:t>
      </w:r>
    </w:p>
    <w:p w14:paraId="6F61AE4A" w14:textId="77777777" w:rsidR="00CD2565" w:rsidRPr="00CD2565" w:rsidRDefault="00CD2565" w:rsidP="00CD2565">
      <w:pPr>
        <w:spacing w:line="240" w:lineRule="auto"/>
        <w:rPr>
          <w:lang w:val="en-US"/>
        </w:rPr>
      </w:pPr>
      <w:r w:rsidRPr="00CD2565">
        <w:rPr>
          <w:lang w:val="en-US"/>
        </w:rPr>
        <w:t>Editing by</w:t>
      </w:r>
      <w:r w:rsidRPr="00CD2565">
        <w:rPr>
          <w:lang w:val="en-US"/>
        </w:rPr>
        <w:tab/>
        <w:t>Malcolm Cooke</w:t>
      </w:r>
    </w:p>
    <w:p w14:paraId="11683590" w14:textId="77777777" w:rsidR="00CD2565" w:rsidRPr="00CD2565" w:rsidRDefault="00CD2565" w:rsidP="00CD2565">
      <w:pPr>
        <w:spacing w:line="240" w:lineRule="auto"/>
        <w:rPr>
          <w:lang w:val="en-US"/>
        </w:rPr>
      </w:pPr>
      <w:r w:rsidRPr="00CD2565">
        <w:rPr>
          <w:lang w:val="en-US"/>
        </w:rPr>
        <w:t>Distributed by</w:t>
      </w:r>
      <w:r w:rsidRPr="00CD2565">
        <w:rPr>
          <w:lang w:val="en-US"/>
        </w:rPr>
        <w:tab/>
        <w:t>TriStar Pictures</w:t>
      </w:r>
    </w:p>
    <w:p w14:paraId="65DB7F58" w14:textId="77777777" w:rsidR="00CD2565" w:rsidRPr="00CD2565" w:rsidRDefault="00CD2565" w:rsidP="00CD2565">
      <w:pPr>
        <w:spacing w:line="240" w:lineRule="auto"/>
        <w:rPr>
          <w:lang w:val="en-US"/>
        </w:rPr>
      </w:pPr>
      <w:r w:rsidRPr="00CD2565">
        <w:rPr>
          <w:lang w:val="en-US"/>
        </w:rPr>
        <w:t>Release date(s)</w:t>
      </w:r>
      <w:r w:rsidRPr="00CD2565">
        <w:rPr>
          <w:lang w:val="en-US"/>
        </w:rPr>
        <w:tab/>
        <w:t>October 2, 1985</w:t>
      </w:r>
    </w:p>
    <w:p w14:paraId="30B14F5A" w14:textId="77777777" w:rsidR="00CD2565" w:rsidRPr="00CD2565" w:rsidRDefault="00CD2565" w:rsidP="00CD2565">
      <w:pPr>
        <w:spacing w:line="240" w:lineRule="auto"/>
        <w:rPr>
          <w:lang w:val="en-US"/>
        </w:rPr>
      </w:pPr>
      <w:r w:rsidRPr="00CD2565">
        <w:rPr>
          <w:lang w:val="en-US"/>
        </w:rPr>
        <w:t>Running time</w:t>
      </w:r>
      <w:r w:rsidRPr="00CD2565">
        <w:rPr>
          <w:lang w:val="en-US"/>
        </w:rPr>
        <w:tab/>
        <w:t>115 mins</w:t>
      </w:r>
    </w:p>
    <w:p w14:paraId="1D3DF741" w14:textId="77777777" w:rsidR="00CD2565" w:rsidRPr="00CD2565" w:rsidRDefault="00CD2565" w:rsidP="00CD2565">
      <w:pPr>
        <w:spacing w:line="240" w:lineRule="auto"/>
        <w:rPr>
          <w:lang w:val="en-US"/>
        </w:rPr>
      </w:pPr>
      <w:r w:rsidRPr="00CD2565">
        <w:rPr>
          <w:lang w:val="en-US"/>
        </w:rPr>
        <w:t>Country</w:t>
      </w:r>
      <w:r w:rsidRPr="00CD2565">
        <w:rPr>
          <w:lang w:val="en-US"/>
        </w:rPr>
        <w:tab/>
        <w:t>United States</w:t>
      </w:r>
    </w:p>
    <w:p w14:paraId="6D433DFF" w14:textId="77777777" w:rsidR="00CD2565" w:rsidRDefault="00CD2565" w:rsidP="00CD2565">
      <w:pPr>
        <w:spacing w:line="240" w:lineRule="auto"/>
        <w:rPr>
          <w:lang w:val="en-US"/>
        </w:rPr>
      </w:pPr>
      <w:r w:rsidRPr="00CD2565">
        <w:rPr>
          <w:lang w:val="en-US"/>
        </w:rPr>
        <w:t>Language</w:t>
      </w:r>
      <w:r w:rsidRPr="00CD2565">
        <w:rPr>
          <w:lang w:val="en-US"/>
        </w:rPr>
        <w:tab/>
        <w:t>English</w:t>
      </w:r>
    </w:p>
    <w:p w14:paraId="47AE411E" w14:textId="77777777" w:rsidR="00CD2565" w:rsidRDefault="00CD2565" w:rsidP="00CD2565">
      <w:pPr>
        <w:spacing w:line="240" w:lineRule="auto"/>
        <w:rPr>
          <w:lang w:val="en-US"/>
        </w:rPr>
      </w:pPr>
      <w:r>
        <w:rPr>
          <w:lang w:val="en-US"/>
        </w:rPr>
        <w:t>Genero</w:t>
      </w:r>
      <w:r>
        <w:rPr>
          <w:lang w:val="en-US"/>
        </w:rPr>
        <w:tab/>
      </w:r>
      <w:r>
        <w:rPr>
          <w:lang w:val="en-US"/>
        </w:rPr>
        <w:tab/>
        <w:t>Biografia/Drama/Musical</w:t>
      </w:r>
    </w:p>
    <w:p w14:paraId="030501E1" w14:textId="77777777" w:rsidR="00CD2565" w:rsidRDefault="00CD2565" w:rsidP="00CD2565">
      <w:pPr>
        <w:spacing w:line="240" w:lineRule="auto"/>
        <w:rPr>
          <w:lang w:val="en-US"/>
        </w:rPr>
      </w:pPr>
      <w:r>
        <w:rPr>
          <w:lang w:val="en-US"/>
        </w:rPr>
        <w:t>Censura</w:t>
      </w:r>
      <w:r>
        <w:rPr>
          <w:lang w:val="en-US"/>
        </w:rPr>
        <w:tab/>
        <w:t>PG-13</w:t>
      </w:r>
    </w:p>
    <w:p w14:paraId="7225D061" w14:textId="77777777" w:rsidR="00DD2826" w:rsidRPr="00CD2565" w:rsidRDefault="00CD2565" w:rsidP="00CD2565">
      <w:pPr>
        <w:spacing w:line="240" w:lineRule="auto"/>
        <w:rPr>
          <w:lang w:val="en-US"/>
        </w:rPr>
      </w:pPr>
      <w:r>
        <w:rPr>
          <w:lang w:val="en-US"/>
        </w:rPr>
        <w:t>Resumen:</w:t>
      </w:r>
      <w:r>
        <w:rPr>
          <w:lang w:val="en-US"/>
        </w:rPr>
        <w:tab/>
      </w:r>
      <w:r w:rsidRPr="00CD2565">
        <w:rPr>
          <w:lang w:val="en-US"/>
        </w:rPr>
        <w:t>Lange stunningly portrays Patsy Cline, the velvet-voiced country singer who died in a tragic plane crash.</w:t>
      </w:r>
    </w:p>
    <w:p w14:paraId="2FB8098F" w14:textId="77777777" w:rsidR="00CD2565" w:rsidRDefault="00DD2826" w:rsidP="00DD2826">
      <w:pPr>
        <w:spacing w:line="240" w:lineRule="auto"/>
        <w:rPr>
          <w:b/>
          <w:lang w:val="en-US"/>
        </w:rPr>
      </w:pPr>
      <w:r w:rsidRPr="00DD2826">
        <w:rPr>
          <w:b/>
          <w:lang w:val="en-US"/>
        </w:rPr>
        <w:t>drama/ Twice in a Lifetime</w:t>
      </w:r>
    </w:p>
    <w:p w14:paraId="42538825" w14:textId="77777777" w:rsidR="00CD2565" w:rsidRDefault="00CD2565" w:rsidP="00DD2826">
      <w:pPr>
        <w:spacing w:line="240" w:lineRule="auto"/>
        <w:rPr>
          <w:lang w:val="en-US"/>
        </w:rPr>
      </w:pPr>
      <w:r>
        <w:rPr>
          <w:lang w:val="en-US"/>
        </w:rPr>
        <w:t>Directed by</w:t>
      </w:r>
      <w:r>
        <w:rPr>
          <w:lang w:val="en-US"/>
        </w:rPr>
        <w:tab/>
        <w:t>Bud Yorkin</w:t>
      </w:r>
    </w:p>
    <w:p w14:paraId="199ABB13" w14:textId="77777777" w:rsidR="00CD2565" w:rsidRDefault="00CD2565" w:rsidP="00DD2826">
      <w:pPr>
        <w:spacing w:line="240" w:lineRule="auto"/>
        <w:rPr>
          <w:lang w:val="en-US"/>
        </w:rPr>
      </w:pPr>
      <w:r>
        <w:rPr>
          <w:lang w:val="en-US"/>
        </w:rPr>
        <w:t>Produced by</w:t>
      </w:r>
      <w:r>
        <w:rPr>
          <w:lang w:val="en-US"/>
        </w:rPr>
        <w:tab/>
        <w:t>Bud Yorkin</w:t>
      </w:r>
    </w:p>
    <w:p w14:paraId="60079441" w14:textId="77777777" w:rsidR="00CD2565" w:rsidRDefault="00CD2565" w:rsidP="00DD2826">
      <w:pPr>
        <w:spacing w:line="240" w:lineRule="auto"/>
        <w:rPr>
          <w:lang w:val="en-US"/>
        </w:rPr>
      </w:pPr>
      <w:r>
        <w:rPr>
          <w:lang w:val="en-US"/>
        </w:rPr>
        <w:t>Written by</w:t>
      </w:r>
      <w:r>
        <w:rPr>
          <w:lang w:val="en-US"/>
        </w:rPr>
        <w:tab/>
        <w:t>Colind Welland</w:t>
      </w:r>
    </w:p>
    <w:p w14:paraId="1DCF5EFA" w14:textId="77777777" w:rsidR="00CD2565" w:rsidRPr="00CD2565" w:rsidRDefault="00CD2565" w:rsidP="00CD2565">
      <w:pPr>
        <w:spacing w:line="240" w:lineRule="auto"/>
        <w:rPr>
          <w:lang w:val="en-US"/>
        </w:rPr>
      </w:pPr>
      <w:r>
        <w:rPr>
          <w:lang w:val="en-US"/>
        </w:rPr>
        <w:t>Starring</w:t>
      </w:r>
      <w:r>
        <w:rPr>
          <w:lang w:val="en-US"/>
        </w:rPr>
        <w:tab/>
      </w:r>
      <w:r>
        <w:rPr>
          <w:lang w:val="en-US"/>
        </w:rPr>
        <w:tab/>
      </w:r>
      <w:r w:rsidRPr="00CD2565">
        <w:rPr>
          <w:lang w:val="en-US"/>
        </w:rPr>
        <w:t>Gene Hackman</w:t>
      </w:r>
    </w:p>
    <w:p w14:paraId="377B5CBC" w14:textId="77777777" w:rsidR="00CD2565" w:rsidRPr="00CD2565" w:rsidRDefault="00CD2565" w:rsidP="00CD2565">
      <w:pPr>
        <w:spacing w:line="240" w:lineRule="auto"/>
        <w:ind w:left="708" w:firstLine="708"/>
        <w:rPr>
          <w:lang w:val="en-US"/>
        </w:rPr>
      </w:pPr>
      <w:r w:rsidRPr="00CD2565">
        <w:rPr>
          <w:lang w:val="en-US"/>
        </w:rPr>
        <w:t>Ann-Margret</w:t>
      </w:r>
    </w:p>
    <w:p w14:paraId="12A16FD1" w14:textId="77777777" w:rsidR="00CD2565" w:rsidRPr="00CD2565" w:rsidRDefault="00CD2565" w:rsidP="00CD2565">
      <w:pPr>
        <w:spacing w:line="240" w:lineRule="auto"/>
        <w:ind w:left="708" w:firstLine="708"/>
        <w:rPr>
          <w:lang w:val="en-US"/>
        </w:rPr>
      </w:pPr>
      <w:r w:rsidRPr="00CD2565">
        <w:rPr>
          <w:lang w:val="en-US"/>
        </w:rPr>
        <w:t>Ellen Burstyn</w:t>
      </w:r>
    </w:p>
    <w:p w14:paraId="564B5E65" w14:textId="77777777" w:rsidR="00CD2565" w:rsidRPr="00CD2565" w:rsidRDefault="00CD2565" w:rsidP="00CD2565">
      <w:pPr>
        <w:spacing w:line="240" w:lineRule="auto"/>
        <w:ind w:left="708" w:firstLine="708"/>
        <w:rPr>
          <w:lang w:val="en-US"/>
        </w:rPr>
      </w:pPr>
      <w:r w:rsidRPr="00CD2565">
        <w:rPr>
          <w:lang w:val="en-US"/>
        </w:rPr>
        <w:t>Amy Madigan</w:t>
      </w:r>
    </w:p>
    <w:p w14:paraId="24712EBF" w14:textId="77777777" w:rsidR="00CD2565" w:rsidRPr="00CD2565" w:rsidRDefault="00CD2565" w:rsidP="00CD2565">
      <w:pPr>
        <w:spacing w:line="240" w:lineRule="auto"/>
        <w:ind w:left="708" w:firstLine="708"/>
        <w:rPr>
          <w:lang w:val="en-US"/>
        </w:rPr>
      </w:pPr>
      <w:r w:rsidRPr="00CD2565">
        <w:rPr>
          <w:lang w:val="en-US"/>
        </w:rPr>
        <w:t>Ally Sheedy</w:t>
      </w:r>
    </w:p>
    <w:p w14:paraId="251B1800" w14:textId="77777777" w:rsidR="00CD2565" w:rsidRPr="00CD2565" w:rsidRDefault="00CD2565" w:rsidP="00CD2565">
      <w:pPr>
        <w:spacing w:line="240" w:lineRule="auto"/>
        <w:ind w:left="708" w:firstLine="708"/>
        <w:rPr>
          <w:lang w:val="en-US"/>
        </w:rPr>
      </w:pPr>
      <w:r w:rsidRPr="00CD2565">
        <w:rPr>
          <w:lang w:val="en-US"/>
        </w:rPr>
        <w:t>Stephen Lang</w:t>
      </w:r>
    </w:p>
    <w:p w14:paraId="1B747DD6" w14:textId="77777777" w:rsidR="00CD2565" w:rsidRPr="00CD2565" w:rsidRDefault="00CD2565" w:rsidP="00CD2565">
      <w:pPr>
        <w:spacing w:line="240" w:lineRule="auto"/>
        <w:ind w:left="708" w:firstLine="708"/>
        <w:rPr>
          <w:lang w:val="en-US"/>
        </w:rPr>
      </w:pPr>
      <w:r w:rsidRPr="00CD2565">
        <w:rPr>
          <w:lang w:val="en-US"/>
        </w:rPr>
        <w:t>Darrell Larson</w:t>
      </w:r>
    </w:p>
    <w:p w14:paraId="5F0C394E" w14:textId="77777777" w:rsidR="00CD2565" w:rsidRPr="00CD2565" w:rsidRDefault="00CD2565" w:rsidP="00CD2565">
      <w:pPr>
        <w:spacing w:line="240" w:lineRule="auto"/>
        <w:ind w:left="708" w:firstLine="708"/>
        <w:rPr>
          <w:lang w:val="en-US"/>
        </w:rPr>
      </w:pPr>
      <w:r w:rsidRPr="00CD2565">
        <w:rPr>
          <w:lang w:val="en-US"/>
        </w:rPr>
        <w:t>Brian Dennehy</w:t>
      </w:r>
    </w:p>
    <w:p w14:paraId="72FF58DF" w14:textId="77777777" w:rsidR="00CD2565" w:rsidRDefault="00CD2565" w:rsidP="00CD2565">
      <w:pPr>
        <w:spacing w:line="240" w:lineRule="auto"/>
        <w:ind w:left="708" w:firstLine="708"/>
        <w:rPr>
          <w:lang w:val="en-US"/>
        </w:rPr>
      </w:pPr>
      <w:r w:rsidRPr="00CD2565">
        <w:rPr>
          <w:lang w:val="en-US"/>
        </w:rPr>
        <w:t>Chris Parker</w:t>
      </w:r>
    </w:p>
    <w:p w14:paraId="490166A9" w14:textId="77777777" w:rsidR="00CD2565" w:rsidRDefault="00CD2565" w:rsidP="00CD2565">
      <w:pPr>
        <w:spacing w:line="240" w:lineRule="auto"/>
        <w:rPr>
          <w:lang w:val="en-US"/>
        </w:rPr>
      </w:pPr>
      <w:r>
        <w:rPr>
          <w:lang w:val="en-US"/>
        </w:rPr>
        <w:t>Music by</w:t>
      </w:r>
      <w:r>
        <w:rPr>
          <w:lang w:val="en-US"/>
        </w:rPr>
        <w:tab/>
        <w:t>Paul McCartney</w:t>
      </w:r>
    </w:p>
    <w:p w14:paraId="55CC40C7" w14:textId="77777777" w:rsidR="00D570A7" w:rsidRDefault="00D570A7" w:rsidP="00CD2565">
      <w:pPr>
        <w:spacing w:line="240" w:lineRule="auto"/>
        <w:rPr>
          <w:lang w:val="en-US"/>
        </w:rPr>
      </w:pPr>
      <w:r>
        <w:rPr>
          <w:lang w:val="en-US"/>
        </w:rPr>
        <w:t xml:space="preserve">Distributed by </w:t>
      </w:r>
      <w:r>
        <w:rPr>
          <w:lang w:val="en-US"/>
        </w:rPr>
        <w:tab/>
        <w:t>Bud Yorkin Productions</w:t>
      </w:r>
    </w:p>
    <w:p w14:paraId="17DDF4E7" w14:textId="77777777" w:rsidR="00D570A7" w:rsidRDefault="00D570A7" w:rsidP="00CD2565">
      <w:pPr>
        <w:spacing w:line="240" w:lineRule="auto"/>
        <w:rPr>
          <w:lang w:val="en-US"/>
        </w:rPr>
      </w:pPr>
      <w:r>
        <w:rPr>
          <w:lang w:val="en-US"/>
        </w:rPr>
        <w:t>Realeased Date(s)</w:t>
      </w:r>
      <w:r>
        <w:rPr>
          <w:lang w:val="en-US"/>
        </w:rPr>
        <w:tab/>
      </w:r>
      <w:r w:rsidRPr="00D570A7">
        <w:rPr>
          <w:lang w:val="en-US"/>
        </w:rPr>
        <w:t>23 October 1985</w:t>
      </w:r>
    </w:p>
    <w:p w14:paraId="3908F6E5" w14:textId="77777777" w:rsidR="00D570A7" w:rsidRDefault="00D570A7" w:rsidP="00CD2565">
      <w:pPr>
        <w:spacing w:line="240" w:lineRule="auto"/>
        <w:rPr>
          <w:lang w:val="en-US"/>
        </w:rPr>
      </w:pPr>
      <w:r>
        <w:rPr>
          <w:lang w:val="en-US"/>
        </w:rPr>
        <w:lastRenderedPageBreak/>
        <w:t>Running time</w:t>
      </w:r>
      <w:r>
        <w:rPr>
          <w:lang w:val="en-US"/>
        </w:rPr>
        <w:tab/>
        <w:t>111 min</w:t>
      </w:r>
    </w:p>
    <w:p w14:paraId="27F472C7" w14:textId="77777777" w:rsidR="00D570A7" w:rsidRDefault="00D570A7" w:rsidP="00CD2565">
      <w:pPr>
        <w:spacing w:line="240" w:lineRule="auto"/>
        <w:rPr>
          <w:lang w:val="en-US"/>
        </w:rPr>
      </w:pPr>
      <w:r>
        <w:rPr>
          <w:lang w:val="en-US"/>
        </w:rPr>
        <w:t>Country</w:t>
      </w:r>
      <w:r>
        <w:rPr>
          <w:lang w:val="en-US"/>
        </w:rPr>
        <w:tab/>
        <w:t>USA</w:t>
      </w:r>
    </w:p>
    <w:p w14:paraId="67E40FFC" w14:textId="77777777" w:rsidR="00D570A7" w:rsidRDefault="00D570A7" w:rsidP="00CD2565">
      <w:pPr>
        <w:spacing w:line="240" w:lineRule="auto"/>
        <w:rPr>
          <w:lang w:val="en-US"/>
        </w:rPr>
      </w:pPr>
      <w:r>
        <w:rPr>
          <w:lang w:val="en-US"/>
        </w:rPr>
        <w:t>Lenguage</w:t>
      </w:r>
      <w:r>
        <w:rPr>
          <w:lang w:val="en-US"/>
        </w:rPr>
        <w:tab/>
        <w:t>English</w:t>
      </w:r>
    </w:p>
    <w:p w14:paraId="334632A1" w14:textId="77777777" w:rsidR="00D570A7" w:rsidRDefault="00D570A7" w:rsidP="00CD2565">
      <w:pPr>
        <w:spacing w:line="240" w:lineRule="auto"/>
        <w:rPr>
          <w:lang w:val="en-US"/>
        </w:rPr>
      </w:pPr>
      <w:r>
        <w:rPr>
          <w:lang w:val="en-US"/>
        </w:rPr>
        <w:t>Genero</w:t>
      </w:r>
      <w:r>
        <w:rPr>
          <w:lang w:val="en-US"/>
        </w:rPr>
        <w:tab/>
      </w:r>
      <w:r>
        <w:rPr>
          <w:lang w:val="en-US"/>
        </w:rPr>
        <w:tab/>
        <w:t>Drama</w:t>
      </w:r>
    </w:p>
    <w:p w14:paraId="27111C89" w14:textId="77777777" w:rsidR="00D570A7" w:rsidRDefault="00D570A7" w:rsidP="00CD2565">
      <w:pPr>
        <w:spacing w:line="240" w:lineRule="auto"/>
        <w:rPr>
          <w:lang w:val="en-US"/>
        </w:rPr>
      </w:pPr>
      <w:r>
        <w:rPr>
          <w:lang w:val="en-US"/>
        </w:rPr>
        <w:t>Censura</w:t>
      </w:r>
      <w:r>
        <w:rPr>
          <w:lang w:val="en-US"/>
        </w:rPr>
        <w:tab/>
        <w:t>R</w:t>
      </w:r>
    </w:p>
    <w:p w14:paraId="568089A3" w14:textId="77777777" w:rsidR="00CD2565" w:rsidRDefault="00D570A7" w:rsidP="00CD2565">
      <w:pPr>
        <w:spacing w:line="240" w:lineRule="auto"/>
        <w:rPr>
          <w:lang w:val="en-US"/>
        </w:rPr>
      </w:pPr>
      <w:r>
        <w:rPr>
          <w:lang w:val="en-US"/>
        </w:rPr>
        <w:t>Resumen:</w:t>
      </w:r>
      <w:r>
        <w:rPr>
          <w:lang w:val="en-US"/>
        </w:rPr>
        <w:tab/>
      </w:r>
      <w:r w:rsidRPr="00D570A7">
        <w:rPr>
          <w:lang w:val="en-US"/>
        </w:rPr>
        <w:t>A middle-aged steelworker is content with his job and his family, but feels that something is missing in his life. On his 50th birthday, he stops in at a local bar for a drink to celebrate. He finds himself attracted to the young, very sexy barmaid--and, to his surprise, he finds that she is also very attracted to him.</w:t>
      </w:r>
    </w:p>
    <w:p w14:paraId="1C2D1233" w14:textId="77777777" w:rsidR="00D570A7" w:rsidRDefault="00DD2826" w:rsidP="00DD2826">
      <w:pPr>
        <w:spacing w:line="240" w:lineRule="auto"/>
        <w:rPr>
          <w:b/>
          <w:lang w:val="en-US"/>
        </w:rPr>
      </w:pPr>
      <w:r w:rsidRPr="00DD2826">
        <w:rPr>
          <w:b/>
          <w:lang w:val="en-US"/>
        </w:rPr>
        <w:t>aventura comedia romance/Cocoon</w:t>
      </w:r>
    </w:p>
    <w:p w14:paraId="081FFC28" w14:textId="77777777" w:rsidR="00D570A7" w:rsidRPr="00D570A7" w:rsidRDefault="00D570A7" w:rsidP="00D570A7">
      <w:pPr>
        <w:spacing w:line="240" w:lineRule="auto"/>
        <w:rPr>
          <w:lang w:val="en-US"/>
        </w:rPr>
      </w:pPr>
      <w:r w:rsidRPr="00D570A7">
        <w:rPr>
          <w:lang w:val="en-US"/>
        </w:rPr>
        <w:t>Directed by</w:t>
      </w:r>
      <w:r w:rsidRPr="00D570A7">
        <w:rPr>
          <w:lang w:val="en-US"/>
        </w:rPr>
        <w:tab/>
        <w:t>Ron Howard</w:t>
      </w:r>
    </w:p>
    <w:p w14:paraId="4E1944E6" w14:textId="77777777" w:rsidR="00D570A7" w:rsidRPr="00D570A7" w:rsidRDefault="00D570A7" w:rsidP="00D570A7">
      <w:pPr>
        <w:spacing w:line="240" w:lineRule="auto"/>
        <w:rPr>
          <w:lang w:val="en-US"/>
        </w:rPr>
      </w:pPr>
      <w:r w:rsidRPr="00D570A7">
        <w:rPr>
          <w:lang w:val="en-US"/>
        </w:rPr>
        <w:t>Produced by</w:t>
      </w:r>
      <w:r w:rsidRPr="00D570A7">
        <w:rPr>
          <w:lang w:val="en-US"/>
        </w:rPr>
        <w:tab/>
        <w:t>David Brown</w:t>
      </w:r>
    </w:p>
    <w:p w14:paraId="3A751880" w14:textId="77777777" w:rsidR="00D570A7" w:rsidRPr="00D570A7" w:rsidRDefault="00D570A7" w:rsidP="00D570A7">
      <w:pPr>
        <w:spacing w:line="240" w:lineRule="auto"/>
        <w:ind w:left="708" w:firstLine="708"/>
        <w:rPr>
          <w:lang w:val="en-US"/>
        </w:rPr>
      </w:pPr>
      <w:r w:rsidRPr="00D570A7">
        <w:rPr>
          <w:lang w:val="en-US"/>
        </w:rPr>
        <w:t>Richard Zanuck</w:t>
      </w:r>
    </w:p>
    <w:p w14:paraId="3939C463" w14:textId="77777777" w:rsidR="00D570A7" w:rsidRPr="00D570A7" w:rsidRDefault="00D570A7" w:rsidP="00D570A7">
      <w:pPr>
        <w:spacing w:line="240" w:lineRule="auto"/>
        <w:rPr>
          <w:lang w:val="en-US"/>
        </w:rPr>
      </w:pPr>
      <w:r w:rsidRPr="00D570A7">
        <w:rPr>
          <w:lang w:val="en-US"/>
        </w:rPr>
        <w:t>Written by</w:t>
      </w:r>
      <w:r w:rsidRPr="00D570A7">
        <w:rPr>
          <w:lang w:val="en-US"/>
        </w:rPr>
        <w:tab/>
        <w:t>Novel:</w:t>
      </w:r>
    </w:p>
    <w:p w14:paraId="782FD44A" w14:textId="77777777" w:rsidR="00D570A7" w:rsidRPr="00D570A7" w:rsidRDefault="00D570A7" w:rsidP="00D570A7">
      <w:pPr>
        <w:spacing w:line="240" w:lineRule="auto"/>
        <w:ind w:left="708" w:firstLine="708"/>
        <w:rPr>
          <w:lang w:val="en-US"/>
        </w:rPr>
      </w:pPr>
      <w:r w:rsidRPr="00D570A7">
        <w:rPr>
          <w:lang w:val="en-US"/>
        </w:rPr>
        <w:t>David Saperstein</w:t>
      </w:r>
    </w:p>
    <w:p w14:paraId="5DF02247" w14:textId="77777777" w:rsidR="00D570A7" w:rsidRPr="00D570A7" w:rsidRDefault="00D570A7" w:rsidP="00D570A7">
      <w:pPr>
        <w:spacing w:line="240" w:lineRule="auto"/>
        <w:ind w:left="708" w:firstLine="708"/>
        <w:rPr>
          <w:lang w:val="en-US"/>
        </w:rPr>
      </w:pPr>
      <w:r w:rsidRPr="00D570A7">
        <w:rPr>
          <w:lang w:val="en-US"/>
        </w:rPr>
        <w:t>Screenplay:</w:t>
      </w:r>
    </w:p>
    <w:p w14:paraId="605FE052" w14:textId="77777777" w:rsidR="00D570A7" w:rsidRPr="00D570A7" w:rsidRDefault="00D570A7" w:rsidP="00D570A7">
      <w:pPr>
        <w:spacing w:line="240" w:lineRule="auto"/>
        <w:ind w:left="708" w:firstLine="708"/>
        <w:rPr>
          <w:lang w:val="en-US"/>
        </w:rPr>
      </w:pPr>
      <w:r w:rsidRPr="00D570A7">
        <w:rPr>
          <w:lang w:val="en-US"/>
        </w:rPr>
        <w:t>Tom Benedek</w:t>
      </w:r>
    </w:p>
    <w:p w14:paraId="592DA485" w14:textId="77777777" w:rsidR="00D570A7" w:rsidRPr="00D570A7" w:rsidRDefault="00D570A7" w:rsidP="00D570A7">
      <w:pPr>
        <w:spacing w:line="240" w:lineRule="auto"/>
        <w:rPr>
          <w:lang w:val="en-US"/>
        </w:rPr>
      </w:pPr>
      <w:r w:rsidRPr="00D570A7">
        <w:rPr>
          <w:lang w:val="en-US"/>
        </w:rPr>
        <w:t>Starring</w:t>
      </w:r>
      <w:r w:rsidRPr="00D570A7">
        <w:rPr>
          <w:lang w:val="en-US"/>
        </w:rPr>
        <w:tab/>
      </w:r>
      <w:r>
        <w:rPr>
          <w:lang w:val="en-US"/>
        </w:rPr>
        <w:tab/>
      </w:r>
      <w:r w:rsidRPr="00D570A7">
        <w:rPr>
          <w:lang w:val="en-US"/>
        </w:rPr>
        <w:t>Don Ameche</w:t>
      </w:r>
    </w:p>
    <w:p w14:paraId="470D7063" w14:textId="77777777" w:rsidR="00D570A7" w:rsidRPr="00D570A7" w:rsidRDefault="00D570A7" w:rsidP="00D570A7">
      <w:pPr>
        <w:spacing w:line="240" w:lineRule="auto"/>
        <w:ind w:left="708" w:firstLine="708"/>
        <w:rPr>
          <w:lang w:val="en-US"/>
        </w:rPr>
      </w:pPr>
      <w:r w:rsidRPr="00D570A7">
        <w:rPr>
          <w:lang w:val="en-US"/>
        </w:rPr>
        <w:t>Wilford Brimley</w:t>
      </w:r>
    </w:p>
    <w:p w14:paraId="699D5948" w14:textId="77777777" w:rsidR="00D570A7" w:rsidRPr="00D570A7" w:rsidRDefault="00D570A7" w:rsidP="00D570A7">
      <w:pPr>
        <w:spacing w:line="240" w:lineRule="auto"/>
        <w:ind w:left="708" w:firstLine="708"/>
        <w:rPr>
          <w:lang w:val="en-US"/>
        </w:rPr>
      </w:pPr>
      <w:r w:rsidRPr="00D570A7">
        <w:rPr>
          <w:lang w:val="en-US"/>
        </w:rPr>
        <w:t>Hume Cronyn</w:t>
      </w:r>
    </w:p>
    <w:p w14:paraId="54771EC2" w14:textId="77777777" w:rsidR="00D570A7" w:rsidRPr="00D570A7" w:rsidRDefault="00D570A7" w:rsidP="00D570A7">
      <w:pPr>
        <w:spacing w:line="240" w:lineRule="auto"/>
        <w:ind w:left="708" w:firstLine="708"/>
        <w:rPr>
          <w:lang w:val="en-US"/>
        </w:rPr>
      </w:pPr>
      <w:r w:rsidRPr="00D570A7">
        <w:rPr>
          <w:lang w:val="en-US"/>
        </w:rPr>
        <w:t>Jessica Tandy</w:t>
      </w:r>
    </w:p>
    <w:p w14:paraId="78E3DF20" w14:textId="77777777" w:rsidR="00D570A7" w:rsidRPr="00D570A7" w:rsidRDefault="00D570A7" w:rsidP="00D570A7">
      <w:pPr>
        <w:spacing w:line="240" w:lineRule="auto"/>
        <w:ind w:left="708" w:firstLine="708"/>
        <w:rPr>
          <w:lang w:val="en-US"/>
        </w:rPr>
      </w:pPr>
      <w:r w:rsidRPr="00D570A7">
        <w:rPr>
          <w:lang w:val="en-US"/>
        </w:rPr>
        <w:t>Maureen Stapleton</w:t>
      </w:r>
    </w:p>
    <w:p w14:paraId="58F3C8FB" w14:textId="77777777" w:rsidR="00D570A7" w:rsidRPr="00D570A7" w:rsidRDefault="00D570A7" w:rsidP="00D570A7">
      <w:pPr>
        <w:spacing w:line="240" w:lineRule="auto"/>
        <w:ind w:left="708" w:firstLine="708"/>
        <w:rPr>
          <w:lang w:val="en-US"/>
        </w:rPr>
      </w:pPr>
      <w:r w:rsidRPr="00D570A7">
        <w:rPr>
          <w:lang w:val="en-US"/>
        </w:rPr>
        <w:t>Gwen Verdon</w:t>
      </w:r>
    </w:p>
    <w:p w14:paraId="1B7236DA" w14:textId="77777777" w:rsidR="00D570A7" w:rsidRPr="00D570A7" w:rsidRDefault="00D570A7" w:rsidP="00D570A7">
      <w:pPr>
        <w:spacing w:line="240" w:lineRule="auto"/>
        <w:ind w:left="708" w:firstLine="708"/>
        <w:rPr>
          <w:lang w:val="en-US"/>
        </w:rPr>
      </w:pPr>
      <w:r w:rsidRPr="00D570A7">
        <w:rPr>
          <w:lang w:val="en-US"/>
        </w:rPr>
        <w:t>Steve Guttenberg</w:t>
      </w:r>
    </w:p>
    <w:p w14:paraId="07AF11BB" w14:textId="77777777" w:rsidR="00D570A7" w:rsidRPr="00D570A7" w:rsidRDefault="00D570A7" w:rsidP="00D570A7">
      <w:pPr>
        <w:spacing w:line="240" w:lineRule="auto"/>
        <w:ind w:left="708" w:firstLine="708"/>
        <w:rPr>
          <w:lang w:val="en-US"/>
        </w:rPr>
      </w:pPr>
      <w:r w:rsidRPr="00D570A7">
        <w:rPr>
          <w:lang w:val="en-US"/>
        </w:rPr>
        <w:t>Brian Dennehy</w:t>
      </w:r>
    </w:p>
    <w:p w14:paraId="6247DFD0" w14:textId="77777777" w:rsidR="00D570A7" w:rsidRPr="00D570A7" w:rsidRDefault="00D570A7" w:rsidP="00D570A7">
      <w:pPr>
        <w:spacing w:line="240" w:lineRule="auto"/>
        <w:ind w:left="708" w:firstLine="708"/>
        <w:rPr>
          <w:lang w:val="en-US"/>
        </w:rPr>
      </w:pPr>
      <w:r w:rsidRPr="00D570A7">
        <w:rPr>
          <w:lang w:val="en-US"/>
        </w:rPr>
        <w:t>Jack Gilford</w:t>
      </w:r>
    </w:p>
    <w:p w14:paraId="7A622732" w14:textId="77777777" w:rsidR="00D570A7" w:rsidRPr="00D570A7" w:rsidRDefault="00D570A7" w:rsidP="00D570A7">
      <w:pPr>
        <w:spacing w:line="240" w:lineRule="auto"/>
        <w:ind w:left="708" w:firstLine="708"/>
        <w:rPr>
          <w:lang w:val="en-US"/>
        </w:rPr>
      </w:pPr>
      <w:r w:rsidRPr="00D570A7">
        <w:rPr>
          <w:lang w:val="en-US"/>
        </w:rPr>
        <w:t>Herta Ware</w:t>
      </w:r>
    </w:p>
    <w:p w14:paraId="228693F0" w14:textId="77777777" w:rsidR="00D570A7" w:rsidRPr="00D570A7" w:rsidRDefault="00D570A7" w:rsidP="00D570A7">
      <w:pPr>
        <w:spacing w:line="240" w:lineRule="auto"/>
        <w:ind w:left="708" w:firstLine="708"/>
        <w:rPr>
          <w:lang w:val="en-US"/>
        </w:rPr>
      </w:pPr>
      <w:r w:rsidRPr="00D570A7">
        <w:rPr>
          <w:lang w:val="en-US"/>
        </w:rPr>
        <w:t>Barret Oliver</w:t>
      </w:r>
    </w:p>
    <w:p w14:paraId="1FE631E2" w14:textId="77777777" w:rsidR="00D570A7" w:rsidRPr="00D570A7" w:rsidRDefault="00D570A7" w:rsidP="00D570A7">
      <w:pPr>
        <w:spacing w:line="240" w:lineRule="auto"/>
        <w:ind w:left="708" w:firstLine="708"/>
        <w:rPr>
          <w:lang w:val="en-US"/>
        </w:rPr>
      </w:pPr>
      <w:r w:rsidRPr="00D570A7">
        <w:rPr>
          <w:lang w:val="en-US"/>
        </w:rPr>
        <w:t>Tahnee Welch</w:t>
      </w:r>
    </w:p>
    <w:p w14:paraId="5D1480D1" w14:textId="77777777" w:rsidR="00D570A7" w:rsidRPr="00D570A7" w:rsidRDefault="00D570A7" w:rsidP="00D570A7">
      <w:pPr>
        <w:spacing w:line="240" w:lineRule="auto"/>
        <w:rPr>
          <w:lang w:val="en-US"/>
        </w:rPr>
      </w:pPr>
      <w:r w:rsidRPr="00D570A7">
        <w:rPr>
          <w:lang w:val="en-US"/>
        </w:rPr>
        <w:lastRenderedPageBreak/>
        <w:t>Music by</w:t>
      </w:r>
      <w:r w:rsidRPr="00D570A7">
        <w:rPr>
          <w:lang w:val="en-US"/>
        </w:rPr>
        <w:tab/>
        <w:t>James Horner</w:t>
      </w:r>
    </w:p>
    <w:p w14:paraId="769ECA55" w14:textId="77777777" w:rsidR="00D570A7" w:rsidRPr="00D570A7" w:rsidRDefault="00D570A7" w:rsidP="00D570A7">
      <w:pPr>
        <w:spacing w:line="240" w:lineRule="auto"/>
        <w:rPr>
          <w:lang w:val="en-US"/>
        </w:rPr>
      </w:pPr>
      <w:r w:rsidRPr="00D570A7">
        <w:rPr>
          <w:lang w:val="en-US"/>
        </w:rPr>
        <w:t>Cinematography</w:t>
      </w:r>
      <w:r w:rsidRPr="00D570A7">
        <w:rPr>
          <w:lang w:val="en-US"/>
        </w:rPr>
        <w:tab/>
        <w:t>Donald Peterman</w:t>
      </w:r>
    </w:p>
    <w:p w14:paraId="44C51B1C" w14:textId="77777777" w:rsidR="00D570A7" w:rsidRPr="00D570A7" w:rsidRDefault="00D570A7" w:rsidP="00D570A7">
      <w:pPr>
        <w:spacing w:line="240" w:lineRule="auto"/>
        <w:rPr>
          <w:lang w:val="en-US"/>
        </w:rPr>
      </w:pPr>
      <w:r w:rsidRPr="00D570A7">
        <w:rPr>
          <w:lang w:val="en-US"/>
        </w:rPr>
        <w:t>Editing by</w:t>
      </w:r>
      <w:r w:rsidRPr="00D570A7">
        <w:rPr>
          <w:lang w:val="en-US"/>
        </w:rPr>
        <w:tab/>
        <w:t>Daniel P. Hanley</w:t>
      </w:r>
    </w:p>
    <w:p w14:paraId="58ADE14E" w14:textId="77777777" w:rsidR="00D570A7" w:rsidRPr="00D570A7" w:rsidRDefault="00D570A7" w:rsidP="00D570A7">
      <w:pPr>
        <w:spacing w:line="240" w:lineRule="auto"/>
        <w:ind w:left="708" w:firstLine="708"/>
        <w:rPr>
          <w:lang w:val="en-US"/>
        </w:rPr>
      </w:pPr>
      <w:r w:rsidRPr="00D570A7">
        <w:rPr>
          <w:lang w:val="en-US"/>
        </w:rPr>
        <w:t>Mike Hill</w:t>
      </w:r>
    </w:p>
    <w:p w14:paraId="21A948E7" w14:textId="77777777" w:rsidR="00D570A7" w:rsidRPr="00D570A7" w:rsidRDefault="00D570A7" w:rsidP="00D570A7">
      <w:pPr>
        <w:spacing w:line="240" w:lineRule="auto"/>
        <w:rPr>
          <w:lang w:val="en-US"/>
        </w:rPr>
      </w:pPr>
      <w:r w:rsidRPr="00D570A7">
        <w:rPr>
          <w:lang w:val="en-US"/>
        </w:rPr>
        <w:t>Distributed by</w:t>
      </w:r>
      <w:r w:rsidRPr="00D570A7">
        <w:rPr>
          <w:lang w:val="en-US"/>
        </w:rPr>
        <w:tab/>
        <w:t>20th Century Fox</w:t>
      </w:r>
    </w:p>
    <w:p w14:paraId="765E780B" w14:textId="77777777" w:rsidR="00D570A7" w:rsidRPr="00D570A7" w:rsidRDefault="00D570A7" w:rsidP="00D570A7">
      <w:pPr>
        <w:spacing w:line="240" w:lineRule="auto"/>
        <w:rPr>
          <w:lang w:val="en-US"/>
        </w:rPr>
      </w:pPr>
      <w:r w:rsidRPr="00D570A7">
        <w:rPr>
          <w:lang w:val="en-US"/>
        </w:rPr>
        <w:t>Release date(s)</w:t>
      </w:r>
      <w:r w:rsidRPr="00D570A7">
        <w:rPr>
          <w:lang w:val="en-US"/>
        </w:rPr>
        <w:tab/>
        <w:t>June 21, 1985</w:t>
      </w:r>
    </w:p>
    <w:p w14:paraId="21302BB1" w14:textId="77777777" w:rsidR="00D570A7" w:rsidRPr="00D570A7" w:rsidRDefault="00D570A7" w:rsidP="00D570A7">
      <w:pPr>
        <w:spacing w:line="240" w:lineRule="auto"/>
        <w:rPr>
          <w:lang w:val="en-US"/>
        </w:rPr>
      </w:pPr>
      <w:r w:rsidRPr="00D570A7">
        <w:rPr>
          <w:lang w:val="en-US"/>
        </w:rPr>
        <w:t>Running time</w:t>
      </w:r>
      <w:r w:rsidRPr="00D570A7">
        <w:rPr>
          <w:lang w:val="en-US"/>
        </w:rPr>
        <w:tab/>
        <w:t>117 minutes</w:t>
      </w:r>
    </w:p>
    <w:p w14:paraId="5008FC24" w14:textId="77777777" w:rsidR="00D570A7" w:rsidRPr="00D570A7" w:rsidRDefault="00D570A7" w:rsidP="00D570A7">
      <w:pPr>
        <w:spacing w:line="240" w:lineRule="auto"/>
        <w:rPr>
          <w:lang w:val="en-US"/>
        </w:rPr>
      </w:pPr>
      <w:r w:rsidRPr="00D570A7">
        <w:rPr>
          <w:lang w:val="en-US"/>
        </w:rPr>
        <w:t>Country</w:t>
      </w:r>
      <w:r w:rsidRPr="00D570A7">
        <w:rPr>
          <w:lang w:val="en-US"/>
        </w:rPr>
        <w:tab/>
        <w:t>USA</w:t>
      </w:r>
    </w:p>
    <w:p w14:paraId="03BDDEED" w14:textId="77777777" w:rsidR="00D570A7" w:rsidRDefault="00D570A7" w:rsidP="00D570A7">
      <w:pPr>
        <w:spacing w:line="240" w:lineRule="auto"/>
        <w:rPr>
          <w:lang w:val="en-US"/>
        </w:rPr>
      </w:pPr>
      <w:r w:rsidRPr="00D570A7">
        <w:rPr>
          <w:lang w:val="en-US"/>
        </w:rPr>
        <w:t>Language</w:t>
      </w:r>
      <w:r w:rsidRPr="00D570A7">
        <w:rPr>
          <w:lang w:val="en-US"/>
        </w:rPr>
        <w:tab/>
        <w:t>English</w:t>
      </w:r>
    </w:p>
    <w:p w14:paraId="261DE884" w14:textId="77777777" w:rsidR="00D570A7" w:rsidRDefault="00D570A7" w:rsidP="00D570A7">
      <w:pPr>
        <w:spacing w:line="240" w:lineRule="auto"/>
        <w:rPr>
          <w:lang w:val="en-US"/>
        </w:rPr>
      </w:pPr>
      <w:r>
        <w:rPr>
          <w:lang w:val="en-US"/>
        </w:rPr>
        <w:t>Genero</w:t>
      </w:r>
      <w:r>
        <w:rPr>
          <w:lang w:val="en-US"/>
        </w:rPr>
        <w:tab/>
      </w:r>
      <w:r>
        <w:rPr>
          <w:lang w:val="en-US"/>
        </w:rPr>
        <w:tab/>
        <w:t>Aventura/Comedia/Romance</w:t>
      </w:r>
    </w:p>
    <w:p w14:paraId="646DCF31" w14:textId="77777777" w:rsidR="00D570A7" w:rsidRDefault="00D570A7" w:rsidP="00D570A7">
      <w:pPr>
        <w:spacing w:line="240" w:lineRule="auto"/>
        <w:rPr>
          <w:lang w:val="en-US"/>
        </w:rPr>
      </w:pPr>
      <w:r>
        <w:rPr>
          <w:lang w:val="en-US"/>
        </w:rPr>
        <w:t>Censura</w:t>
      </w:r>
      <w:r>
        <w:rPr>
          <w:lang w:val="en-US"/>
        </w:rPr>
        <w:tab/>
        <w:t>PG-13</w:t>
      </w:r>
    </w:p>
    <w:p w14:paraId="63B27054" w14:textId="77777777" w:rsidR="00DD2826" w:rsidRPr="00D570A7" w:rsidRDefault="00D570A7" w:rsidP="00D570A7">
      <w:pPr>
        <w:spacing w:line="240" w:lineRule="auto"/>
        <w:rPr>
          <w:lang w:val="en-US"/>
        </w:rPr>
      </w:pPr>
      <w:r>
        <w:rPr>
          <w:lang w:val="en-US"/>
        </w:rPr>
        <w:t>Resumen:</w:t>
      </w:r>
      <w:r>
        <w:rPr>
          <w:lang w:val="en-US"/>
        </w:rPr>
        <w:tab/>
      </w:r>
      <w:r w:rsidRPr="00D570A7">
        <w:rPr>
          <w:lang w:val="en-US"/>
        </w:rPr>
        <w:t>When a group of trespassing seniors swim in a pool containing alien cocoons, they find themselves energized with youthful vigour.</w:t>
      </w:r>
    </w:p>
    <w:p w14:paraId="4F8C2513" w14:textId="77777777" w:rsidR="00D570A7" w:rsidRDefault="00DD2826" w:rsidP="00DD2826">
      <w:pPr>
        <w:spacing w:line="240" w:lineRule="auto"/>
        <w:rPr>
          <w:b/>
          <w:lang w:val="en-US"/>
        </w:rPr>
      </w:pPr>
      <w:r w:rsidRPr="00DD2826">
        <w:rPr>
          <w:b/>
          <w:lang w:val="en-US"/>
        </w:rPr>
        <w:t>drama/ The Trip to Bountiful</w:t>
      </w:r>
    </w:p>
    <w:p w14:paraId="4E772C95" w14:textId="77777777" w:rsidR="00FC720C" w:rsidRPr="00FC720C" w:rsidRDefault="00FC720C" w:rsidP="00FC720C">
      <w:pPr>
        <w:spacing w:line="240" w:lineRule="auto"/>
        <w:rPr>
          <w:lang w:val="en-US"/>
        </w:rPr>
      </w:pPr>
      <w:r w:rsidRPr="00FC720C">
        <w:rPr>
          <w:lang w:val="en-US"/>
        </w:rPr>
        <w:t>Directed by</w:t>
      </w:r>
      <w:r w:rsidRPr="00FC720C">
        <w:rPr>
          <w:lang w:val="en-US"/>
        </w:rPr>
        <w:tab/>
        <w:t>Peter Masterson</w:t>
      </w:r>
    </w:p>
    <w:p w14:paraId="4CF6326F" w14:textId="77777777" w:rsidR="00FC720C" w:rsidRPr="00FC720C" w:rsidRDefault="00FC720C" w:rsidP="00FC720C">
      <w:pPr>
        <w:spacing w:line="240" w:lineRule="auto"/>
        <w:rPr>
          <w:lang w:val="en-US"/>
        </w:rPr>
      </w:pPr>
      <w:r w:rsidRPr="00FC720C">
        <w:rPr>
          <w:lang w:val="en-US"/>
        </w:rPr>
        <w:t>Produced by</w:t>
      </w:r>
      <w:r w:rsidRPr="00FC720C">
        <w:rPr>
          <w:lang w:val="en-US"/>
        </w:rPr>
        <w:tab/>
        <w:t>Horton Foote</w:t>
      </w:r>
    </w:p>
    <w:p w14:paraId="1BF9B227" w14:textId="77777777" w:rsidR="00FC720C" w:rsidRPr="00FC720C" w:rsidRDefault="00FC720C" w:rsidP="00FC720C">
      <w:pPr>
        <w:spacing w:line="240" w:lineRule="auto"/>
        <w:ind w:left="708" w:firstLine="708"/>
        <w:rPr>
          <w:lang w:val="en-US"/>
        </w:rPr>
      </w:pPr>
      <w:r w:rsidRPr="00FC720C">
        <w:rPr>
          <w:lang w:val="en-US"/>
        </w:rPr>
        <w:t>Sterling Van Wagenen</w:t>
      </w:r>
    </w:p>
    <w:p w14:paraId="5534563D" w14:textId="77777777" w:rsidR="00FC720C" w:rsidRPr="00FC720C" w:rsidRDefault="00FC720C" w:rsidP="00FC720C">
      <w:pPr>
        <w:spacing w:line="240" w:lineRule="auto"/>
        <w:rPr>
          <w:lang w:val="en-US"/>
        </w:rPr>
      </w:pPr>
      <w:r w:rsidRPr="00FC720C">
        <w:rPr>
          <w:lang w:val="en-US"/>
        </w:rPr>
        <w:t>Written by</w:t>
      </w:r>
      <w:r w:rsidRPr="00FC720C">
        <w:rPr>
          <w:lang w:val="en-US"/>
        </w:rPr>
        <w:tab/>
        <w:t>Horton Foote</w:t>
      </w:r>
    </w:p>
    <w:p w14:paraId="53DD345B" w14:textId="77777777" w:rsidR="00FC720C" w:rsidRPr="00FC720C" w:rsidRDefault="00FC720C" w:rsidP="00FC720C">
      <w:pPr>
        <w:spacing w:line="240" w:lineRule="auto"/>
        <w:rPr>
          <w:lang w:val="en-US"/>
        </w:rPr>
      </w:pPr>
      <w:r w:rsidRPr="00FC720C">
        <w:rPr>
          <w:lang w:val="en-US"/>
        </w:rPr>
        <w:t>Starring</w:t>
      </w:r>
      <w:r w:rsidRPr="00FC720C">
        <w:rPr>
          <w:lang w:val="en-US"/>
        </w:rPr>
        <w:tab/>
      </w:r>
      <w:r>
        <w:rPr>
          <w:lang w:val="en-US"/>
        </w:rPr>
        <w:tab/>
      </w:r>
      <w:r w:rsidRPr="00FC720C">
        <w:rPr>
          <w:lang w:val="en-US"/>
        </w:rPr>
        <w:t>Geraldine Page</w:t>
      </w:r>
    </w:p>
    <w:p w14:paraId="682E6ADC" w14:textId="77777777" w:rsidR="00FC720C" w:rsidRPr="00FC720C" w:rsidRDefault="00FC720C" w:rsidP="00FC720C">
      <w:pPr>
        <w:spacing w:line="240" w:lineRule="auto"/>
        <w:ind w:left="708" w:firstLine="708"/>
        <w:rPr>
          <w:lang w:val="en-US"/>
        </w:rPr>
      </w:pPr>
      <w:r w:rsidRPr="00FC720C">
        <w:rPr>
          <w:lang w:val="en-US"/>
        </w:rPr>
        <w:t>John Heard</w:t>
      </w:r>
    </w:p>
    <w:p w14:paraId="57C67806" w14:textId="77777777" w:rsidR="00FC720C" w:rsidRPr="00FC720C" w:rsidRDefault="00FC720C" w:rsidP="00FC720C">
      <w:pPr>
        <w:spacing w:line="240" w:lineRule="auto"/>
        <w:ind w:left="708" w:firstLine="708"/>
        <w:rPr>
          <w:lang w:val="en-US"/>
        </w:rPr>
      </w:pPr>
      <w:r w:rsidRPr="00FC720C">
        <w:rPr>
          <w:lang w:val="en-US"/>
        </w:rPr>
        <w:t>Carlin Glynn</w:t>
      </w:r>
    </w:p>
    <w:p w14:paraId="73F772EA" w14:textId="77777777" w:rsidR="00FC720C" w:rsidRPr="00FC720C" w:rsidRDefault="00FC720C" w:rsidP="00FC720C">
      <w:pPr>
        <w:spacing w:line="240" w:lineRule="auto"/>
        <w:ind w:left="708" w:firstLine="708"/>
        <w:rPr>
          <w:lang w:val="en-US"/>
        </w:rPr>
      </w:pPr>
      <w:r w:rsidRPr="00FC720C">
        <w:rPr>
          <w:lang w:val="en-US"/>
        </w:rPr>
        <w:t>Richard Bradford</w:t>
      </w:r>
    </w:p>
    <w:p w14:paraId="77007B0F" w14:textId="77777777" w:rsidR="00FC720C" w:rsidRPr="00FC720C" w:rsidRDefault="00FC720C" w:rsidP="00FC720C">
      <w:pPr>
        <w:spacing w:line="240" w:lineRule="auto"/>
        <w:ind w:left="708" w:firstLine="708"/>
        <w:rPr>
          <w:lang w:val="en-US"/>
        </w:rPr>
      </w:pPr>
      <w:r w:rsidRPr="00FC720C">
        <w:rPr>
          <w:lang w:val="en-US"/>
        </w:rPr>
        <w:t>Rebecca De Mornay</w:t>
      </w:r>
    </w:p>
    <w:p w14:paraId="687DD89F" w14:textId="77777777" w:rsidR="00FC720C" w:rsidRPr="00FC720C" w:rsidRDefault="00FC720C" w:rsidP="00FC720C">
      <w:pPr>
        <w:spacing w:line="240" w:lineRule="auto"/>
        <w:rPr>
          <w:lang w:val="en-US"/>
        </w:rPr>
      </w:pPr>
      <w:r w:rsidRPr="00FC720C">
        <w:rPr>
          <w:lang w:val="en-US"/>
        </w:rPr>
        <w:t>Music by</w:t>
      </w:r>
      <w:r w:rsidRPr="00FC720C">
        <w:rPr>
          <w:lang w:val="en-US"/>
        </w:rPr>
        <w:tab/>
        <w:t>J.A.C. Redford</w:t>
      </w:r>
    </w:p>
    <w:p w14:paraId="3EEC3470" w14:textId="77777777" w:rsidR="00FC720C" w:rsidRPr="00FC720C" w:rsidRDefault="00FC720C" w:rsidP="00FC720C">
      <w:pPr>
        <w:spacing w:line="240" w:lineRule="auto"/>
        <w:rPr>
          <w:lang w:val="en-US"/>
        </w:rPr>
      </w:pPr>
      <w:r w:rsidRPr="00FC720C">
        <w:rPr>
          <w:lang w:val="en-US"/>
        </w:rPr>
        <w:t>Cinematography</w:t>
      </w:r>
      <w:r w:rsidRPr="00FC720C">
        <w:rPr>
          <w:lang w:val="en-US"/>
        </w:rPr>
        <w:tab/>
        <w:t>Fred Murphy</w:t>
      </w:r>
    </w:p>
    <w:p w14:paraId="06A47D04" w14:textId="77777777" w:rsidR="00FC720C" w:rsidRPr="00FC720C" w:rsidRDefault="00FC720C" w:rsidP="00FC720C">
      <w:pPr>
        <w:spacing w:line="240" w:lineRule="auto"/>
        <w:rPr>
          <w:lang w:val="en-US"/>
        </w:rPr>
      </w:pPr>
      <w:r w:rsidRPr="00FC720C">
        <w:rPr>
          <w:lang w:val="en-US"/>
        </w:rPr>
        <w:t>Editing by</w:t>
      </w:r>
      <w:r w:rsidRPr="00FC720C">
        <w:rPr>
          <w:lang w:val="en-US"/>
        </w:rPr>
        <w:tab/>
        <w:t>Jay Freund</w:t>
      </w:r>
    </w:p>
    <w:p w14:paraId="6F5CAB23" w14:textId="77777777" w:rsidR="00FC720C" w:rsidRPr="00FC720C" w:rsidRDefault="00FC720C" w:rsidP="00FC720C">
      <w:pPr>
        <w:spacing w:line="240" w:lineRule="auto"/>
        <w:rPr>
          <w:lang w:val="en-US"/>
        </w:rPr>
      </w:pPr>
      <w:r w:rsidRPr="00FC720C">
        <w:rPr>
          <w:lang w:val="en-US"/>
        </w:rPr>
        <w:t>Distributed by</w:t>
      </w:r>
      <w:r w:rsidRPr="00FC720C">
        <w:rPr>
          <w:lang w:val="en-US"/>
        </w:rPr>
        <w:tab/>
        <w:t>Island Pictures</w:t>
      </w:r>
    </w:p>
    <w:p w14:paraId="511E4FC1" w14:textId="77777777" w:rsidR="00FC720C" w:rsidRPr="00FC720C" w:rsidRDefault="00FC720C" w:rsidP="00FC720C">
      <w:pPr>
        <w:spacing w:line="240" w:lineRule="auto"/>
        <w:rPr>
          <w:lang w:val="en-US"/>
        </w:rPr>
      </w:pPr>
      <w:r w:rsidRPr="00FC720C">
        <w:rPr>
          <w:lang w:val="en-US"/>
        </w:rPr>
        <w:t>Release date(s)</w:t>
      </w:r>
      <w:r w:rsidRPr="00FC720C">
        <w:rPr>
          <w:lang w:val="en-US"/>
        </w:rPr>
        <w:tab/>
        <w:t>December 25, 1985</w:t>
      </w:r>
    </w:p>
    <w:p w14:paraId="12E68AA3" w14:textId="77777777" w:rsidR="00FC720C" w:rsidRDefault="00FC720C" w:rsidP="00FC720C">
      <w:pPr>
        <w:spacing w:line="240" w:lineRule="auto"/>
        <w:rPr>
          <w:lang w:val="en-US"/>
        </w:rPr>
      </w:pPr>
      <w:r w:rsidRPr="00FC720C">
        <w:rPr>
          <w:lang w:val="en-US"/>
        </w:rPr>
        <w:lastRenderedPageBreak/>
        <w:t>Running time</w:t>
      </w:r>
      <w:r w:rsidRPr="00FC720C">
        <w:rPr>
          <w:lang w:val="en-US"/>
        </w:rPr>
        <w:tab/>
        <w:t>108 min</w:t>
      </w:r>
    </w:p>
    <w:p w14:paraId="7ADD7B79" w14:textId="39FD8161" w:rsidR="009A4875" w:rsidRPr="00FC720C" w:rsidRDefault="009A4875" w:rsidP="00FC720C">
      <w:pPr>
        <w:spacing w:line="240" w:lineRule="auto"/>
        <w:rPr>
          <w:lang w:val="en-US"/>
        </w:rPr>
      </w:pPr>
      <w:r>
        <w:rPr>
          <w:lang w:val="en-US"/>
        </w:rPr>
        <w:t>Country</w:t>
      </w:r>
      <w:r>
        <w:rPr>
          <w:lang w:val="en-US"/>
        </w:rPr>
        <w:tab/>
        <w:t>USA</w:t>
      </w:r>
    </w:p>
    <w:p w14:paraId="31615BCB" w14:textId="77777777" w:rsidR="00FC720C" w:rsidRDefault="00FC720C" w:rsidP="00FC720C">
      <w:pPr>
        <w:spacing w:line="240" w:lineRule="auto"/>
        <w:rPr>
          <w:lang w:val="en-US"/>
        </w:rPr>
      </w:pPr>
      <w:r w:rsidRPr="00FC720C">
        <w:rPr>
          <w:lang w:val="en-US"/>
        </w:rPr>
        <w:t>Language</w:t>
      </w:r>
      <w:r w:rsidRPr="00FC720C">
        <w:rPr>
          <w:lang w:val="en-US"/>
        </w:rPr>
        <w:tab/>
        <w:t>English</w:t>
      </w:r>
    </w:p>
    <w:p w14:paraId="7F0B46A5" w14:textId="77777777" w:rsidR="00FC720C" w:rsidRDefault="00FC720C" w:rsidP="00FC720C">
      <w:pPr>
        <w:spacing w:line="240" w:lineRule="auto"/>
        <w:rPr>
          <w:lang w:val="en-US"/>
        </w:rPr>
      </w:pPr>
      <w:r>
        <w:rPr>
          <w:lang w:val="en-US"/>
        </w:rPr>
        <w:t>Genero</w:t>
      </w:r>
      <w:r>
        <w:rPr>
          <w:lang w:val="en-US"/>
        </w:rPr>
        <w:tab/>
      </w:r>
      <w:r>
        <w:rPr>
          <w:lang w:val="en-US"/>
        </w:rPr>
        <w:tab/>
        <w:t>Drama</w:t>
      </w:r>
    </w:p>
    <w:p w14:paraId="6EA22837" w14:textId="77777777" w:rsidR="00FC720C" w:rsidRDefault="00FC720C" w:rsidP="00FC720C">
      <w:pPr>
        <w:spacing w:line="240" w:lineRule="auto"/>
        <w:rPr>
          <w:lang w:val="en-US"/>
        </w:rPr>
      </w:pPr>
      <w:r>
        <w:rPr>
          <w:lang w:val="en-US"/>
        </w:rPr>
        <w:t>Censura</w:t>
      </w:r>
      <w:r>
        <w:rPr>
          <w:lang w:val="en-US"/>
        </w:rPr>
        <w:tab/>
        <w:t>PG</w:t>
      </w:r>
    </w:p>
    <w:p w14:paraId="5DEDC4FC" w14:textId="77777777" w:rsidR="00DD2826" w:rsidRPr="00D570A7" w:rsidRDefault="00FC720C" w:rsidP="00FC720C">
      <w:pPr>
        <w:spacing w:line="240" w:lineRule="auto"/>
        <w:rPr>
          <w:lang w:val="en-US"/>
        </w:rPr>
      </w:pPr>
      <w:r>
        <w:rPr>
          <w:lang w:val="en-US"/>
        </w:rPr>
        <w:t>Resumen:</w:t>
      </w:r>
      <w:r>
        <w:rPr>
          <w:lang w:val="en-US"/>
        </w:rPr>
        <w:tab/>
      </w:r>
      <w:r w:rsidRPr="00FC720C">
        <w:rPr>
          <w:lang w:val="en-US"/>
        </w:rPr>
        <w:t>Carrie Watts is living the twilight of her life trapped in an apartment in 1940's Houston, Texas with a controlling daughter-in-law and a hen-pecked son. Her fondest wish -- just once before she dies -- is to revisit Bountiful, the small Texas town of her youth which she still refers to as "home." The trouble is her son, Ludie, is too concerned for her health to allow her to travel alone and her petty daughter-in-law, Jessie Mae, insists they don't have money to squander on bus tickets. This prompts "escape" attempts each month which coincide with the arrival of Mrs. Watts' Social Security check. Then, Mrs. Watts makes a successful escape and last trip home.</w:t>
      </w:r>
    </w:p>
    <w:p w14:paraId="05AACCE5" w14:textId="77777777" w:rsidR="00FC720C" w:rsidRDefault="00DD2826" w:rsidP="00DD2826">
      <w:pPr>
        <w:spacing w:line="240" w:lineRule="auto"/>
        <w:rPr>
          <w:b/>
          <w:lang w:val="en-US"/>
        </w:rPr>
      </w:pPr>
      <w:r w:rsidRPr="00DD2826">
        <w:rPr>
          <w:b/>
          <w:lang w:val="en-US"/>
        </w:rPr>
        <w:t>drama fantasia sci-fi/ Brazil</w:t>
      </w:r>
    </w:p>
    <w:p w14:paraId="04831C66" w14:textId="77777777" w:rsidR="00FC720C" w:rsidRPr="00FC720C" w:rsidRDefault="00FC720C" w:rsidP="00FC720C">
      <w:pPr>
        <w:spacing w:line="240" w:lineRule="auto"/>
        <w:rPr>
          <w:lang w:val="en-US"/>
        </w:rPr>
      </w:pPr>
      <w:r w:rsidRPr="00FC720C">
        <w:rPr>
          <w:lang w:val="en-US"/>
        </w:rPr>
        <w:t>Directed by</w:t>
      </w:r>
      <w:r w:rsidRPr="00FC720C">
        <w:rPr>
          <w:lang w:val="en-US"/>
        </w:rPr>
        <w:tab/>
        <w:t>Terry Gilliam</w:t>
      </w:r>
    </w:p>
    <w:p w14:paraId="34E5392A" w14:textId="77777777" w:rsidR="00FC720C" w:rsidRPr="00FC720C" w:rsidRDefault="00FC720C" w:rsidP="00FC720C">
      <w:pPr>
        <w:spacing w:line="240" w:lineRule="auto"/>
        <w:rPr>
          <w:lang w:val="en-US"/>
        </w:rPr>
      </w:pPr>
      <w:r w:rsidRPr="00FC720C">
        <w:rPr>
          <w:lang w:val="en-US"/>
        </w:rPr>
        <w:t>Produced by</w:t>
      </w:r>
      <w:r w:rsidRPr="00FC720C">
        <w:rPr>
          <w:lang w:val="en-US"/>
        </w:rPr>
        <w:tab/>
        <w:t>Arnon Milchan</w:t>
      </w:r>
    </w:p>
    <w:p w14:paraId="58CEDE5E" w14:textId="77777777" w:rsidR="00FC720C" w:rsidRPr="00FC720C" w:rsidRDefault="00FC720C" w:rsidP="00FC720C">
      <w:pPr>
        <w:spacing w:line="240" w:lineRule="auto"/>
        <w:rPr>
          <w:lang w:val="en-US"/>
        </w:rPr>
      </w:pPr>
      <w:r w:rsidRPr="00FC720C">
        <w:rPr>
          <w:lang w:val="en-US"/>
        </w:rPr>
        <w:t>Written by</w:t>
      </w:r>
      <w:r w:rsidRPr="00FC720C">
        <w:rPr>
          <w:lang w:val="en-US"/>
        </w:rPr>
        <w:tab/>
        <w:t>Terry Gilliam</w:t>
      </w:r>
    </w:p>
    <w:p w14:paraId="13359B63" w14:textId="77777777" w:rsidR="00FC720C" w:rsidRPr="00FC720C" w:rsidRDefault="00FC720C" w:rsidP="00FC720C">
      <w:pPr>
        <w:spacing w:line="240" w:lineRule="auto"/>
        <w:ind w:left="708" w:firstLine="708"/>
        <w:rPr>
          <w:lang w:val="en-US"/>
        </w:rPr>
      </w:pPr>
      <w:r w:rsidRPr="00FC720C">
        <w:rPr>
          <w:lang w:val="en-US"/>
        </w:rPr>
        <w:t>Tom Stoppard</w:t>
      </w:r>
    </w:p>
    <w:p w14:paraId="0A96D346" w14:textId="77777777" w:rsidR="00FC720C" w:rsidRPr="00FC720C" w:rsidRDefault="00FC720C" w:rsidP="00FC720C">
      <w:pPr>
        <w:spacing w:line="240" w:lineRule="auto"/>
        <w:ind w:left="708" w:firstLine="708"/>
        <w:rPr>
          <w:lang w:val="en-US"/>
        </w:rPr>
      </w:pPr>
      <w:r w:rsidRPr="00FC720C">
        <w:rPr>
          <w:lang w:val="en-US"/>
        </w:rPr>
        <w:t>Charles McKeown</w:t>
      </w:r>
    </w:p>
    <w:p w14:paraId="5733E1A5" w14:textId="77777777" w:rsidR="00FC720C" w:rsidRPr="00FC720C" w:rsidRDefault="00FC720C" w:rsidP="00FC720C">
      <w:pPr>
        <w:spacing w:line="240" w:lineRule="auto"/>
        <w:rPr>
          <w:lang w:val="en-US"/>
        </w:rPr>
      </w:pPr>
      <w:r w:rsidRPr="00FC720C">
        <w:rPr>
          <w:lang w:val="en-US"/>
        </w:rPr>
        <w:t>Starring</w:t>
      </w:r>
      <w:r>
        <w:rPr>
          <w:lang w:val="en-US"/>
        </w:rPr>
        <w:tab/>
      </w:r>
      <w:r w:rsidRPr="00FC720C">
        <w:rPr>
          <w:lang w:val="en-US"/>
        </w:rPr>
        <w:tab/>
        <w:t>Jonathan Pryce</w:t>
      </w:r>
    </w:p>
    <w:p w14:paraId="7C646023" w14:textId="77777777" w:rsidR="00FC720C" w:rsidRPr="00FC720C" w:rsidRDefault="00FC720C" w:rsidP="00FC720C">
      <w:pPr>
        <w:spacing w:line="240" w:lineRule="auto"/>
        <w:ind w:left="708" w:firstLine="708"/>
        <w:rPr>
          <w:lang w:val="en-US"/>
        </w:rPr>
      </w:pPr>
      <w:r w:rsidRPr="00FC720C">
        <w:rPr>
          <w:lang w:val="en-US"/>
        </w:rPr>
        <w:t>Kim Greist</w:t>
      </w:r>
    </w:p>
    <w:p w14:paraId="31C91FD1" w14:textId="77777777" w:rsidR="00FC720C" w:rsidRPr="00FC720C" w:rsidRDefault="00FC720C" w:rsidP="00FC720C">
      <w:pPr>
        <w:spacing w:line="240" w:lineRule="auto"/>
        <w:ind w:left="708" w:firstLine="708"/>
        <w:rPr>
          <w:lang w:val="en-US"/>
        </w:rPr>
      </w:pPr>
      <w:r w:rsidRPr="00FC720C">
        <w:rPr>
          <w:lang w:val="en-US"/>
        </w:rPr>
        <w:t>Michael Palin</w:t>
      </w:r>
    </w:p>
    <w:p w14:paraId="0BD66D92" w14:textId="77777777" w:rsidR="00FC720C" w:rsidRPr="00FC720C" w:rsidRDefault="00FC720C" w:rsidP="00FC720C">
      <w:pPr>
        <w:spacing w:line="240" w:lineRule="auto"/>
        <w:ind w:left="708" w:firstLine="708"/>
        <w:rPr>
          <w:lang w:val="en-US"/>
        </w:rPr>
      </w:pPr>
      <w:r w:rsidRPr="00FC720C">
        <w:rPr>
          <w:lang w:val="en-US"/>
        </w:rPr>
        <w:t>Robert De Niro</w:t>
      </w:r>
    </w:p>
    <w:p w14:paraId="3C3628F2" w14:textId="77777777" w:rsidR="00FC720C" w:rsidRPr="00FC720C" w:rsidRDefault="00FC720C" w:rsidP="00FC720C">
      <w:pPr>
        <w:spacing w:line="240" w:lineRule="auto"/>
        <w:ind w:left="708" w:firstLine="708"/>
        <w:rPr>
          <w:lang w:val="en-US"/>
        </w:rPr>
      </w:pPr>
      <w:r w:rsidRPr="00FC720C">
        <w:rPr>
          <w:lang w:val="en-US"/>
        </w:rPr>
        <w:t>Katherine Helmond</w:t>
      </w:r>
    </w:p>
    <w:p w14:paraId="04CD9A85" w14:textId="77777777" w:rsidR="00FC720C" w:rsidRPr="00FC720C" w:rsidRDefault="00FC720C" w:rsidP="00FC720C">
      <w:pPr>
        <w:spacing w:line="240" w:lineRule="auto"/>
        <w:ind w:left="708" w:firstLine="708"/>
        <w:rPr>
          <w:lang w:val="en-US"/>
        </w:rPr>
      </w:pPr>
      <w:r w:rsidRPr="00FC720C">
        <w:rPr>
          <w:lang w:val="en-US"/>
        </w:rPr>
        <w:t>Bob Hoskins</w:t>
      </w:r>
    </w:p>
    <w:p w14:paraId="5EAD822F" w14:textId="77777777" w:rsidR="00FC720C" w:rsidRPr="00FC720C" w:rsidRDefault="00FC720C" w:rsidP="00FC720C">
      <w:pPr>
        <w:spacing w:line="240" w:lineRule="auto"/>
        <w:ind w:left="708" w:firstLine="708"/>
        <w:rPr>
          <w:lang w:val="en-US"/>
        </w:rPr>
      </w:pPr>
      <w:r w:rsidRPr="00FC720C">
        <w:rPr>
          <w:lang w:val="en-US"/>
        </w:rPr>
        <w:t>Ian Holm</w:t>
      </w:r>
    </w:p>
    <w:p w14:paraId="416822CF" w14:textId="77777777" w:rsidR="00FC720C" w:rsidRPr="00FC720C" w:rsidRDefault="00FC720C" w:rsidP="00FC720C">
      <w:pPr>
        <w:spacing w:line="240" w:lineRule="auto"/>
        <w:rPr>
          <w:lang w:val="en-US"/>
        </w:rPr>
      </w:pPr>
      <w:r w:rsidRPr="00FC720C">
        <w:rPr>
          <w:lang w:val="en-US"/>
        </w:rPr>
        <w:t>Music by</w:t>
      </w:r>
      <w:r w:rsidRPr="00FC720C">
        <w:rPr>
          <w:lang w:val="en-US"/>
        </w:rPr>
        <w:tab/>
        <w:t>Michael Kamen</w:t>
      </w:r>
    </w:p>
    <w:p w14:paraId="530C41F4" w14:textId="77777777" w:rsidR="00FC720C" w:rsidRPr="00FC720C" w:rsidRDefault="00FC720C" w:rsidP="00FC720C">
      <w:pPr>
        <w:spacing w:line="240" w:lineRule="auto"/>
        <w:rPr>
          <w:lang w:val="en-US"/>
        </w:rPr>
      </w:pPr>
      <w:r w:rsidRPr="00FC720C">
        <w:rPr>
          <w:lang w:val="en-US"/>
        </w:rPr>
        <w:t>Cinematography</w:t>
      </w:r>
      <w:r w:rsidRPr="00FC720C">
        <w:rPr>
          <w:lang w:val="en-US"/>
        </w:rPr>
        <w:tab/>
        <w:t>Roger Pratt</w:t>
      </w:r>
    </w:p>
    <w:p w14:paraId="184B16EB" w14:textId="77777777" w:rsidR="00FC720C" w:rsidRPr="00FC720C" w:rsidRDefault="00FC720C" w:rsidP="00FC720C">
      <w:pPr>
        <w:spacing w:line="240" w:lineRule="auto"/>
        <w:rPr>
          <w:lang w:val="en-US"/>
        </w:rPr>
      </w:pPr>
      <w:r w:rsidRPr="00FC720C">
        <w:rPr>
          <w:lang w:val="en-US"/>
        </w:rPr>
        <w:t>Editing by</w:t>
      </w:r>
      <w:r w:rsidRPr="00FC720C">
        <w:rPr>
          <w:lang w:val="en-US"/>
        </w:rPr>
        <w:tab/>
        <w:t>Julian Doyle</w:t>
      </w:r>
    </w:p>
    <w:p w14:paraId="13BAF0B8" w14:textId="77777777" w:rsidR="00FC720C" w:rsidRPr="00FC720C" w:rsidRDefault="00FC720C" w:rsidP="00FC720C">
      <w:pPr>
        <w:spacing w:line="240" w:lineRule="auto"/>
        <w:rPr>
          <w:lang w:val="en-US"/>
        </w:rPr>
      </w:pPr>
      <w:r w:rsidRPr="00FC720C">
        <w:rPr>
          <w:lang w:val="en-US"/>
        </w:rPr>
        <w:t>Studio</w:t>
      </w:r>
      <w:r w:rsidRPr="00FC720C">
        <w:rPr>
          <w:lang w:val="en-US"/>
        </w:rPr>
        <w:tab/>
        <w:t>Embassy International Pictures N.V.</w:t>
      </w:r>
    </w:p>
    <w:p w14:paraId="05B170EE" w14:textId="77777777" w:rsidR="00FC720C" w:rsidRPr="00FC720C" w:rsidRDefault="00FC720C" w:rsidP="00FC720C">
      <w:pPr>
        <w:spacing w:line="240" w:lineRule="auto"/>
        <w:rPr>
          <w:lang w:val="en-US"/>
        </w:rPr>
      </w:pPr>
      <w:r w:rsidRPr="00FC720C">
        <w:rPr>
          <w:lang w:val="en-US"/>
        </w:rPr>
        <w:t>Distributed by</w:t>
      </w:r>
      <w:r w:rsidRPr="00FC720C">
        <w:rPr>
          <w:lang w:val="en-US"/>
        </w:rPr>
        <w:tab/>
        <w:t>Universal Studios (US)</w:t>
      </w:r>
    </w:p>
    <w:p w14:paraId="034602C7" w14:textId="77777777" w:rsidR="00FC720C" w:rsidRPr="00FC720C" w:rsidRDefault="00FC720C" w:rsidP="00FC720C">
      <w:pPr>
        <w:spacing w:line="240" w:lineRule="auto"/>
        <w:rPr>
          <w:lang w:val="en-US"/>
        </w:rPr>
      </w:pPr>
      <w:r w:rsidRPr="00FC720C">
        <w:rPr>
          <w:lang w:val="en-US"/>
        </w:rPr>
        <w:lastRenderedPageBreak/>
        <w:t>20th Century Fox (Europe)</w:t>
      </w:r>
    </w:p>
    <w:p w14:paraId="2FE53521" w14:textId="77777777" w:rsidR="00FC720C" w:rsidRPr="00FC720C" w:rsidRDefault="00FC720C" w:rsidP="00FC720C">
      <w:pPr>
        <w:spacing w:line="240" w:lineRule="auto"/>
        <w:rPr>
          <w:lang w:val="en-US"/>
        </w:rPr>
      </w:pPr>
      <w:r w:rsidRPr="00FC720C">
        <w:rPr>
          <w:lang w:val="en-US"/>
        </w:rPr>
        <w:t>Release date(s)</w:t>
      </w:r>
      <w:r w:rsidRPr="00FC720C">
        <w:rPr>
          <w:lang w:val="en-US"/>
        </w:rPr>
        <w:tab/>
        <w:t>February 20, 1985 (France)</w:t>
      </w:r>
    </w:p>
    <w:p w14:paraId="07340C9C" w14:textId="77777777" w:rsidR="00FC720C" w:rsidRPr="00FC720C" w:rsidRDefault="00FC720C" w:rsidP="00FC720C">
      <w:pPr>
        <w:spacing w:line="240" w:lineRule="auto"/>
        <w:rPr>
          <w:lang w:val="en-US"/>
        </w:rPr>
      </w:pPr>
      <w:r w:rsidRPr="00FC720C">
        <w:rPr>
          <w:lang w:val="en-US"/>
        </w:rPr>
        <w:t>February 22, 1985 (United Kingdom)</w:t>
      </w:r>
    </w:p>
    <w:p w14:paraId="72D46A13" w14:textId="77777777" w:rsidR="00FC720C" w:rsidRPr="00FC720C" w:rsidRDefault="00FC720C" w:rsidP="00FC720C">
      <w:pPr>
        <w:spacing w:line="240" w:lineRule="auto"/>
        <w:rPr>
          <w:lang w:val="en-US"/>
        </w:rPr>
      </w:pPr>
      <w:r>
        <w:rPr>
          <w:lang w:val="en-US"/>
        </w:rPr>
        <w:t>Running time</w:t>
      </w:r>
      <w:r>
        <w:rPr>
          <w:lang w:val="en-US"/>
        </w:rPr>
        <w:tab/>
      </w:r>
      <w:r w:rsidRPr="00FC720C">
        <w:rPr>
          <w:lang w:val="en-US"/>
        </w:rPr>
        <w:t>132 minutes</w:t>
      </w:r>
    </w:p>
    <w:p w14:paraId="59F65DF3" w14:textId="77777777" w:rsidR="00FC720C" w:rsidRPr="00FC720C" w:rsidRDefault="00FC720C" w:rsidP="00FC720C">
      <w:pPr>
        <w:spacing w:line="240" w:lineRule="auto"/>
        <w:rPr>
          <w:lang w:val="en-US"/>
        </w:rPr>
      </w:pPr>
      <w:r w:rsidRPr="00FC720C">
        <w:rPr>
          <w:lang w:val="en-US"/>
        </w:rPr>
        <w:t>Country</w:t>
      </w:r>
      <w:r w:rsidRPr="00FC720C">
        <w:rPr>
          <w:lang w:val="en-US"/>
        </w:rPr>
        <w:tab/>
        <w:t>United Kingdom</w:t>
      </w:r>
    </w:p>
    <w:p w14:paraId="5B7F27A4" w14:textId="77777777" w:rsidR="00FC720C" w:rsidRDefault="00FC720C" w:rsidP="00FC720C">
      <w:pPr>
        <w:spacing w:line="240" w:lineRule="auto"/>
        <w:rPr>
          <w:lang w:val="en-US"/>
        </w:rPr>
      </w:pPr>
      <w:r w:rsidRPr="00FC720C">
        <w:rPr>
          <w:lang w:val="en-US"/>
        </w:rPr>
        <w:t>Language</w:t>
      </w:r>
      <w:r w:rsidRPr="00FC720C">
        <w:rPr>
          <w:lang w:val="en-US"/>
        </w:rPr>
        <w:tab/>
        <w:t>English</w:t>
      </w:r>
    </w:p>
    <w:p w14:paraId="38209BCA" w14:textId="77777777" w:rsidR="00FC720C" w:rsidRDefault="00FC720C" w:rsidP="00FC720C">
      <w:pPr>
        <w:spacing w:line="240" w:lineRule="auto"/>
        <w:rPr>
          <w:lang w:val="en-US"/>
        </w:rPr>
      </w:pPr>
      <w:r>
        <w:rPr>
          <w:lang w:val="en-US"/>
        </w:rPr>
        <w:t>Genero</w:t>
      </w:r>
      <w:r>
        <w:rPr>
          <w:lang w:val="en-US"/>
        </w:rPr>
        <w:tab/>
      </w:r>
      <w:r>
        <w:rPr>
          <w:lang w:val="en-US"/>
        </w:rPr>
        <w:tab/>
        <w:t>Drama/Fantasia/Sci-Fi</w:t>
      </w:r>
    </w:p>
    <w:p w14:paraId="56056CB9" w14:textId="77777777" w:rsidR="00FC720C" w:rsidRDefault="00FC720C" w:rsidP="00FC720C">
      <w:pPr>
        <w:spacing w:line="240" w:lineRule="auto"/>
        <w:rPr>
          <w:lang w:val="en-US"/>
        </w:rPr>
      </w:pPr>
      <w:r>
        <w:rPr>
          <w:lang w:val="en-US"/>
        </w:rPr>
        <w:t>Censura</w:t>
      </w:r>
      <w:r>
        <w:rPr>
          <w:lang w:val="en-US"/>
        </w:rPr>
        <w:tab/>
        <w:t>R</w:t>
      </w:r>
    </w:p>
    <w:p w14:paraId="2928D4F8" w14:textId="77777777" w:rsidR="00DD2826" w:rsidRPr="00FC720C" w:rsidRDefault="00FC720C" w:rsidP="00FC720C">
      <w:pPr>
        <w:spacing w:line="240" w:lineRule="auto"/>
        <w:rPr>
          <w:lang w:val="en-US"/>
        </w:rPr>
      </w:pPr>
      <w:r>
        <w:rPr>
          <w:lang w:val="en-US"/>
        </w:rPr>
        <w:t>Resumen:</w:t>
      </w:r>
      <w:r>
        <w:rPr>
          <w:lang w:val="en-US"/>
        </w:rPr>
        <w:tab/>
      </w:r>
      <w:r w:rsidRPr="00FC720C">
        <w:rPr>
          <w:lang w:val="en-US"/>
        </w:rPr>
        <w:t>A bureaucrat in a retro-future world tries to correct an administrative error and himself becomes an enemy of the state.</w:t>
      </w:r>
    </w:p>
    <w:p w14:paraId="1E7EE6D1" w14:textId="77777777" w:rsidR="00FC720C" w:rsidRDefault="00DD2826" w:rsidP="00DD2826">
      <w:pPr>
        <w:spacing w:line="240" w:lineRule="auto"/>
        <w:rPr>
          <w:b/>
          <w:lang w:val="en-US"/>
        </w:rPr>
      </w:pPr>
      <w:r w:rsidRPr="00DD2826">
        <w:rPr>
          <w:b/>
          <w:lang w:val="en-US"/>
        </w:rPr>
        <w:t>accion drama guerra/ Ran</w:t>
      </w:r>
    </w:p>
    <w:p w14:paraId="0569A6A9" w14:textId="77777777" w:rsidR="00FC720C" w:rsidRPr="00FC720C" w:rsidRDefault="00FC720C" w:rsidP="00FC720C">
      <w:pPr>
        <w:spacing w:line="240" w:lineRule="auto"/>
        <w:rPr>
          <w:lang w:val="en-US"/>
        </w:rPr>
      </w:pPr>
      <w:r w:rsidRPr="00FC720C">
        <w:rPr>
          <w:lang w:val="en-US"/>
        </w:rPr>
        <w:t>Directed by</w:t>
      </w:r>
      <w:r w:rsidRPr="00FC720C">
        <w:rPr>
          <w:lang w:val="en-US"/>
        </w:rPr>
        <w:tab/>
        <w:t>Akira Kurosawa</w:t>
      </w:r>
    </w:p>
    <w:p w14:paraId="412B66DA" w14:textId="77777777" w:rsidR="00FC720C" w:rsidRPr="00FC720C" w:rsidRDefault="00FC720C" w:rsidP="00FC720C">
      <w:pPr>
        <w:spacing w:line="240" w:lineRule="auto"/>
        <w:rPr>
          <w:lang w:val="en-US"/>
        </w:rPr>
      </w:pPr>
      <w:r w:rsidRPr="00FC720C">
        <w:rPr>
          <w:lang w:val="en-US"/>
        </w:rPr>
        <w:t>Produced by</w:t>
      </w:r>
      <w:r w:rsidRPr="00FC720C">
        <w:rPr>
          <w:lang w:val="en-US"/>
        </w:rPr>
        <w:tab/>
        <w:t>Katsumi Furukawa</w:t>
      </w:r>
    </w:p>
    <w:p w14:paraId="3915A1A5" w14:textId="77777777" w:rsidR="00FC720C" w:rsidRPr="00FC720C" w:rsidRDefault="00FC720C" w:rsidP="00FC720C">
      <w:pPr>
        <w:spacing w:line="240" w:lineRule="auto"/>
        <w:ind w:left="708" w:firstLine="708"/>
        <w:rPr>
          <w:lang w:val="en-US"/>
        </w:rPr>
      </w:pPr>
      <w:r w:rsidRPr="00FC720C">
        <w:rPr>
          <w:lang w:val="en-US"/>
        </w:rPr>
        <w:t>Serge Silberman</w:t>
      </w:r>
    </w:p>
    <w:p w14:paraId="0DE718BA" w14:textId="77777777" w:rsidR="00FC720C" w:rsidRPr="00FC720C" w:rsidRDefault="00FC720C" w:rsidP="00FC720C">
      <w:pPr>
        <w:spacing w:line="240" w:lineRule="auto"/>
        <w:ind w:left="708" w:firstLine="708"/>
        <w:rPr>
          <w:lang w:val="en-US"/>
        </w:rPr>
      </w:pPr>
      <w:r w:rsidRPr="00FC720C">
        <w:rPr>
          <w:lang w:val="en-US"/>
        </w:rPr>
        <w:t>Masato Hara</w:t>
      </w:r>
    </w:p>
    <w:p w14:paraId="75AC4C9E" w14:textId="77777777" w:rsidR="00FC720C" w:rsidRPr="00FC720C" w:rsidRDefault="00FC720C" w:rsidP="00FC720C">
      <w:pPr>
        <w:spacing w:line="240" w:lineRule="auto"/>
        <w:ind w:left="708" w:firstLine="708"/>
        <w:rPr>
          <w:lang w:val="en-US"/>
        </w:rPr>
      </w:pPr>
      <w:r w:rsidRPr="00FC720C">
        <w:rPr>
          <w:lang w:val="en-US"/>
        </w:rPr>
        <w:t>Hisao Kurosawa</w:t>
      </w:r>
    </w:p>
    <w:p w14:paraId="6E043A50" w14:textId="77777777" w:rsidR="00FC720C" w:rsidRPr="00FC720C" w:rsidRDefault="00FC720C" w:rsidP="00FC720C">
      <w:pPr>
        <w:spacing w:line="240" w:lineRule="auto"/>
        <w:rPr>
          <w:lang w:val="en-US"/>
        </w:rPr>
      </w:pPr>
      <w:r w:rsidRPr="00FC720C">
        <w:rPr>
          <w:lang w:val="en-US"/>
        </w:rPr>
        <w:t>Written by</w:t>
      </w:r>
      <w:r w:rsidRPr="00FC720C">
        <w:rPr>
          <w:lang w:val="en-US"/>
        </w:rPr>
        <w:tab/>
        <w:t>Akira Kurosawa</w:t>
      </w:r>
    </w:p>
    <w:p w14:paraId="333E0513" w14:textId="77777777" w:rsidR="00FC720C" w:rsidRPr="00FC720C" w:rsidRDefault="00FC720C" w:rsidP="00FC720C">
      <w:pPr>
        <w:spacing w:line="240" w:lineRule="auto"/>
        <w:ind w:left="708" w:firstLine="708"/>
        <w:rPr>
          <w:lang w:val="en-US"/>
        </w:rPr>
      </w:pPr>
      <w:r w:rsidRPr="00FC720C">
        <w:rPr>
          <w:lang w:val="en-US"/>
        </w:rPr>
        <w:t>Hideo Oguni</w:t>
      </w:r>
    </w:p>
    <w:p w14:paraId="6D558709" w14:textId="77777777" w:rsidR="00FC720C" w:rsidRPr="00FC720C" w:rsidRDefault="00FC720C" w:rsidP="00FC720C">
      <w:pPr>
        <w:spacing w:line="240" w:lineRule="auto"/>
        <w:ind w:left="708" w:firstLine="708"/>
        <w:rPr>
          <w:lang w:val="en-US"/>
        </w:rPr>
      </w:pPr>
      <w:r w:rsidRPr="00FC720C">
        <w:rPr>
          <w:lang w:val="en-US"/>
        </w:rPr>
        <w:t>Masato Ide</w:t>
      </w:r>
    </w:p>
    <w:p w14:paraId="052A5C02" w14:textId="77777777" w:rsidR="00FC720C" w:rsidRPr="00FC720C" w:rsidRDefault="00FC720C" w:rsidP="00FC720C">
      <w:pPr>
        <w:spacing w:line="240" w:lineRule="auto"/>
        <w:rPr>
          <w:lang w:val="en-US"/>
        </w:rPr>
      </w:pPr>
      <w:r w:rsidRPr="00FC720C">
        <w:rPr>
          <w:lang w:val="en-US"/>
        </w:rPr>
        <w:t>Starring</w:t>
      </w:r>
      <w:r w:rsidRPr="00FC720C">
        <w:rPr>
          <w:lang w:val="en-US"/>
        </w:rPr>
        <w:tab/>
      </w:r>
      <w:r>
        <w:rPr>
          <w:lang w:val="en-US"/>
        </w:rPr>
        <w:tab/>
      </w:r>
      <w:r w:rsidRPr="00FC720C">
        <w:rPr>
          <w:lang w:val="en-US"/>
        </w:rPr>
        <w:t>Tatsuya Nakadai</w:t>
      </w:r>
    </w:p>
    <w:p w14:paraId="45187664" w14:textId="77777777" w:rsidR="00FC720C" w:rsidRPr="00FC720C" w:rsidRDefault="00FC720C" w:rsidP="00FC720C">
      <w:pPr>
        <w:spacing w:line="240" w:lineRule="auto"/>
        <w:ind w:left="708" w:firstLine="708"/>
        <w:rPr>
          <w:lang w:val="en-US"/>
        </w:rPr>
      </w:pPr>
      <w:r w:rsidRPr="00FC720C">
        <w:rPr>
          <w:lang w:val="en-US"/>
        </w:rPr>
        <w:t>Mieko Harada</w:t>
      </w:r>
    </w:p>
    <w:p w14:paraId="5682C6F9" w14:textId="77777777" w:rsidR="00FC720C" w:rsidRPr="00FC720C" w:rsidRDefault="00FC720C" w:rsidP="00FC720C">
      <w:pPr>
        <w:spacing w:line="240" w:lineRule="auto"/>
        <w:rPr>
          <w:lang w:val="en-US"/>
        </w:rPr>
      </w:pPr>
      <w:r w:rsidRPr="00FC720C">
        <w:rPr>
          <w:lang w:val="en-US"/>
        </w:rPr>
        <w:t>Music by</w:t>
      </w:r>
      <w:r w:rsidRPr="00FC720C">
        <w:rPr>
          <w:lang w:val="en-US"/>
        </w:rPr>
        <w:tab/>
        <w:t>Tōru Takemitsu</w:t>
      </w:r>
    </w:p>
    <w:p w14:paraId="721826D4" w14:textId="77777777" w:rsidR="00FC720C" w:rsidRPr="00FC720C" w:rsidRDefault="00FC720C" w:rsidP="00FC720C">
      <w:pPr>
        <w:spacing w:line="240" w:lineRule="auto"/>
        <w:rPr>
          <w:lang w:val="en-US"/>
        </w:rPr>
      </w:pPr>
      <w:r w:rsidRPr="00FC720C">
        <w:rPr>
          <w:lang w:val="en-US"/>
        </w:rPr>
        <w:t>Cinematography</w:t>
      </w:r>
      <w:r w:rsidRPr="00FC720C">
        <w:rPr>
          <w:lang w:val="en-US"/>
        </w:rPr>
        <w:tab/>
        <w:t>Asakazu Nakai</w:t>
      </w:r>
    </w:p>
    <w:p w14:paraId="23969432" w14:textId="77777777" w:rsidR="00FC720C" w:rsidRPr="00FC720C" w:rsidRDefault="00FC720C" w:rsidP="00FC720C">
      <w:pPr>
        <w:spacing w:line="240" w:lineRule="auto"/>
        <w:ind w:left="1416" w:firstLine="708"/>
        <w:rPr>
          <w:lang w:val="en-US"/>
        </w:rPr>
      </w:pPr>
      <w:r w:rsidRPr="00FC720C">
        <w:rPr>
          <w:lang w:val="en-US"/>
        </w:rPr>
        <w:t>Takao Saitō</w:t>
      </w:r>
    </w:p>
    <w:p w14:paraId="62BFFB55" w14:textId="77777777" w:rsidR="00FC720C" w:rsidRPr="00FC720C" w:rsidRDefault="00FC720C" w:rsidP="00FC720C">
      <w:pPr>
        <w:spacing w:line="240" w:lineRule="auto"/>
        <w:ind w:left="1416" w:firstLine="708"/>
        <w:rPr>
          <w:lang w:val="en-US"/>
        </w:rPr>
      </w:pPr>
      <w:r w:rsidRPr="00FC720C">
        <w:rPr>
          <w:lang w:val="en-US"/>
        </w:rPr>
        <w:t>Masaharu Ueda</w:t>
      </w:r>
    </w:p>
    <w:p w14:paraId="7A19DC6B" w14:textId="77777777" w:rsidR="00FC720C" w:rsidRPr="00FC720C" w:rsidRDefault="00FC720C" w:rsidP="00FC720C">
      <w:pPr>
        <w:spacing w:line="240" w:lineRule="auto"/>
        <w:rPr>
          <w:lang w:val="en-US"/>
        </w:rPr>
      </w:pPr>
      <w:r w:rsidRPr="00FC720C">
        <w:rPr>
          <w:lang w:val="en-US"/>
        </w:rPr>
        <w:t>Editing by</w:t>
      </w:r>
      <w:r w:rsidRPr="00FC720C">
        <w:rPr>
          <w:lang w:val="en-US"/>
        </w:rPr>
        <w:tab/>
        <w:t>Akira Kurosawa</w:t>
      </w:r>
    </w:p>
    <w:p w14:paraId="4D29EE54" w14:textId="77777777" w:rsidR="00FC720C" w:rsidRPr="00FC720C" w:rsidRDefault="00FC720C" w:rsidP="00FC720C">
      <w:pPr>
        <w:spacing w:line="240" w:lineRule="auto"/>
        <w:rPr>
          <w:lang w:val="en-US"/>
        </w:rPr>
      </w:pPr>
      <w:r w:rsidRPr="00FC720C">
        <w:rPr>
          <w:lang w:val="en-US"/>
        </w:rPr>
        <w:t>Studio</w:t>
      </w:r>
      <w:r w:rsidRPr="00FC720C">
        <w:rPr>
          <w:lang w:val="en-US"/>
        </w:rPr>
        <w:tab/>
        <w:t>Greenwich Film Productions</w:t>
      </w:r>
    </w:p>
    <w:p w14:paraId="5CA8F749" w14:textId="77777777" w:rsidR="00FC720C" w:rsidRPr="00FC720C" w:rsidRDefault="00FC720C" w:rsidP="00FC720C">
      <w:pPr>
        <w:spacing w:line="240" w:lineRule="auto"/>
        <w:ind w:left="708"/>
        <w:rPr>
          <w:lang w:val="en-US"/>
        </w:rPr>
      </w:pPr>
      <w:r w:rsidRPr="00FC720C">
        <w:rPr>
          <w:lang w:val="en-US"/>
        </w:rPr>
        <w:t>Herald Ace</w:t>
      </w:r>
    </w:p>
    <w:p w14:paraId="5923A580" w14:textId="77777777" w:rsidR="00FC720C" w:rsidRPr="00FC720C" w:rsidRDefault="00FC720C" w:rsidP="00FC720C">
      <w:pPr>
        <w:spacing w:line="240" w:lineRule="auto"/>
        <w:ind w:firstLine="708"/>
        <w:rPr>
          <w:lang w:val="en-US"/>
        </w:rPr>
      </w:pPr>
      <w:r w:rsidRPr="00FC720C">
        <w:rPr>
          <w:lang w:val="en-US"/>
        </w:rPr>
        <w:lastRenderedPageBreak/>
        <w:t>Nippon Herald Films</w:t>
      </w:r>
    </w:p>
    <w:p w14:paraId="4791149D" w14:textId="77777777" w:rsidR="00FC720C" w:rsidRPr="00FC720C" w:rsidRDefault="00FC720C" w:rsidP="00FC720C">
      <w:pPr>
        <w:spacing w:line="240" w:lineRule="auto"/>
        <w:rPr>
          <w:lang w:val="en-US"/>
        </w:rPr>
      </w:pPr>
      <w:r w:rsidRPr="00FC720C">
        <w:rPr>
          <w:lang w:val="en-US"/>
        </w:rPr>
        <w:t>Distributed by</w:t>
      </w:r>
      <w:r w:rsidRPr="00FC720C">
        <w:rPr>
          <w:lang w:val="en-US"/>
        </w:rPr>
        <w:tab/>
        <w:t>Toho</w:t>
      </w:r>
    </w:p>
    <w:p w14:paraId="23D0A134" w14:textId="77777777" w:rsidR="00FC720C" w:rsidRPr="00FC720C" w:rsidRDefault="00FC720C" w:rsidP="00FC720C">
      <w:pPr>
        <w:spacing w:line="240" w:lineRule="auto"/>
        <w:rPr>
          <w:lang w:val="en-US"/>
        </w:rPr>
      </w:pPr>
      <w:r w:rsidRPr="00FC720C">
        <w:rPr>
          <w:lang w:val="en-US"/>
        </w:rPr>
        <w:t>Release date(s)</w:t>
      </w:r>
      <w:r w:rsidRPr="00FC720C">
        <w:rPr>
          <w:lang w:val="en-US"/>
        </w:rPr>
        <w:tab/>
        <w:t>June 1, 1985 (Japan)</w:t>
      </w:r>
    </w:p>
    <w:p w14:paraId="15C51D63" w14:textId="77777777" w:rsidR="00FC720C" w:rsidRPr="00FC720C" w:rsidRDefault="00FC720C" w:rsidP="00FC720C">
      <w:pPr>
        <w:spacing w:line="240" w:lineRule="auto"/>
        <w:rPr>
          <w:lang w:val="en-US"/>
        </w:rPr>
      </w:pPr>
      <w:r w:rsidRPr="00FC720C">
        <w:rPr>
          <w:lang w:val="en-US"/>
        </w:rPr>
        <w:t>December 20, 1985 (US)</w:t>
      </w:r>
    </w:p>
    <w:p w14:paraId="46051C1B" w14:textId="77777777" w:rsidR="00FC720C" w:rsidRPr="00FC720C" w:rsidRDefault="00FC720C" w:rsidP="00FC720C">
      <w:pPr>
        <w:spacing w:line="240" w:lineRule="auto"/>
        <w:rPr>
          <w:lang w:val="en-US"/>
        </w:rPr>
      </w:pPr>
      <w:r w:rsidRPr="00FC720C">
        <w:rPr>
          <w:lang w:val="en-US"/>
        </w:rPr>
        <w:t>Running time</w:t>
      </w:r>
      <w:r w:rsidRPr="00FC720C">
        <w:rPr>
          <w:lang w:val="en-US"/>
        </w:rPr>
        <w:tab/>
        <w:t>160 minutes</w:t>
      </w:r>
    </w:p>
    <w:p w14:paraId="4D141A0A" w14:textId="77777777" w:rsidR="00FC720C" w:rsidRPr="00FC720C" w:rsidRDefault="00FC720C" w:rsidP="00FC720C">
      <w:pPr>
        <w:spacing w:line="240" w:lineRule="auto"/>
        <w:rPr>
          <w:lang w:val="en-US"/>
        </w:rPr>
      </w:pPr>
      <w:r w:rsidRPr="00FC720C">
        <w:rPr>
          <w:lang w:val="en-US"/>
        </w:rPr>
        <w:t>Country</w:t>
      </w:r>
      <w:r w:rsidRPr="00FC720C">
        <w:rPr>
          <w:lang w:val="en-US"/>
        </w:rPr>
        <w:tab/>
        <w:t>Japan</w:t>
      </w:r>
    </w:p>
    <w:p w14:paraId="1737D07F" w14:textId="77777777" w:rsidR="00FC720C" w:rsidRPr="00A73267" w:rsidRDefault="00FC720C" w:rsidP="00FC720C">
      <w:pPr>
        <w:spacing w:line="240" w:lineRule="auto"/>
      </w:pPr>
      <w:r w:rsidRPr="00A73267">
        <w:t>Language</w:t>
      </w:r>
      <w:r w:rsidRPr="00A73267">
        <w:tab/>
        <w:t>Japanese</w:t>
      </w:r>
    </w:p>
    <w:p w14:paraId="534649F7" w14:textId="77777777" w:rsidR="00FC720C" w:rsidRPr="00A73267" w:rsidRDefault="00FC720C" w:rsidP="00FC720C">
      <w:pPr>
        <w:spacing w:line="240" w:lineRule="auto"/>
      </w:pPr>
      <w:r w:rsidRPr="00A73267">
        <w:t>Genero</w:t>
      </w:r>
      <w:r w:rsidRPr="00A73267">
        <w:tab/>
      </w:r>
      <w:r w:rsidRPr="00A73267">
        <w:tab/>
        <w:t>Accion/Drama/Guerra</w:t>
      </w:r>
    </w:p>
    <w:p w14:paraId="4A905A8D" w14:textId="77777777" w:rsidR="00663568" w:rsidRDefault="00FC720C" w:rsidP="00FC720C">
      <w:pPr>
        <w:spacing w:line="240" w:lineRule="auto"/>
        <w:rPr>
          <w:lang w:val="en-US"/>
        </w:rPr>
      </w:pPr>
      <w:r>
        <w:rPr>
          <w:lang w:val="en-US"/>
        </w:rPr>
        <w:t>Censura</w:t>
      </w:r>
      <w:r>
        <w:rPr>
          <w:lang w:val="en-US"/>
        </w:rPr>
        <w:tab/>
      </w:r>
      <w:r w:rsidR="00663568">
        <w:rPr>
          <w:lang w:val="en-US"/>
        </w:rPr>
        <w:t>R</w:t>
      </w:r>
    </w:p>
    <w:p w14:paraId="1EEEBA8D" w14:textId="77777777" w:rsidR="00DD2826" w:rsidRPr="00FC720C" w:rsidRDefault="00663568" w:rsidP="00FC720C">
      <w:pPr>
        <w:spacing w:line="240" w:lineRule="auto"/>
        <w:rPr>
          <w:lang w:val="en-US"/>
        </w:rPr>
      </w:pPr>
      <w:r>
        <w:rPr>
          <w:lang w:val="en-US"/>
        </w:rPr>
        <w:t>Resumen:</w:t>
      </w:r>
      <w:r>
        <w:rPr>
          <w:lang w:val="en-US"/>
        </w:rPr>
        <w:tab/>
      </w:r>
      <w:r w:rsidRPr="00663568">
        <w:rPr>
          <w:lang w:val="en-US"/>
        </w:rPr>
        <w:t>An elderly lord abdicates to his three sons, and the two corrupt ones turn against him.</w:t>
      </w:r>
    </w:p>
    <w:p w14:paraId="47777935" w14:textId="77777777" w:rsidR="00663568" w:rsidRDefault="00DD2826" w:rsidP="00DD2826">
      <w:pPr>
        <w:spacing w:line="240" w:lineRule="auto"/>
        <w:rPr>
          <w:b/>
          <w:lang w:val="en-US"/>
        </w:rPr>
      </w:pPr>
      <w:r w:rsidRPr="00DD2826">
        <w:rPr>
          <w:b/>
          <w:lang w:val="en-US"/>
        </w:rPr>
        <w:t xml:space="preserve">aventura familia/ The Journey of Natty Gann </w:t>
      </w:r>
    </w:p>
    <w:p w14:paraId="4D71B2C1" w14:textId="77777777" w:rsidR="00663568" w:rsidRPr="00663568" w:rsidRDefault="00663568" w:rsidP="00663568">
      <w:pPr>
        <w:spacing w:line="240" w:lineRule="auto"/>
        <w:rPr>
          <w:lang w:val="en-US"/>
        </w:rPr>
      </w:pPr>
      <w:r w:rsidRPr="00663568">
        <w:rPr>
          <w:lang w:val="en-US"/>
        </w:rPr>
        <w:t>Directed by</w:t>
      </w:r>
      <w:r w:rsidRPr="00663568">
        <w:rPr>
          <w:lang w:val="en-US"/>
        </w:rPr>
        <w:tab/>
        <w:t>Jeremy Kagan</w:t>
      </w:r>
    </w:p>
    <w:p w14:paraId="1DE3816A" w14:textId="77777777" w:rsidR="00663568" w:rsidRPr="00663568" w:rsidRDefault="00663568" w:rsidP="00663568">
      <w:pPr>
        <w:spacing w:line="240" w:lineRule="auto"/>
        <w:rPr>
          <w:lang w:val="en-US"/>
        </w:rPr>
      </w:pPr>
      <w:r w:rsidRPr="00663568">
        <w:rPr>
          <w:lang w:val="en-US"/>
        </w:rPr>
        <w:t>Produced by</w:t>
      </w:r>
      <w:r w:rsidRPr="00663568">
        <w:rPr>
          <w:lang w:val="en-US"/>
        </w:rPr>
        <w:tab/>
        <w:t>Michael Lobell</w:t>
      </w:r>
    </w:p>
    <w:p w14:paraId="3BE8772E" w14:textId="77777777" w:rsidR="00663568" w:rsidRPr="00663568" w:rsidRDefault="00663568" w:rsidP="00663568">
      <w:pPr>
        <w:spacing w:line="240" w:lineRule="auto"/>
        <w:rPr>
          <w:lang w:val="en-US"/>
        </w:rPr>
      </w:pPr>
      <w:r w:rsidRPr="00663568">
        <w:rPr>
          <w:lang w:val="en-US"/>
        </w:rPr>
        <w:t>Written by</w:t>
      </w:r>
      <w:r w:rsidRPr="00663568">
        <w:rPr>
          <w:lang w:val="en-US"/>
        </w:rPr>
        <w:tab/>
        <w:t>Andrew Bergman</w:t>
      </w:r>
    </w:p>
    <w:p w14:paraId="6030F7FA" w14:textId="77777777" w:rsidR="00663568" w:rsidRPr="00663568" w:rsidRDefault="00663568" w:rsidP="00663568">
      <w:pPr>
        <w:spacing w:line="240" w:lineRule="auto"/>
        <w:ind w:left="708" w:firstLine="708"/>
        <w:rPr>
          <w:lang w:val="en-US"/>
        </w:rPr>
      </w:pPr>
      <w:r w:rsidRPr="00663568">
        <w:rPr>
          <w:lang w:val="en-US"/>
        </w:rPr>
        <w:t>Jeanne Rosenberg</w:t>
      </w:r>
    </w:p>
    <w:p w14:paraId="51A60A9C" w14:textId="77777777" w:rsidR="00663568" w:rsidRPr="00663568" w:rsidRDefault="00663568" w:rsidP="00663568">
      <w:pPr>
        <w:spacing w:line="240" w:lineRule="auto"/>
        <w:rPr>
          <w:lang w:val="en-US"/>
        </w:rPr>
      </w:pPr>
      <w:r w:rsidRPr="00663568">
        <w:rPr>
          <w:lang w:val="en-US"/>
        </w:rPr>
        <w:t>Starring</w:t>
      </w:r>
      <w:r>
        <w:rPr>
          <w:lang w:val="en-US"/>
        </w:rPr>
        <w:tab/>
      </w:r>
      <w:r w:rsidRPr="00663568">
        <w:rPr>
          <w:lang w:val="en-US"/>
        </w:rPr>
        <w:tab/>
        <w:t>Meredith Salenger</w:t>
      </w:r>
    </w:p>
    <w:p w14:paraId="69F1E5E0" w14:textId="77777777" w:rsidR="00663568" w:rsidRPr="00663568" w:rsidRDefault="00663568" w:rsidP="00663568">
      <w:pPr>
        <w:spacing w:line="240" w:lineRule="auto"/>
        <w:ind w:left="708" w:firstLine="708"/>
        <w:rPr>
          <w:lang w:val="en-US"/>
        </w:rPr>
      </w:pPr>
      <w:r w:rsidRPr="00663568">
        <w:rPr>
          <w:lang w:val="en-US"/>
        </w:rPr>
        <w:t>John Cusack</w:t>
      </w:r>
    </w:p>
    <w:p w14:paraId="000CAF1A" w14:textId="77777777" w:rsidR="00663568" w:rsidRPr="00663568" w:rsidRDefault="00663568" w:rsidP="00663568">
      <w:pPr>
        <w:spacing w:line="240" w:lineRule="auto"/>
        <w:ind w:left="708" w:firstLine="708"/>
        <w:rPr>
          <w:lang w:val="en-US"/>
        </w:rPr>
      </w:pPr>
      <w:r w:rsidRPr="00663568">
        <w:rPr>
          <w:lang w:val="en-US"/>
        </w:rPr>
        <w:t>Ray Wise</w:t>
      </w:r>
    </w:p>
    <w:p w14:paraId="01A61B11" w14:textId="77777777" w:rsidR="00663568" w:rsidRPr="00663568" w:rsidRDefault="00663568" w:rsidP="00663568">
      <w:pPr>
        <w:spacing w:line="240" w:lineRule="auto"/>
        <w:rPr>
          <w:lang w:val="en-US"/>
        </w:rPr>
      </w:pPr>
      <w:r w:rsidRPr="00663568">
        <w:rPr>
          <w:lang w:val="en-US"/>
        </w:rPr>
        <w:t>Music by</w:t>
      </w:r>
      <w:r w:rsidRPr="00663568">
        <w:rPr>
          <w:lang w:val="en-US"/>
        </w:rPr>
        <w:tab/>
        <w:t>James Horner</w:t>
      </w:r>
    </w:p>
    <w:p w14:paraId="5C690B81" w14:textId="77777777" w:rsidR="00663568" w:rsidRPr="00663568" w:rsidRDefault="00663568" w:rsidP="00663568">
      <w:pPr>
        <w:spacing w:line="240" w:lineRule="auto"/>
        <w:ind w:left="708" w:firstLine="708"/>
        <w:rPr>
          <w:lang w:val="en-US"/>
        </w:rPr>
      </w:pPr>
      <w:r w:rsidRPr="00663568">
        <w:rPr>
          <w:lang w:val="en-US"/>
        </w:rPr>
        <w:t>Elmer Bernstein</w:t>
      </w:r>
    </w:p>
    <w:p w14:paraId="44EB416D" w14:textId="77777777" w:rsidR="00663568" w:rsidRPr="00663568" w:rsidRDefault="00663568" w:rsidP="00663568">
      <w:pPr>
        <w:spacing w:line="240" w:lineRule="auto"/>
        <w:rPr>
          <w:lang w:val="en-US"/>
        </w:rPr>
      </w:pPr>
      <w:r w:rsidRPr="00663568">
        <w:rPr>
          <w:lang w:val="en-US"/>
        </w:rPr>
        <w:t>Cinematography</w:t>
      </w:r>
      <w:r w:rsidRPr="00663568">
        <w:rPr>
          <w:lang w:val="en-US"/>
        </w:rPr>
        <w:tab/>
        <w:t>Dick Bush</w:t>
      </w:r>
    </w:p>
    <w:p w14:paraId="1039CE8A" w14:textId="77777777" w:rsidR="00663568" w:rsidRPr="00663568" w:rsidRDefault="00663568" w:rsidP="00663568">
      <w:pPr>
        <w:spacing w:line="240" w:lineRule="auto"/>
        <w:rPr>
          <w:lang w:val="en-US"/>
        </w:rPr>
      </w:pPr>
      <w:r w:rsidRPr="00663568">
        <w:rPr>
          <w:lang w:val="en-US"/>
        </w:rPr>
        <w:t>Editing by</w:t>
      </w:r>
      <w:r w:rsidRPr="00663568">
        <w:rPr>
          <w:lang w:val="en-US"/>
        </w:rPr>
        <w:tab/>
        <w:t>David Holden</w:t>
      </w:r>
    </w:p>
    <w:p w14:paraId="14B532BE" w14:textId="77777777" w:rsidR="00663568" w:rsidRPr="00663568" w:rsidRDefault="00663568" w:rsidP="00663568">
      <w:pPr>
        <w:spacing w:line="240" w:lineRule="auto"/>
        <w:ind w:left="708" w:firstLine="708"/>
        <w:rPr>
          <w:lang w:val="en-US"/>
        </w:rPr>
      </w:pPr>
      <w:r w:rsidRPr="00663568">
        <w:rPr>
          <w:lang w:val="en-US"/>
        </w:rPr>
        <w:t>Steven Rosenblum</w:t>
      </w:r>
    </w:p>
    <w:p w14:paraId="066855C1" w14:textId="77777777" w:rsidR="00663568" w:rsidRPr="00663568" w:rsidRDefault="00663568" w:rsidP="00663568">
      <w:pPr>
        <w:spacing w:line="240" w:lineRule="auto"/>
        <w:rPr>
          <w:lang w:val="en-US"/>
        </w:rPr>
      </w:pPr>
      <w:r w:rsidRPr="00663568">
        <w:rPr>
          <w:lang w:val="en-US"/>
        </w:rPr>
        <w:t>Studio</w:t>
      </w:r>
      <w:r w:rsidRPr="00663568">
        <w:rPr>
          <w:lang w:val="en-US"/>
        </w:rPr>
        <w:tab/>
        <w:t>Silver Screen Partners II</w:t>
      </w:r>
    </w:p>
    <w:p w14:paraId="6BAE7F76" w14:textId="77777777" w:rsidR="00663568" w:rsidRPr="00663568" w:rsidRDefault="00663568" w:rsidP="00663568">
      <w:pPr>
        <w:spacing w:line="240" w:lineRule="auto"/>
        <w:rPr>
          <w:lang w:val="en-US"/>
        </w:rPr>
      </w:pPr>
      <w:r w:rsidRPr="00663568">
        <w:rPr>
          <w:lang w:val="en-US"/>
        </w:rPr>
        <w:t>Distributed by</w:t>
      </w:r>
      <w:r w:rsidRPr="00663568">
        <w:rPr>
          <w:lang w:val="en-US"/>
        </w:rPr>
        <w:tab/>
        <w:t>Walt Disney Pictures</w:t>
      </w:r>
    </w:p>
    <w:p w14:paraId="205CD478" w14:textId="77777777" w:rsidR="00663568" w:rsidRPr="00663568" w:rsidRDefault="00663568" w:rsidP="00663568">
      <w:pPr>
        <w:spacing w:line="240" w:lineRule="auto"/>
        <w:rPr>
          <w:lang w:val="en-US"/>
        </w:rPr>
      </w:pPr>
      <w:r w:rsidRPr="00663568">
        <w:rPr>
          <w:lang w:val="en-US"/>
        </w:rPr>
        <w:t>Release date(s)</w:t>
      </w:r>
      <w:r w:rsidRPr="00663568">
        <w:rPr>
          <w:lang w:val="en-US"/>
        </w:rPr>
        <w:tab/>
        <w:t>September 27, 1985</w:t>
      </w:r>
    </w:p>
    <w:p w14:paraId="244FCA26" w14:textId="77777777" w:rsidR="00663568" w:rsidRPr="00663568" w:rsidRDefault="00663568" w:rsidP="00663568">
      <w:pPr>
        <w:spacing w:line="240" w:lineRule="auto"/>
        <w:rPr>
          <w:lang w:val="en-US"/>
        </w:rPr>
      </w:pPr>
      <w:r w:rsidRPr="00663568">
        <w:rPr>
          <w:lang w:val="en-US"/>
        </w:rPr>
        <w:t>Running time</w:t>
      </w:r>
      <w:r w:rsidRPr="00663568">
        <w:rPr>
          <w:lang w:val="en-US"/>
        </w:rPr>
        <w:tab/>
        <w:t>101 minutes</w:t>
      </w:r>
    </w:p>
    <w:p w14:paraId="240AE361" w14:textId="77777777" w:rsidR="00663568" w:rsidRDefault="00663568" w:rsidP="00663568">
      <w:pPr>
        <w:spacing w:line="240" w:lineRule="auto"/>
        <w:rPr>
          <w:lang w:val="en-US"/>
        </w:rPr>
      </w:pPr>
      <w:r w:rsidRPr="00663568">
        <w:rPr>
          <w:lang w:val="en-US"/>
        </w:rPr>
        <w:lastRenderedPageBreak/>
        <w:t>Country</w:t>
      </w:r>
      <w:r w:rsidRPr="00663568">
        <w:rPr>
          <w:lang w:val="en-US"/>
        </w:rPr>
        <w:tab/>
        <w:t>United States</w:t>
      </w:r>
    </w:p>
    <w:p w14:paraId="50C1D655" w14:textId="77777777" w:rsidR="00663568" w:rsidRPr="00A73267" w:rsidRDefault="00663568" w:rsidP="00663568">
      <w:pPr>
        <w:spacing w:line="240" w:lineRule="auto"/>
      </w:pPr>
      <w:r w:rsidRPr="00A73267">
        <w:t>Lenguage</w:t>
      </w:r>
      <w:r w:rsidRPr="00A73267">
        <w:tab/>
        <w:t>English</w:t>
      </w:r>
    </w:p>
    <w:p w14:paraId="37484968" w14:textId="77777777" w:rsidR="00663568" w:rsidRPr="00A73267" w:rsidRDefault="00663568" w:rsidP="00663568">
      <w:pPr>
        <w:spacing w:line="240" w:lineRule="auto"/>
      </w:pPr>
      <w:r w:rsidRPr="00A73267">
        <w:t>Genero</w:t>
      </w:r>
      <w:r w:rsidRPr="00A73267">
        <w:tab/>
      </w:r>
      <w:r w:rsidRPr="00A73267">
        <w:tab/>
        <w:t>Accion/Drama/Guerra</w:t>
      </w:r>
    </w:p>
    <w:p w14:paraId="6B34DC0B" w14:textId="77777777" w:rsidR="00663568" w:rsidRPr="00A73267" w:rsidRDefault="00663568" w:rsidP="00663568">
      <w:pPr>
        <w:spacing w:line="240" w:lineRule="auto"/>
      </w:pPr>
      <w:r w:rsidRPr="00A73267">
        <w:t>Censura</w:t>
      </w:r>
      <w:r w:rsidRPr="00A73267">
        <w:tab/>
        <w:t>PG</w:t>
      </w:r>
    </w:p>
    <w:p w14:paraId="65EA73DA" w14:textId="77777777" w:rsidR="00DD2826" w:rsidRPr="00663568" w:rsidRDefault="00663568" w:rsidP="00663568">
      <w:pPr>
        <w:spacing w:line="240" w:lineRule="auto"/>
        <w:rPr>
          <w:lang w:val="en-US"/>
        </w:rPr>
      </w:pPr>
      <w:r>
        <w:rPr>
          <w:lang w:val="en-US"/>
        </w:rPr>
        <w:t>Resumen:</w:t>
      </w:r>
      <w:r>
        <w:rPr>
          <w:lang w:val="en-US"/>
        </w:rPr>
        <w:tab/>
      </w:r>
      <w:r w:rsidRPr="00663568">
        <w:rPr>
          <w:lang w:val="en-US"/>
        </w:rPr>
        <w:t>In the 1930s, a tomboyish girl runs away from her guardian to join her single father who is 2,000 miles away, because there was work there.</w:t>
      </w:r>
    </w:p>
    <w:p w14:paraId="6E6B54B9" w14:textId="77777777" w:rsidR="00663568" w:rsidRPr="00A73267" w:rsidRDefault="00DD2826" w:rsidP="00DD2826">
      <w:pPr>
        <w:spacing w:line="240" w:lineRule="auto"/>
        <w:rPr>
          <w:b/>
          <w:lang w:val="en-US"/>
        </w:rPr>
      </w:pPr>
      <w:r w:rsidRPr="00A73267">
        <w:rPr>
          <w:b/>
          <w:lang w:val="en-US"/>
        </w:rPr>
        <w:t>documental historica/ Broken Rainbow</w:t>
      </w:r>
    </w:p>
    <w:p w14:paraId="269E37F1" w14:textId="77777777" w:rsidR="000E2439" w:rsidRPr="00A73267" w:rsidRDefault="000E2439" w:rsidP="000E2439">
      <w:pPr>
        <w:spacing w:line="240" w:lineRule="auto"/>
        <w:rPr>
          <w:lang w:val="en-US"/>
        </w:rPr>
      </w:pPr>
      <w:r w:rsidRPr="00A73267">
        <w:rPr>
          <w:lang w:val="en-US"/>
        </w:rPr>
        <w:t>Directed by</w:t>
      </w:r>
      <w:r w:rsidRPr="00A73267">
        <w:rPr>
          <w:lang w:val="en-US"/>
        </w:rPr>
        <w:tab/>
        <w:t>Maria Florio</w:t>
      </w:r>
    </w:p>
    <w:p w14:paraId="1ED4E069" w14:textId="77777777" w:rsidR="000E2439" w:rsidRPr="00A73267" w:rsidRDefault="000E2439" w:rsidP="000E2439">
      <w:pPr>
        <w:spacing w:line="240" w:lineRule="auto"/>
        <w:ind w:left="708" w:firstLine="708"/>
        <w:rPr>
          <w:lang w:val="en-US"/>
        </w:rPr>
      </w:pPr>
      <w:r w:rsidRPr="00A73267">
        <w:rPr>
          <w:lang w:val="en-US"/>
        </w:rPr>
        <w:t>Victoria Mudd</w:t>
      </w:r>
    </w:p>
    <w:p w14:paraId="67B1D709" w14:textId="77777777" w:rsidR="000E2439" w:rsidRPr="00A73267" w:rsidRDefault="000E2439" w:rsidP="000E2439">
      <w:pPr>
        <w:spacing w:line="240" w:lineRule="auto"/>
        <w:rPr>
          <w:lang w:val="en-US"/>
        </w:rPr>
      </w:pPr>
      <w:r w:rsidRPr="00A73267">
        <w:rPr>
          <w:lang w:val="en-US"/>
        </w:rPr>
        <w:t>Produced by</w:t>
      </w:r>
      <w:r w:rsidRPr="00A73267">
        <w:rPr>
          <w:lang w:val="en-US"/>
        </w:rPr>
        <w:tab/>
        <w:t>Maria Florio</w:t>
      </w:r>
    </w:p>
    <w:p w14:paraId="2C936BA2" w14:textId="77777777" w:rsidR="000E2439" w:rsidRPr="00A73267" w:rsidRDefault="000E2439" w:rsidP="000E2439">
      <w:pPr>
        <w:spacing w:line="240" w:lineRule="auto"/>
        <w:ind w:left="708" w:firstLine="708"/>
        <w:rPr>
          <w:lang w:val="en-US"/>
        </w:rPr>
      </w:pPr>
      <w:r w:rsidRPr="00A73267">
        <w:rPr>
          <w:lang w:val="en-US"/>
        </w:rPr>
        <w:t>Victoria Mudd</w:t>
      </w:r>
    </w:p>
    <w:p w14:paraId="2E94E6E4" w14:textId="77777777" w:rsidR="000E2439" w:rsidRPr="00A73267" w:rsidRDefault="000E2439" w:rsidP="000E2439">
      <w:pPr>
        <w:spacing w:line="240" w:lineRule="auto"/>
        <w:rPr>
          <w:lang w:val="en-US"/>
        </w:rPr>
      </w:pPr>
      <w:r w:rsidRPr="00A73267">
        <w:rPr>
          <w:lang w:val="en-US"/>
        </w:rPr>
        <w:t>Narrated by</w:t>
      </w:r>
      <w:r w:rsidRPr="00A73267">
        <w:rPr>
          <w:lang w:val="en-US"/>
        </w:rPr>
        <w:tab/>
        <w:t>Martin Sheen</w:t>
      </w:r>
    </w:p>
    <w:p w14:paraId="216A85C8" w14:textId="77777777" w:rsidR="000E2439" w:rsidRPr="00A73267" w:rsidRDefault="000E2439" w:rsidP="000E2439">
      <w:pPr>
        <w:spacing w:line="240" w:lineRule="auto"/>
        <w:rPr>
          <w:lang w:val="en-US"/>
        </w:rPr>
      </w:pPr>
      <w:r w:rsidRPr="00A73267">
        <w:rPr>
          <w:lang w:val="en-US"/>
        </w:rPr>
        <w:t>Starring</w:t>
      </w:r>
      <w:r w:rsidRPr="00A73267">
        <w:rPr>
          <w:lang w:val="en-US"/>
        </w:rPr>
        <w:tab/>
      </w:r>
      <w:r w:rsidRPr="00A73267">
        <w:rPr>
          <w:lang w:val="en-US"/>
        </w:rPr>
        <w:tab/>
        <w:t>Laura Nyro</w:t>
      </w:r>
    </w:p>
    <w:p w14:paraId="0E9B120A" w14:textId="77777777" w:rsidR="000E2439" w:rsidRPr="00A73267" w:rsidRDefault="000E2439" w:rsidP="000E2439">
      <w:pPr>
        <w:spacing w:line="240" w:lineRule="auto"/>
        <w:ind w:left="708" w:firstLine="708"/>
        <w:rPr>
          <w:lang w:val="en-US"/>
        </w:rPr>
      </w:pPr>
      <w:r w:rsidRPr="00A73267">
        <w:rPr>
          <w:lang w:val="en-US"/>
        </w:rPr>
        <w:t>Buffy Sainte-Marie</w:t>
      </w:r>
    </w:p>
    <w:p w14:paraId="6E0FCEF0" w14:textId="77777777" w:rsidR="000E2439" w:rsidRPr="00A73267" w:rsidRDefault="000E2439" w:rsidP="000E2439">
      <w:pPr>
        <w:spacing w:line="240" w:lineRule="auto"/>
        <w:rPr>
          <w:lang w:val="en-US"/>
        </w:rPr>
      </w:pPr>
      <w:r w:rsidRPr="00A73267">
        <w:rPr>
          <w:lang w:val="en-US"/>
        </w:rPr>
        <w:t>Music by</w:t>
      </w:r>
      <w:r w:rsidRPr="00A73267">
        <w:rPr>
          <w:lang w:val="en-US"/>
        </w:rPr>
        <w:tab/>
        <w:t>Laura Nyro</w:t>
      </w:r>
    </w:p>
    <w:p w14:paraId="6F82CE10" w14:textId="77777777" w:rsidR="000E2439" w:rsidRPr="00A73267" w:rsidRDefault="000E2439" w:rsidP="000E2439">
      <w:pPr>
        <w:spacing w:line="240" w:lineRule="auto"/>
        <w:rPr>
          <w:lang w:val="en-US"/>
        </w:rPr>
      </w:pPr>
      <w:r w:rsidRPr="00A73267">
        <w:rPr>
          <w:lang w:val="en-US"/>
        </w:rPr>
        <w:t>Cinematography</w:t>
      </w:r>
      <w:r w:rsidRPr="00A73267">
        <w:rPr>
          <w:lang w:val="en-US"/>
        </w:rPr>
        <w:tab/>
        <w:t>Baird Bryant</w:t>
      </w:r>
    </w:p>
    <w:p w14:paraId="082825D7" w14:textId="77777777" w:rsidR="000E2439" w:rsidRPr="00A73267" w:rsidRDefault="000E2439" w:rsidP="000E2439">
      <w:pPr>
        <w:spacing w:line="240" w:lineRule="auto"/>
        <w:ind w:left="1416" w:firstLine="708"/>
        <w:rPr>
          <w:lang w:val="en-US"/>
        </w:rPr>
      </w:pPr>
      <w:r w:rsidRPr="00A73267">
        <w:rPr>
          <w:lang w:val="en-US"/>
        </w:rPr>
        <w:t>Frederick Elmes</w:t>
      </w:r>
    </w:p>
    <w:p w14:paraId="07405D7C" w14:textId="77777777" w:rsidR="000E2439" w:rsidRPr="00A73267" w:rsidRDefault="000E2439" w:rsidP="000E2439">
      <w:pPr>
        <w:spacing w:line="240" w:lineRule="auto"/>
        <w:ind w:left="1416" w:firstLine="708"/>
        <w:rPr>
          <w:lang w:val="en-US"/>
        </w:rPr>
      </w:pPr>
      <w:r w:rsidRPr="00A73267">
        <w:rPr>
          <w:lang w:val="en-US"/>
        </w:rPr>
        <w:t>Victoria Mudd</w:t>
      </w:r>
    </w:p>
    <w:p w14:paraId="4B4F1040" w14:textId="77777777" w:rsidR="000E2439" w:rsidRPr="00A73267" w:rsidRDefault="000E2439" w:rsidP="000E2439">
      <w:pPr>
        <w:spacing w:line="240" w:lineRule="auto"/>
        <w:ind w:left="1416" w:firstLine="708"/>
        <w:rPr>
          <w:lang w:val="en-US"/>
        </w:rPr>
      </w:pPr>
      <w:r w:rsidRPr="00A73267">
        <w:rPr>
          <w:lang w:val="en-US"/>
        </w:rPr>
        <w:t>Tony St. John</w:t>
      </w:r>
    </w:p>
    <w:p w14:paraId="332F358D" w14:textId="77777777" w:rsidR="000E2439" w:rsidRPr="00A73267" w:rsidRDefault="000E2439" w:rsidP="000E2439">
      <w:pPr>
        <w:spacing w:line="240" w:lineRule="auto"/>
        <w:ind w:left="1416" w:firstLine="708"/>
        <w:rPr>
          <w:lang w:val="en-US"/>
        </w:rPr>
      </w:pPr>
      <w:r w:rsidRPr="00A73267">
        <w:rPr>
          <w:lang w:val="en-US"/>
        </w:rPr>
        <w:t>Joan Weidman</w:t>
      </w:r>
    </w:p>
    <w:p w14:paraId="352634F2" w14:textId="77777777" w:rsidR="000E2439" w:rsidRPr="00A73267" w:rsidRDefault="000E2439" w:rsidP="000E2439">
      <w:pPr>
        <w:spacing w:line="240" w:lineRule="auto"/>
        <w:rPr>
          <w:lang w:val="en-US"/>
        </w:rPr>
      </w:pPr>
      <w:r w:rsidRPr="00A73267">
        <w:rPr>
          <w:lang w:val="en-US"/>
        </w:rPr>
        <w:t>Editing by</w:t>
      </w:r>
      <w:r w:rsidRPr="00A73267">
        <w:rPr>
          <w:lang w:val="en-US"/>
        </w:rPr>
        <w:tab/>
        <w:t>Joanne D'Antonio</w:t>
      </w:r>
    </w:p>
    <w:p w14:paraId="15C9EFC6" w14:textId="77777777" w:rsidR="000E2439" w:rsidRDefault="000E2439" w:rsidP="000E2439">
      <w:pPr>
        <w:spacing w:line="240" w:lineRule="auto"/>
        <w:ind w:firstLine="708"/>
      </w:pPr>
      <w:r w:rsidRPr="00A73267">
        <w:rPr>
          <w:lang w:val="en-US"/>
        </w:rPr>
        <w:tab/>
        <w:t xml:space="preserve"> </w:t>
      </w:r>
      <w:r>
        <w:t>Maria Florio</w:t>
      </w:r>
    </w:p>
    <w:p w14:paraId="7F0039D2" w14:textId="77777777" w:rsidR="000E2439" w:rsidRDefault="000E2439" w:rsidP="000E2439">
      <w:pPr>
        <w:spacing w:line="240" w:lineRule="auto"/>
        <w:ind w:left="708" w:firstLine="708"/>
      </w:pPr>
      <w:r>
        <w:t>Victoria Mudd</w:t>
      </w:r>
    </w:p>
    <w:p w14:paraId="46B724A6" w14:textId="77777777" w:rsidR="000E2439" w:rsidRDefault="000E2439" w:rsidP="000E2439">
      <w:pPr>
        <w:spacing w:line="240" w:lineRule="auto"/>
        <w:ind w:left="708" w:firstLine="708"/>
      </w:pPr>
      <w:r>
        <w:t>Vivien Hillgrove</w:t>
      </w:r>
    </w:p>
    <w:p w14:paraId="7B05DBC7" w14:textId="77777777" w:rsidR="000E2439" w:rsidRPr="00A73267" w:rsidRDefault="000E2439" w:rsidP="000E2439">
      <w:pPr>
        <w:spacing w:line="240" w:lineRule="auto"/>
        <w:rPr>
          <w:lang w:val="en-US"/>
        </w:rPr>
      </w:pPr>
      <w:r w:rsidRPr="00A73267">
        <w:rPr>
          <w:lang w:val="en-US"/>
        </w:rPr>
        <w:t>Distributed by</w:t>
      </w:r>
      <w:r w:rsidRPr="00A73267">
        <w:rPr>
          <w:lang w:val="en-US"/>
        </w:rPr>
        <w:tab/>
        <w:t>Earthworks Productions</w:t>
      </w:r>
    </w:p>
    <w:p w14:paraId="2ACD5B94" w14:textId="77777777" w:rsidR="000E2439" w:rsidRPr="00A73267" w:rsidRDefault="000E2439" w:rsidP="000E2439">
      <w:pPr>
        <w:spacing w:line="240" w:lineRule="auto"/>
        <w:rPr>
          <w:lang w:val="en-US"/>
        </w:rPr>
      </w:pPr>
      <w:r w:rsidRPr="00A73267">
        <w:rPr>
          <w:lang w:val="en-US"/>
        </w:rPr>
        <w:t>Release date(s)</w:t>
      </w:r>
      <w:r w:rsidRPr="00A73267">
        <w:rPr>
          <w:lang w:val="en-US"/>
        </w:rPr>
        <w:tab/>
        <w:t>1985</w:t>
      </w:r>
    </w:p>
    <w:p w14:paraId="233F0107" w14:textId="77777777" w:rsidR="000E2439" w:rsidRPr="00A73267" w:rsidRDefault="000E2439" w:rsidP="000E2439">
      <w:pPr>
        <w:spacing w:line="240" w:lineRule="auto"/>
        <w:rPr>
          <w:lang w:val="en-US"/>
        </w:rPr>
      </w:pPr>
      <w:r w:rsidRPr="00A73267">
        <w:rPr>
          <w:lang w:val="en-US"/>
        </w:rPr>
        <w:t>Running time</w:t>
      </w:r>
      <w:r w:rsidRPr="00A73267">
        <w:rPr>
          <w:lang w:val="en-US"/>
        </w:rPr>
        <w:tab/>
        <w:t>70 min.</w:t>
      </w:r>
    </w:p>
    <w:p w14:paraId="43172F3A" w14:textId="77777777" w:rsidR="000E2439" w:rsidRPr="00A73267" w:rsidRDefault="000E2439" w:rsidP="000E2439">
      <w:pPr>
        <w:spacing w:line="240" w:lineRule="auto"/>
        <w:rPr>
          <w:lang w:val="en-US"/>
        </w:rPr>
      </w:pPr>
      <w:r w:rsidRPr="00A73267">
        <w:rPr>
          <w:lang w:val="en-US"/>
        </w:rPr>
        <w:t>Country</w:t>
      </w:r>
      <w:r w:rsidRPr="00A73267">
        <w:rPr>
          <w:lang w:val="en-US"/>
        </w:rPr>
        <w:tab/>
        <w:t>United States.</w:t>
      </w:r>
    </w:p>
    <w:p w14:paraId="6B7B9B0F" w14:textId="77777777" w:rsidR="000E2439" w:rsidRPr="00A73267" w:rsidRDefault="000E2439" w:rsidP="000E2439">
      <w:pPr>
        <w:spacing w:line="240" w:lineRule="auto"/>
        <w:rPr>
          <w:lang w:val="en-US"/>
        </w:rPr>
      </w:pPr>
      <w:r w:rsidRPr="00A73267">
        <w:rPr>
          <w:lang w:val="en-US"/>
        </w:rPr>
        <w:lastRenderedPageBreak/>
        <w:t>Language</w:t>
      </w:r>
      <w:r w:rsidRPr="00A73267">
        <w:rPr>
          <w:lang w:val="en-US"/>
        </w:rPr>
        <w:tab/>
        <w:t>English</w:t>
      </w:r>
    </w:p>
    <w:p w14:paraId="7FF88A3A" w14:textId="77777777" w:rsidR="000E2439" w:rsidRPr="00A73267" w:rsidRDefault="000E2439" w:rsidP="000E2439">
      <w:pPr>
        <w:spacing w:line="240" w:lineRule="auto"/>
        <w:rPr>
          <w:lang w:val="en-US"/>
        </w:rPr>
      </w:pPr>
      <w:r w:rsidRPr="00A73267">
        <w:rPr>
          <w:lang w:val="en-US"/>
        </w:rPr>
        <w:t>Genero</w:t>
      </w:r>
      <w:r w:rsidRPr="00A73267">
        <w:rPr>
          <w:lang w:val="en-US"/>
        </w:rPr>
        <w:tab/>
      </w:r>
      <w:r w:rsidRPr="00A73267">
        <w:rPr>
          <w:lang w:val="en-US"/>
        </w:rPr>
        <w:tab/>
        <w:t>Documental/Historica</w:t>
      </w:r>
    </w:p>
    <w:p w14:paraId="7CDBD5F7" w14:textId="7F133F11" w:rsidR="000E2439" w:rsidRPr="00A73267" w:rsidRDefault="007C07B1" w:rsidP="000E2439">
      <w:pPr>
        <w:spacing w:line="240" w:lineRule="auto"/>
        <w:rPr>
          <w:lang w:val="en-US"/>
        </w:rPr>
      </w:pPr>
      <w:r>
        <w:rPr>
          <w:lang w:val="en-US"/>
        </w:rPr>
        <w:t>Censura</w:t>
      </w:r>
      <w:r>
        <w:rPr>
          <w:lang w:val="en-US"/>
        </w:rPr>
        <w:tab/>
        <w:t>PG</w:t>
      </w:r>
      <w:bookmarkStart w:id="0" w:name="_GoBack"/>
      <w:bookmarkEnd w:id="0"/>
    </w:p>
    <w:p w14:paraId="18AC7186" w14:textId="77777777" w:rsidR="00DD2826" w:rsidRPr="00A73267" w:rsidRDefault="000E2439" w:rsidP="000E2439">
      <w:pPr>
        <w:spacing w:line="240" w:lineRule="auto"/>
        <w:rPr>
          <w:lang w:val="en-US"/>
        </w:rPr>
      </w:pPr>
      <w:r w:rsidRPr="00A73267">
        <w:rPr>
          <w:lang w:val="en-US"/>
        </w:rPr>
        <w:t>Resumen:</w:t>
      </w:r>
      <w:r w:rsidRPr="00A73267">
        <w:rPr>
          <w:lang w:val="en-US"/>
        </w:rPr>
        <w:tab/>
        <w:t>Documentary chronicling the government relocation of 10,000 Navajo Indians in Arizona.</w:t>
      </w:r>
    </w:p>
    <w:p w14:paraId="2A8BE0D9" w14:textId="77777777" w:rsidR="000E2439" w:rsidRDefault="00DD2826" w:rsidP="00DD2826">
      <w:pPr>
        <w:spacing w:line="240" w:lineRule="auto"/>
        <w:rPr>
          <w:b/>
        </w:rPr>
      </w:pPr>
      <w:r w:rsidRPr="00DD2826">
        <w:rPr>
          <w:b/>
        </w:rPr>
        <w:t>documental historica/Las Madres: The Mothers of Plaza de Mayo/Las madres de la Plaza de Mayo</w:t>
      </w:r>
    </w:p>
    <w:p w14:paraId="533D9D07" w14:textId="77777777" w:rsidR="000E2439" w:rsidRPr="00A73267" w:rsidRDefault="000E2439" w:rsidP="000E2439">
      <w:pPr>
        <w:spacing w:line="240" w:lineRule="auto"/>
        <w:rPr>
          <w:lang w:val="en-US"/>
        </w:rPr>
      </w:pPr>
      <w:r w:rsidRPr="00A73267">
        <w:rPr>
          <w:lang w:val="en-US"/>
        </w:rPr>
        <w:t>Directed by</w:t>
      </w:r>
      <w:r w:rsidRPr="00A73267">
        <w:rPr>
          <w:lang w:val="en-US"/>
        </w:rPr>
        <w:tab/>
        <w:t>Susana Blaustein Muñoz</w:t>
      </w:r>
    </w:p>
    <w:p w14:paraId="7DBDF838" w14:textId="77777777" w:rsidR="000E2439" w:rsidRPr="00A73267" w:rsidRDefault="000E2439" w:rsidP="000E2439">
      <w:pPr>
        <w:spacing w:line="240" w:lineRule="auto"/>
        <w:ind w:left="708" w:firstLine="708"/>
        <w:rPr>
          <w:lang w:val="en-US"/>
        </w:rPr>
      </w:pPr>
      <w:r w:rsidRPr="00A73267">
        <w:rPr>
          <w:lang w:val="en-US"/>
        </w:rPr>
        <w:t>Lourdes Portillo</w:t>
      </w:r>
    </w:p>
    <w:p w14:paraId="7BE88502" w14:textId="77777777" w:rsidR="000E2439" w:rsidRPr="00A73267" w:rsidRDefault="000E2439" w:rsidP="000E2439">
      <w:pPr>
        <w:spacing w:line="240" w:lineRule="auto"/>
        <w:rPr>
          <w:lang w:val="en-US"/>
        </w:rPr>
      </w:pPr>
      <w:r w:rsidRPr="00A73267">
        <w:rPr>
          <w:lang w:val="en-US"/>
        </w:rPr>
        <w:t>Produced by</w:t>
      </w:r>
      <w:r w:rsidRPr="00A73267">
        <w:rPr>
          <w:lang w:val="en-US"/>
        </w:rPr>
        <w:tab/>
        <w:t>Susana Blaustein Muñoz</w:t>
      </w:r>
    </w:p>
    <w:p w14:paraId="2243A9EB" w14:textId="77777777" w:rsidR="000E2439" w:rsidRPr="00A73267" w:rsidRDefault="000E2439" w:rsidP="000E2439">
      <w:pPr>
        <w:spacing w:line="240" w:lineRule="auto"/>
        <w:ind w:left="708" w:firstLine="708"/>
        <w:rPr>
          <w:lang w:val="en-US"/>
        </w:rPr>
      </w:pPr>
      <w:r w:rsidRPr="00A73267">
        <w:rPr>
          <w:lang w:val="en-US"/>
        </w:rPr>
        <w:t>Lourdes Portillo</w:t>
      </w:r>
    </w:p>
    <w:p w14:paraId="18DA7085" w14:textId="77777777" w:rsidR="000E2439" w:rsidRPr="00A73267" w:rsidRDefault="000E2439" w:rsidP="000E2439">
      <w:pPr>
        <w:spacing w:line="240" w:lineRule="auto"/>
        <w:rPr>
          <w:lang w:val="en-US"/>
        </w:rPr>
      </w:pPr>
      <w:r w:rsidRPr="00A73267">
        <w:rPr>
          <w:lang w:val="en-US"/>
        </w:rPr>
        <w:t>Narrated by</w:t>
      </w:r>
      <w:r w:rsidRPr="00A73267">
        <w:rPr>
          <w:lang w:val="en-US"/>
        </w:rPr>
        <w:tab/>
        <w:t>Carmen Zapata</w:t>
      </w:r>
    </w:p>
    <w:p w14:paraId="0F1B511F" w14:textId="77777777" w:rsidR="000E2439" w:rsidRPr="00A73267" w:rsidRDefault="000E2439" w:rsidP="000E2439">
      <w:pPr>
        <w:spacing w:line="240" w:lineRule="auto"/>
        <w:rPr>
          <w:lang w:val="en-US"/>
        </w:rPr>
      </w:pPr>
      <w:r w:rsidRPr="00A73267">
        <w:rPr>
          <w:lang w:val="en-US"/>
        </w:rPr>
        <w:t>Editing by</w:t>
      </w:r>
      <w:r w:rsidRPr="00A73267">
        <w:rPr>
          <w:lang w:val="en-US"/>
        </w:rPr>
        <w:tab/>
        <w:t>Yasha Aginsky</w:t>
      </w:r>
    </w:p>
    <w:p w14:paraId="2603CB95" w14:textId="77777777" w:rsidR="000E2439" w:rsidRPr="00A73267" w:rsidRDefault="000E2439" w:rsidP="000E2439">
      <w:pPr>
        <w:spacing w:line="240" w:lineRule="auto"/>
        <w:ind w:left="708" w:firstLine="708"/>
        <w:rPr>
          <w:lang w:val="en-US"/>
        </w:rPr>
      </w:pPr>
      <w:r w:rsidRPr="00A73267">
        <w:rPr>
          <w:lang w:val="en-US"/>
        </w:rPr>
        <w:t>Irving Saraf</w:t>
      </w:r>
    </w:p>
    <w:p w14:paraId="7AA5EB3E" w14:textId="77777777" w:rsidR="000E2439" w:rsidRPr="00A73267" w:rsidRDefault="000E2439" w:rsidP="000E2439">
      <w:pPr>
        <w:spacing w:line="240" w:lineRule="auto"/>
        <w:rPr>
          <w:lang w:val="en-US"/>
        </w:rPr>
      </w:pPr>
      <w:r w:rsidRPr="00A73267">
        <w:rPr>
          <w:lang w:val="en-US"/>
        </w:rPr>
        <w:t>Release date(s)</w:t>
      </w:r>
      <w:r w:rsidRPr="00A73267">
        <w:rPr>
          <w:lang w:val="en-US"/>
        </w:rPr>
        <w:tab/>
        <w:t>1985</w:t>
      </w:r>
    </w:p>
    <w:p w14:paraId="4A3E9ABD" w14:textId="77777777" w:rsidR="000E2439" w:rsidRPr="00A73267" w:rsidRDefault="000E2439" w:rsidP="000E2439">
      <w:pPr>
        <w:spacing w:line="240" w:lineRule="auto"/>
        <w:rPr>
          <w:lang w:val="en-US"/>
        </w:rPr>
      </w:pPr>
      <w:r w:rsidRPr="00A73267">
        <w:rPr>
          <w:lang w:val="en-US"/>
        </w:rPr>
        <w:t>Running time</w:t>
      </w:r>
      <w:r w:rsidRPr="00A73267">
        <w:rPr>
          <w:lang w:val="en-US"/>
        </w:rPr>
        <w:tab/>
        <w:t>64 minutes</w:t>
      </w:r>
    </w:p>
    <w:p w14:paraId="5EC3302E" w14:textId="77777777" w:rsidR="000E2439" w:rsidRPr="00A73267" w:rsidRDefault="000E2439" w:rsidP="000E2439">
      <w:pPr>
        <w:spacing w:line="240" w:lineRule="auto"/>
        <w:rPr>
          <w:lang w:val="en-US"/>
        </w:rPr>
      </w:pPr>
      <w:r w:rsidRPr="00A73267">
        <w:rPr>
          <w:lang w:val="en-US"/>
        </w:rPr>
        <w:t>Country</w:t>
      </w:r>
      <w:r w:rsidRPr="00A73267">
        <w:rPr>
          <w:lang w:val="en-US"/>
        </w:rPr>
        <w:tab/>
        <w:t>Argentina</w:t>
      </w:r>
    </w:p>
    <w:p w14:paraId="011C47A8" w14:textId="77777777" w:rsidR="000E2439" w:rsidRPr="00A73267" w:rsidRDefault="000E2439" w:rsidP="000E2439">
      <w:pPr>
        <w:spacing w:line="240" w:lineRule="auto"/>
        <w:rPr>
          <w:lang w:val="en-US"/>
        </w:rPr>
      </w:pPr>
      <w:r w:rsidRPr="00A73267">
        <w:rPr>
          <w:lang w:val="en-US"/>
        </w:rPr>
        <w:t>Language</w:t>
      </w:r>
      <w:r w:rsidRPr="00A73267">
        <w:rPr>
          <w:lang w:val="en-US"/>
        </w:rPr>
        <w:tab/>
        <w:t>Spanish</w:t>
      </w:r>
    </w:p>
    <w:p w14:paraId="34F59D92" w14:textId="77777777" w:rsidR="000E2439" w:rsidRPr="00A73267" w:rsidRDefault="000E2439" w:rsidP="000E2439">
      <w:pPr>
        <w:spacing w:line="240" w:lineRule="auto"/>
        <w:rPr>
          <w:lang w:val="en-US"/>
        </w:rPr>
      </w:pPr>
      <w:r w:rsidRPr="00A73267">
        <w:rPr>
          <w:lang w:val="en-US"/>
        </w:rPr>
        <w:t>Genero</w:t>
      </w:r>
      <w:r w:rsidRPr="00A73267">
        <w:rPr>
          <w:lang w:val="en-US"/>
        </w:rPr>
        <w:tab/>
      </w:r>
      <w:r w:rsidRPr="00A73267">
        <w:rPr>
          <w:lang w:val="en-US"/>
        </w:rPr>
        <w:tab/>
        <w:t>Documental/Historica</w:t>
      </w:r>
    </w:p>
    <w:p w14:paraId="4DAAC3F4" w14:textId="77777777" w:rsidR="000E2439" w:rsidRPr="00A73267" w:rsidRDefault="000E2439" w:rsidP="000E2439">
      <w:pPr>
        <w:spacing w:line="240" w:lineRule="auto"/>
        <w:rPr>
          <w:lang w:val="en-US"/>
        </w:rPr>
      </w:pPr>
      <w:r w:rsidRPr="00A73267">
        <w:rPr>
          <w:lang w:val="en-US"/>
        </w:rPr>
        <w:t>Censura</w:t>
      </w:r>
      <w:r w:rsidRPr="00A73267">
        <w:rPr>
          <w:lang w:val="en-US"/>
        </w:rPr>
        <w:tab/>
        <w:t>PG-13</w:t>
      </w:r>
    </w:p>
    <w:p w14:paraId="2B2C4BC9" w14:textId="77777777" w:rsidR="00DD2826" w:rsidRPr="00A73267" w:rsidRDefault="000E2439" w:rsidP="000E2439">
      <w:pPr>
        <w:spacing w:line="240" w:lineRule="auto"/>
        <w:rPr>
          <w:lang w:val="en-US"/>
        </w:rPr>
      </w:pPr>
      <w:r w:rsidRPr="00A73267">
        <w:rPr>
          <w:lang w:val="en-US"/>
        </w:rPr>
        <w:t>Resumen:</w:t>
      </w:r>
      <w:r w:rsidRPr="00A73267">
        <w:rPr>
          <w:lang w:val="en-US"/>
        </w:rPr>
        <w:tab/>
        <w:t>This informative documentary was nominated for an Academy Award in 1986 and is an important resource for one particular dark page in Argentina's modern history. Starting in the '70s, the Argentine government was responsible for the "disappearance" of a group of students</w:t>
      </w:r>
    </w:p>
    <w:p w14:paraId="5D641B9C" w14:textId="77777777" w:rsidR="000E2439" w:rsidRDefault="00DD2826" w:rsidP="00DD2826">
      <w:pPr>
        <w:spacing w:line="240" w:lineRule="auto"/>
        <w:rPr>
          <w:b/>
          <w:lang w:val="en-US"/>
        </w:rPr>
      </w:pPr>
      <w:r w:rsidRPr="00DD2826">
        <w:rPr>
          <w:b/>
          <w:lang w:val="en-US"/>
        </w:rPr>
        <w:t>documental guerra/Soldiers in Hiding</w:t>
      </w:r>
      <w:r w:rsidR="00374745">
        <w:rPr>
          <w:b/>
          <w:lang w:val="en-US"/>
        </w:rPr>
        <w:t xml:space="preserve">   SIN FOTOOOOOOOOOOOOOOOO!!!!</w:t>
      </w:r>
    </w:p>
    <w:p w14:paraId="64841559" w14:textId="77777777" w:rsidR="00374745" w:rsidRPr="00374745" w:rsidRDefault="00374745" w:rsidP="00374745">
      <w:pPr>
        <w:spacing w:line="240" w:lineRule="auto"/>
        <w:rPr>
          <w:lang w:val="en-US"/>
        </w:rPr>
      </w:pPr>
      <w:r w:rsidRPr="00374745">
        <w:rPr>
          <w:lang w:val="en-US"/>
        </w:rPr>
        <w:t>Directed by</w:t>
      </w:r>
      <w:r w:rsidRPr="00374745">
        <w:rPr>
          <w:lang w:val="en-US"/>
        </w:rPr>
        <w:tab/>
        <w:t>Malcolm Clarke</w:t>
      </w:r>
    </w:p>
    <w:p w14:paraId="3A33E3D4" w14:textId="77777777" w:rsidR="00374745" w:rsidRPr="00374745" w:rsidRDefault="00374745" w:rsidP="00374745">
      <w:pPr>
        <w:spacing w:line="240" w:lineRule="auto"/>
        <w:rPr>
          <w:lang w:val="en-US"/>
        </w:rPr>
      </w:pPr>
      <w:r w:rsidRPr="00374745">
        <w:rPr>
          <w:lang w:val="en-US"/>
        </w:rPr>
        <w:t>Produced by</w:t>
      </w:r>
      <w:r w:rsidRPr="00374745">
        <w:rPr>
          <w:lang w:val="en-US"/>
        </w:rPr>
        <w:tab/>
        <w:t>Japhet Asher</w:t>
      </w:r>
    </w:p>
    <w:p w14:paraId="73B81674" w14:textId="77777777" w:rsidR="00374745" w:rsidRPr="00374745" w:rsidRDefault="00374745" w:rsidP="00374745">
      <w:pPr>
        <w:spacing w:line="240" w:lineRule="auto"/>
        <w:ind w:left="708" w:firstLine="708"/>
        <w:rPr>
          <w:lang w:val="en-US"/>
        </w:rPr>
      </w:pPr>
      <w:r w:rsidRPr="00374745">
        <w:rPr>
          <w:lang w:val="en-US"/>
        </w:rPr>
        <w:t>Malcolm Clarke</w:t>
      </w:r>
    </w:p>
    <w:p w14:paraId="78424331" w14:textId="77777777" w:rsidR="00374745" w:rsidRPr="00374745" w:rsidRDefault="00374745" w:rsidP="00374745">
      <w:pPr>
        <w:spacing w:line="240" w:lineRule="auto"/>
        <w:rPr>
          <w:lang w:val="en-US"/>
        </w:rPr>
      </w:pPr>
      <w:r w:rsidRPr="00374745">
        <w:rPr>
          <w:lang w:val="en-US"/>
        </w:rPr>
        <w:t>Written by</w:t>
      </w:r>
      <w:r w:rsidRPr="00374745">
        <w:rPr>
          <w:lang w:val="en-US"/>
        </w:rPr>
        <w:tab/>
        <w:t>Japhet Asher</w:t>
      </w:r>
    </w:p>
    <w:p w14:paraId="2118B41A" w14:textId="77777777" w:rsidR="00374745" w:rsidRPr="00374745" w:rsidRDefault="00374745" w:rsidP="00374745">
      <w:pPr>
        <w:spacing w:line="240" w:lineRule="auto"/>
        <w:ind w:left="708" w:firstLine="708"/>
        <w:rPr>
          <w:lang w:val="en-US"/>
        </w:rPr>
      </w:pPr>
      <w:r w:rsidRPr="00374745">
        <w:rPr>
          <w:lang w:val="en-US"/>
        </w:rPr>
        <w:t>Malcolm Clarke</w:t>
      </w:r>
    </w:p>
    <w:p w14:paraId="4BC20251" w14:textId="77777777" w:rsidR="00374745" w:rsidRPr="00374745" w:rsidRDefault="00374745" w:rsidP="00374745">
      <w:pPr>
        <w:spacing w:line="240" w:lineRule="auto"/>
        <w:rPr>
          <w:lang w:val="en-US"/>
        </w:rPr>
      </w:pPr>
      <w:r w:rsidRPr="00374745">
        <w:rPr>
          <w:lang w:val="en-US"/>
        </w:rPr>
        <w:lastRenderedPageBreak/>
        <w:t>Release date(s)</w:t>
      </w:r>
      <w:r w:rsidRPr="00374745">
        <w:rPr>
          <w:lang w:val="en-US"/>
        </w:rPr>
        <w:tab/>
        <w:t>1985</w:t>
      </w:r>
    </w:p>
    <w:p w14:paraId="6CDFB218" w14:textId="77777777" w:rsidR="00374745" w:rsidRPr="00374745" w:rsidRDefault="00374745" w:rsidP="00374745">
      <w:pPr>
        <w:spacing w:line="240" w:lineRule="auto"/>
        <w:rPr>
          <w:lang w:val="en-US"/>
        </w:rPr>
      </w:pPr>
      <w:r w:rsidRPr="00374745">
        <w:rPr>
          <w:lang w:val="en-US"/>
        </w:rPr>
        <w:t>Country</w:t>
      </w:r>
      <w:r w:rsidRPr="00374745">
        <w:rPr>
          <w:lang w:val="en-US"/>
        </w:rPr>
        <w:tab/>
        <w:t xml:space="preserve"> United States</w:t>
      </w:r>
    </w:p>
    <w:p w14:paraId="5CC0264C" w14:textId="77777777" w:rsidR="00374745" w:rsidRPr="00A73267" w:rsidRDefault="00374745" w:rsidP="00374745">
      <w:pPr>
        <w:spacing w:line="240" w:lineRule="auto"/>
      </w:pPr>
      <w:r w:rsidRPr="00A73267">
        <w:t>Language</w:t>
      </w:r>
      <w:r w:rsidRPr="00A73267">
        <w:tab/>
        <w:t>English</w:t>
      </w:r>
    </w:p>
    <w:p w14:paraId="528A1AE2" w14:textId="77777777" w:rsidR="00374745" w:rsidRPr="00A73267" w:rsidRDefault="00374745" w:rsidP="00374745">
      <w:pPr>
        <w:spacing w:line="240" w:lineRule="auto"/>
      </w:pPr>
      <w:r w:rsidRPr="00A73267">
        <w:t>Genero</w:t>
      </w:r>
      <w:r w:rsidRPr="00A73267">
        <w:tab/>
      </w:r>
      <w:r w:rsidRPr="00A73267">
        <w:tab/>
        <w:t>Documental/Guerra</w:t>
      </w:r>
    </w:p>
    <w:p w14:paraId="173631D0" w14:textId="77777777" w:rsidR="00374745" w:rsidRPr="00A73267" w:rsidRDefault="00374745" w:rsidP="00374745">
      <w:pPr>
        <w:spacing w:line="240" w:lineRule="auto"/>
      </w:pPr>
      <w:r w:rsidRPr="00A73267">
        <w:t>Censura</w:t>
      </w:r>
      <w:r w:rsidRPr="00A73267">
        <w:tab/>
        <w:t>PG-13</w:t>
      </w:r>
    </w:p>
    <w:p w14:paraId="1521A6A5" w14:textId="77777777" w:rsidR="00DD2826" w:rsidRPr="000E2439" w:rsidRDefault="00374745" w:rsidP="00374745">
      <w:pPr>
        <w:spacing w:line="240" w:lineRule="auto"/>
        <w:rPr>
          <w:lang w:val="en-US"/>
        </w:rPr>
      </w:pPr>
      <w:r>
        <w:rPr>
          <w:lang w:val="en-US"/>
        </w:rPr>
        <w:t>Resumen:</w:t>
      </w:r>
      <w:r>
        <w:rPr>
          <w:lang w:val="en-US"/>
        </w:rPr>
        <w:tab/>
      </w:r>
      <w:r w:rsidRPr="00374745">
        <w:rPr>
          <w:lang w:val="en-US"/>
        </w:rPr>
        <w:t>A grim portrait of Vietnam War Veterans, living out their lonely lives in the American wilderness, unable to cope with the lasting effects of their traumatic war experiences.</w:t>
      </w:r>
    </w:p>
    <w:p w14:paraId="4702D69E" w14:textId="77777777" w:rsidR="00374745" w:rsidRDefault="00DD2826" w:rsidP="00DD2826">
      <w:pPr>
        <w:spacing w:line="240" w:lineRule="auto"/>
        <w:rPr>
          <w:b/>
          <w:lang w:val="en-US"/>
        </w:rPr>
      </w:pPr>
      <w:r w:rsidRPr="00DD2826">
        <w:rPr>
          <w:b/>
          <w:lang w:val="en-US"/>
        </w:rPr>
        <w:t>documental/ The Statue of Liberty</w:t>
      </w:r>
    </w:p>
    <w:p w14:paraId="52F03A99" w14:textId="77777777" w:rsidR="00374745" w:rsidRPr="00374745" w:rsidRDefault="00374745" w:rsidP="00374745">
      <w:pPr>
        <w:spacing w:line="240" w:lineRule="auto"/>
        <w:rPr>
          <w:lang w:val="en-US"/>
        </w:rPr>
      </w:pPr>
      <w:r w:rsidRPr="00374745">
        <w:rPr>
          <w:lang w:val="en-US"/>
        </w:rPr>
        <w:t>Directed by</w:t>
      </w:r>
      <w:r w:rsidRPr="00374745">
        <w:rPr>
          <w:lang w:val="en-US"/>
        </w:rPr>
        <w:tab/>
        <w:t>Ken Burns</w:t>
      </w:r>
    </w:p>
    <w:p w14:paraId="6504D932" w14:textId="77777777" w:rsidR="00374745" w:rsidRPr="00374745" w:rsidRDefault="00374745" w:rsidP="00374745">
      <w:pPr>
        <w:spacing w:line="240" w:lineRule="auto"/>
        <w:rPr>
          <w:lang w:val="en-US"/>
        </w:rPr>
      </w:pPr>
      <w:r w:rsidRPr="00374745">
        <w:rPr>
          <w:lang w:val="en-US"/>
        </w:rPr>
        <w:t>Produced by</w:t>
      </w:r>
      <w:r w:rsidRPr="00374745">
        <w:rPr>
          <w:lang w:val="en-US"/>
        </w:rPr>
        <w:tab/>
        <w:t>Ken Burns</w:t>
      </w:r>
    </w:p>
    <w:p w14:paraId="060D364C" w14:textId="77777777" w:rsidR="00374745" w:rsidRPr="00374745" w:rsidRDefault="00374745" w:rsidP="00374745">
      <w:pPr>
        <w:spacing w:line="240" w:lineRule="auto"/>
        <w:ind w:left="708" w:firstLine="708"/>
        <w:rPr>
          <w:lang w:val="en-US"/>
        </w:rPr>
      </w:pPr>
      <w:r w:rsidRPr="00374745">
        <w:rPr>
          <w:lang w:val="en-US"/>
        </w:rPr>
        <w:t>Buddy Squires</w:t>
      </w:r>
    </w:p>
    <w:p w14:paraId="43E8C100" w14:textId="77777777" w:rsidR="00374745" w:rsidRPr="00374745" w:rsidRDefault="00374745" w:rsidP="00374745">
      <w:pPr>
        <w:spacing w:line="240" w:lineRule="auto"/>
        <w:rPr>
          <w:lang w:val="en-US"/>
        </w:rPr>
      </w:pPr>
      <w:r w:rsidRPr="00374745">
        <w:rPr>
          <w:lang w:val="en-US"/>
        </w:rPr>
        <w:t>Written by</w:t>
      </w:r>
      <w:r w:rsidRPr="00374745">
        <w:rPr>
          <w:lang w:val="en-US"/>
        </w:rPr>
        <w:tab/>
        <w:t>Geoffrey C. Ward</w:t>
      </w:r>
    </w:p>
    <w:p w14:paraId="5340EA1A" w14:textId="77777777" w:rsidR="00374745" w:rsidRPr="00374745" w:rsidRDefault="00374745" w:rsidP="00374745">
      <w:pPr>
        <w:spacing w:line="240" w:lineRule="auto"/>
        <w:ind w:left="708" w:firstLine="708"/>
        <w:rPr>
          <w:lang w:val="en-US"/>
        </w:rPr>
      </w:pPr>
      <w:r w:rsidRPr="00374745">
        <w:rPr>
          <w:lang w:val="en-US"/>
        </w:rPr>
        <w:t>Bernard Weisberger</w:t>
      </w:r>
    </w:p>
    <w:p w14:paraId="7C61BDC2" w14:textId="77777777" w:rsidR="00374745" w:rsidRPr="00374745" w:rsidRDefault="00374745" w:rsidP="00374745">
      <w:pPr>
        <w:spacing w:line="240" w:lineRule="auto"/>
        <w:rPr>
          <w:lang w:val="en-US"/>
        </w:rPr>
      </w:pPr>
      <w:r w:rsidRPr="00374745">
        <w:rPr>
          <w:lang w:val="en-US"/>
        </w:rPr>
        <w:t>Narrated by</w:t>
      </w:r>
      <w:r w:rsidRPr="00374745">
        <w:rPr>
          <w:lang w:val="en-US"/>
        </w:rPr>
        <w:tab/>
        <w:t>David McCullough</w:t>
      </w:r>
    </w:p>
    <w:p w14:paraId="4CB9C545" w14:textId="77777777" w:rsidR="00374745" w:rsidRPr="00374745" w:rsidRDefault="00374745" w:rsidP="00374745">
      <w:pPr>
        <w:spacing w:line="240" w:lineRule="auto"/>
        <w:rPr>
          <w:lang w:val="en-US"/>
        </w:rPr>
      </w:pPr>
      <w:r w:rsidRPr="00374745">
        <w:rPr>
          <w:lang w:val="en-US"/>
        </w:rPr>
        <w:t>Editing by</w:t>
      </w:r>
      <w:r w:rsidRPr="00374745">
        <w:rPr>
          <w:lang w:val="en-US"/>
        </w:rPr>
        <w:tab/>
        <w:t>Buddy Squires</w:t>
      </w:r>
    </w:p>
    <w:p w14:paraId="0DD1C368" w14:textId="77777777" w:rsidR="00374745" w:rsidRPr="00374745" w:rsidRDefault="00374745" w:rsidP="00374745">
      <w:pPr>
        <w:spacing w:line="240" w:lineRule="auto"/>
        <w:rPr>
          <w:lang w:val="en-US"/>
        </w:rPr>
      </w:pPr>
      <w:r w:rsidRPr="00374745">
        <w:rPr>
          <w:lang w:val="en-US"/>
        </w:rPr>
        <w:t>Release date(s)</w:t>
      </w:r>
      <w:r w:rsidRPr="00374745">
        <w:rPr>
          <w:lang w:val="en-US"/>
        </w:rPr>
        <w:tab/>
        <w:t>1985</w:t>
      </w:r>
    </w:p>
    <w:p w14:paraId="4342305E" w14:textId="77777777" w:rsidR="00374745" w:rsidRPr="00374745" w:rsidRDefault="00374745" w:rsidP="00374745">
      <w:pPr>
        <w:spacing w:line="240" w:lineRule="auto"/>
        <w:rPr>
          <w:lang w:val="en-US"/>
        </w:rPr>
      </w:pPr>
      <w:r w:rsidRPr="00374745">
        <w:rPr>
          <w:lang w:val="en-US"/>
        </w:rPr>
        <w:t>Running time</w:t>
      </w:r>
      <w:r w:rsidRPr="00374745">
        <w:rPr>
          <w:lang w:val="en-US"/>
        </w:rPr>
        <w:tab/>
        <w:t>60 minutes</w:t>
      </w:r>
    </w:p>
    <w:p w14:paraId="5D4659D8" w14:textId="77777777" w:rsidR="00374745" w:rsidRPr="00374745" w:rsidRDefault="00374745" w:rsidP="00374745">
      <w:pPr>
        <w:spacing w:line="240" w:lineRule="auto"/>
        <w:rPr>
          <w:lang w:val="en-US"/>
        </w:rPr>
      </w:pPr>
      <w:r w:rsidRPr="00374745">
        <w:rPr>
          <w:lang w:val="en-US"/>
        </w:rPr>
        <w:t>Country</w:t>
      </w:r>
      <w:r w:rsidRPr="00374745">
        <w:rPr>
          <w:lang w:val="en-US"/>
        </w:rPr>
        <w:tab/>
        <w:t xml:space="preserve"> United States</w:t>
      </w:r>
    </w:p>
    <w:p w14:paraId="6EF1892F" w14:textId="77777777" w:rsidR="00374745" w:rsidRDefault="00374745" w:rsidP="00374745">
      <w:pPr>
        <w:spacing w:line="240" w:lineRule="auto"/>
        <w:rPr>
          <w:lang w:val="en-US"/>
        </w:rPr>
      </w:pPr>
      <w:r w:rsidRPr="00374745">
        <w:rPr>
          <w:lang w:val="en-US"/>
        </w:rPr>
        <w:t>Language</w:t>
      </w:r>
      <w:r w:rsidRPr="00374745">
        <w:rPr>
          <w:lang w:val="en-US"/>
        </w:rPr>
        <w:tab/>
        <w:t>English</w:t>
      </w:r>
    </w:p>
    <w:p w14:paraId="4328C87C" w14:textId="77777777" w:rsidR="00374745" w:rsidRDefault="00374745" w:rsidP="00374745">
      <w:pPr>
        <w:spacing w:line="240" w:lineRule="auto"/>
        <w:rPr>
          <w:lang w:val="en-US"/>
        </w:rPr>
      </w:pPr>
      <w:r>
        <w:rPr>
          <w:lang w:val="en-US"/>
        </w:rPr>
        <w:t>Genero</w:t>
      </w:r>
      <w:r>
        <w:rPr>
          <w:lang w:val="en-US"/>
        </w:rPr>
        <w:tab/>
      </w:r>
      <w:r>
        <w:rPr>
          <w:lang w:val="en-US"/>
        </w:rPr>
        <w:tab/>
        <w:t>Documental</w:t>
      </w:r>
    </w:p>
    <w:p w14:paraId="0EA012FE" w14:textId="77777777" w:rsidR="00374745" w:rsidRDefault="00374745" w:rsidP="00374745">
      <w:pPr>
        <w:spacing w:line="240" w:lineRule="auto"/>
        <w:rPr>
          <w:lang w:val="en-US"/>
        </w:rPr>
      </w:pPr>
      <w:r>
        <w:rPr>
          <w:lang w:val="en-US"/>
        </w:rPr>
        <w:t>Censura</w:t>
      </w:r>
      <w:r>
        <w:rPr>
          <w:lang w:val="en-US"/>
        </w:rPr>
        <w:tab/>
        <w:t>A</w:t>
      </w:r>
    </w:p>
    <w:p w14:paraId="2E055ADD" w14:textId="77777777" w:rsidR="00DD2826" w:rsidRPr="00374745" w:rsidRDefault="00374745" w:rsidP="00374745">
      <w:pPr>
        <w:spacing w:line="240" w:lineRule="auto"/>
        <w:rPr>
          <w:lang w:val="en-US"/>
        </w:rPr>
      </w:pPr>
      <w:r>
        <w:rPr>
          <w:lang w:val="en-US"/>
        </w:rPr>
        <w:t>Resumen:</w:t>
      </w:r>
      <w:r>
        <w:rPr>
          <w:lang w:val="en-US"/>
        </w:rPr>
        <w:tab/>
      </w:r>
      <w:r w:rsidRPr="00374745">
        <w:rPr>
          <w:lang w:val="en-US"/>
        </w:rPr>
        <w:t>Documentary showing the history of the world-famous Statue of Liberty in New York harbor.</w:t>
      </w:r>
    </w:p>
    <w:p w14:paraId="1E7B99CB" w14:textId="77777777" w:rsidR="00374745" w:rsidRDefault="00DD2826" w:rsidP="00DD2826">
      <w:pPr>
        <w:spacing w:line="240" w:lineRule="auto"/>
        <w:rPr>
          <w:b/>
          <w:lang w:val="en-US"/>
        </w:rPr>
      </w:pPr>
      <w:r w:rsidRPr="00DD2826">
        <w:rPr>
          <w:b/>
          <w:lang w:val="en-US"/>
        </w:rPr>
        <w:t>documental/ Unfinished Business</w:t>
      </w:r>
    </w:p>
    <w:p w14:paraId="06C7BB7E" w14:textId="77777777" w:rsidR="00374745" w:rsidRPr="00374745" w:rsidRDefault="00374745" w:rsidP="00374745">
      <w:pPr>
        <w:spacing w:line="240" w:lineRule="auto"/>
        <w:rPr>
          <w:lang w:val="en-US"/>
        </w:rPr>
      </w:pPr>
      <w:r w:rsidRPr="00374745">
        <w:rPr>
          <w:lang w:val="en-US"/>
        </w:rPr>
        <w:t>Directed by</w:t>
      </w:r>
      <w:r w:rsidRPr="00374745">
        <w:rPr>
          <w:lang w:val="en-US"/>
        </w:rPr>
        <w:tab/>
        <w:t>Steven Okazaki</w:t>
      </w:r>
    </w:p>
    <w:p w14:paraId="377093D6" w14:textId="77777777" w:rsidR="00374745" w:rsidRPr="00374745" w:rsidRDefault="00374745" w:rsidP="00374745">
      <w:pPr>
        <w:spacing w:line="240" w:lineRule="auto"/>
        <w:rPr>
          <w:lang w:val="en-US"/>
        </w:rPr>
      </w:pPr>
      <w:r w:rsidRPr="00374745">
        <w:rPr>
          <w:lang w:val="en-US"/>
        </w:rPr>
        <w:t>Produced by</w:t>
      </w:r>
      <w:r w:rsidRPr="00374745">
        <w:rPr>
          <w:lang w:val="en-US"/>
        </w:rPr>
        <w:tab/>
        <w:t>Jane Kaihatsu (associate producer)</w:t>
      </w:r>
    </w:p>
    <w:p w14:paraId="74E44205" w14:textId="77777777" w:rsidR="00374745" w:rsidRPr="00374745" w:rsidRDefault="00374745" w:rsidP="00374745">
      <w:pPr>
        <w:spacing w:line="240" w:lineRule="auto"/>
        <w:ind w:left="708" w:firstLine="708"/>
        <w:rPr>
          <w:lang w:val="en-US"/>
        </w:rPr>
      </w:pPr>
      <w:r w:rsidRPr="00374745">
        <w:rPr>
          <w:lang w:val="en-US"/>
        </w:rPr>
        <w:t>Steven Okazaki (producer)</w:t>
      </w:r>
    </w:p>
    <w:p w14:paraId="73C5AC61" w14:textId="77777777" w:rsidR="00374745" w:rsidRPr="00374745" w:rsidRDefault="00374745" w:rsidP="00374745">
      <w:pPr>
        <w:spacing w:line="240" w:lineRule="auto"/>
        <w:rPr>
          <w:lang w:val="en-US"/>
        </w:rPr>
      </w:pPr>
      <w:r w:rsidRPr="00374745">
        <w:rPr>
          <w:lang w:val="en-US"/>
        </w:rPr>
        <w:t>Starring</w:t>
      </w:r>
      <w:r w:rsidRPr="00374745">
        <w:rPr>
          <w:lang w:val="en-US"/>
        </w:rPr>
        <w:tab/>
      </w:r>
      <w:r>
        <w:rPr>
          <w:lang w:val="en-US"/>
        </w:rPr>
        <w:tab/>
      </w:r>
      <w:r w:rsidRPr="00374745">
        <w:rPr>
          <w:lang w:val="en-US"/>
        </w:rPr>
        <w:t>Fred Korematsu</w:t>
      </w:r>
    </w:p>
    <w:p w14:paraId="0172FB1B" w14:textId="77777777" w:rsidR="00374745" w:rsidRPr="00374745" w:rsidRDefault="00374745" w:rsidP="00374745">
      <w:pPr>
        <w:spacing w:line="240" w:lineRule="auto"/>
        <w:ind w:left="708" w:firstLine="708"/>
        <w:rPr>
          <w:lang w:val="en-US"/>
        </w:rPr>
      </w:pPr>
      <w:r w:rsidRPr="00374745">
        <w:rPr>
          <w:lang w:val="en-US"/>
        </w:rPr>
        <w:t>Gordon Hirabayashi</w:t>
      </w:r>
    </w:p>
    <w:p w14:paraId="3317E3A5" w14:textId="77777777" w:rsidR="00374745" w:rsidRPr="00374745" w:rsidRDefault="00374745" w:rsidP="00374745">
      <w:pPr>
        <w:spacing w:line="240" w:lineRule="auto"/>
        <w:ind w:left="708" w:firstLine="708"/>
        <w:rPr>
          <w:lang w:val="en-US"/>
        </w:rPr>
      </w:pPr>
      <w:r w:rsidRPr="00374745">
        <w:rPr>
          <w:lang w:val="en-US"/>
        </w:rPr>
        <w:lastRenderedPageBreak/>
        <w:t>Min Yasui</w:t>
      </w:r>
    </w:p>
    <w:p w14:paraId="36850A8F" w14:textId="77777777" w:rsidR="00374745" w:rsidRPr="00374745" w:rsidRDefault="00374745" w:rsidP="00374745">
      <w:pPr>
        <w:spacing w:line="240" w:lineRule="auto"/>
        <w:ind w:left="708" w:firstLine="708"/>
        <w:rPr>
          <w:lang w:val="en-US"/>
        </w:rPr>
      </w:pPr>
      <w:r w:rsidRPr="00374745">
        <w:rPr>
          <w:lang w:val="en-US"/>
        </w:rPr>
        <w:t>Amy Hill (narrator)</w:t>
      </w:r>
    </w:p>
    <w:p w14:paraId="28F2D838" w14:textId="77777777" w:rsidR="00374745" w:rsidRPr="00374745" w:rsidRDefault="00374745" w:rsidP="00374745">
      <w:pPr>
        <w:spacing w:line="240" w:lineRule="auto"/>
        <w:rPr>
          <w:lang w:val="en-US"/>
        </w:rPr>
      </w:pPr>
      <w:r w:rsidRPr="00374745">
        <w:rPr>
          <w:lang w:val="en-US"/>
        </w:rPr>
        <w:t>Cinematography</w:t>
      </w:r>
      <w:r w:rsidRPr="00374745">
        <w:rPr>
          <w:lang w:val="en-US"/>
        </w:rPr>
        <w:tab/>
        <w:t>Steven Okazaki</w:t>
      </w:r>
    </w:p>
    <w:p w14:paraId="075DAA6C" w14:textId="77777777" w:rsidR="00374745" w:rsidRPr="00374745" w:rsidRDefault="00374745" w:rsidP="00374745">
      <w:pPr>
        <w:spacing w:line="240" w:lineRule="auto"/>
        <w:rPr>
          <w:lang w:val="en-US"/>
        </w:rPr>
      </w:pPr>
      <w:r w:rsidRPr="00374745">
        <w:rPr>
          <w:lang w:val="en-US"/>
        </w:rPr>
        <w:t>Editing by</w:t>
      </w:r>
      <w:r w:rsidRPr="00374745">
        <w:rPr>
          <w:lang w:val="en-US"/>
        </w:rPr>
        <w:tab/>
        <w:t>Steven Okazaki</w:t>
      </w:r>
    </w:p>
    <w:p w14:paraId="2F5FAF0D" w14:textId="77777777" w:rsidR="00374745" w:rsidRPr="00374745" w:rsidRDefault="00374745" w:rsidP="00374745">
      <w:pPr>
        <w:spacing w:line="240" w:lineRule="auto"/>
        <w:rPr>
          <w:lang w:val="en-US"/>
        </w:rPr>
      </w:pPr>
      <w:r w:rsidRPr="00374745">
        <w:rPr>
          <w:lang w:val="en-US"/>
        </w:rPr>
        <w:t>Release date(s)</w:t>
      </w:r>
      <w:r w:rsidRPr="00374745">
        <w:rPr>
          <w:lang w:val="en-US"/>
        </w:rPr>
        <w:tab/>
        <w:t>March 1986 (in Los Angeles)</w:t>
      </w:r>
    </w:p>
    <w:p w14:paraId="04CB59F2" w14:textId="77777777" w:rsidR="00374745" w:rsidRPr="00374745" w:rsidRDefault="00374745" w:rsidP="00374745">
      <w:pPr>
        <w:spacing w:line="240" w:lineRule="auto"/>
        <w:rPr>
          <w:lang w:val="en-US"/>
        </w:rPr>
      </w:pPr>
      <w:r w:rsidRPr="00374745">
        <w:rPr>
          <w:lang w:val="en-US"/>
        </w:rPr>
        <w:t>Running time</w:t>
      </w:r>
      <w:r w:rsidRPr="00374745">
        <w:rPr>
          <w:lang w:val="en-US"/>
        </w:rPr>
        <w:tab/>
        <w:t>60 min.</w:t>
      </w:r>
    </w:p>
    <w:p w14:paraId="084652B0" w14:textId="77777777" w:rsidR="00374745" w:rsidRPr="00374745" w:rsidRDefault="00374745" w:rsidP="00374745">
      <w:pPr>
        <w:spacing w:line="240" w:lineRule="auto"/>
        <w:rPr>
          <w:lang w:val="en-US"/>
        </w:rPr>
      </w:pPr>
      <w:r w:rsidRPr="00374745">
        <w:rPr>
          <w:lang w:val="en-US"/>
        </w:rPr>
        <w:t>Country</w:t>
      </w:r>
      <w:r w:rsidRPr="00374745">
        <w:rPr>
          <w:lang w:val="en-US"/>
        </w:rPr>
        <w:tab/>
        <w:t>USA</w:t>
      </w:r>
    </w:p>
    <w:p w14:paraId="0CDEDF24" w14:textId="77777777" w:rsidR="00374745" w:rsidRDefault="00374745" w:rsidP="00374745">
      <w:pPr>
        <w:spacing w:line="240" w:lineRule="auto"/>
        <w:rPr>
          <w:lang w:val="en-US"/>
        </w:rPr>
      </w:pPr>
      <w:r w:rsidRPr="00374745">
        <w:rPr>
          <w:lang w:val="en-US"/>
        </w:rPr>
        <w:t>Language</w:t>
      </w:r>
      <w:r w:rsidRPr="00374745">
        <w:rPr>
          <w:lang w:val="en-US"/>
        </w:rPr>
        <w:tab/>
        <w:t>English</w:t>
      </w:r>
    </w:p>
    <w:p w14:paraId="5D231A34" w14:textId="77777777" w:rsidR="00374745" w:rsidRDefault="00374745" w:rsidP="00374745">
      <w:pPr>
        <w:spacing w:line="240" w:lineRule="auto"/>
        <w:rPr>
          <w:lang w:val="en-US"/>
        </w:rPr>
      </w:pPr>
      <w:r>
        <w:rPr>
          <w:lang w:val="en-US"/>
        </w:rPr>
        <w:t>Genero</w:t>
      </w:r>
      <w:r>
        <w:rPr>
          <w:lang w:val="en-US"/>
        </w:rPr>
        <w:tab/>
      </w:r>
      <w:r>
        <w:rPr>
          <w:lang w:val="en-US"/>
        </w:rPr>
        <w:tab/>
        <w:t>Documental</w:t>
      </w:r>
    </w:p>
    <w:p w14:paraId="26B12A96" w14:textId="77777777" w:rsidR="00374745" w:rsidRDefault="00374745" w:rsidP="00374745">
      <w:pPr>
        <w:spacing w:line="240" w:lineRule="auto"/>
        <w:rPr>
          <w:lang w:val="en-US"/>
        </w:rPr>
      </w:pPr>
      <w:r>
        <w:rPr>
          <w:lang w:val="en-US"/>
        </w:rPr>
        <w:t>Censura</w:t>
      </w:r>
      <w:r>
        <w:rPr>
          <w:lang w:val="en-US"/>
        </w:rPr>
        <w:tab/>
        <w:t>PG-13</w:t>
      </w:r>
    </w:p>
    <w:p w14:paraId="75BB9355" w14:textId="77777777" w:rsidR="00DD2826" w:rsidRPr="00374745" w:rsidRDefault="00374745" w:rsidP="00374745">
      <w:pPr>
        <w:spacing w:line="240" w:lineRule="auto"/>
        <w:rPr>
          <w:lang w:val="en-US"/>
        </w:rPr>
      </w:pPr>
      <w:r>
        <w:rPr>
          <w:lang w:val="en-US"/>
        </w:rPr>
        <w:t>Resumen:</w:t>
      </w:r>
      <w:r>
        <w:rPr>
          <w:lang w:val="en-US"/>
        </w:rPr>
        <w:tab/>
      </w:r>
      <w:r w:rsidRPr="00374745">
        <w:rPr>
          <w:lang w:val="en-US"/>
        </w:rPr>
        <w:t>Maureen's biological clock is ticking, and she wants a baby. Her husband George is unable to oblige. When Maureen bumps into Geoff, a former lover from years ago she decides he might be able to supply the wanted seed. But the scientific controls on their weekend encounter soon give way to natural urges and the consummation is concluded with tenderness.</w:t>
      </w:r>
    </w:p>
    <w:p w14:paraId="381011B9" w14:textId="77777777" w:rsidR="00374745" w:rsidRDefault="00DD2826" w:rsidP="00DD2826">
      <w:pPr>
        <w:spacing w:line="240" w:lineRule="auto"/>
        <w:rPr>
          <w:b/>
          <w:lang w:val="en-US"/>
        </w:rPr>
      </w:pPr>
      <w:r w:rsidRPr="00DD2826">
        <w:rPr>
          <w:b/>
          <w:lang w:val="en-US"/>
        </w:rPr>
        <w:t>documental/Witness to War: Dr. Charlie Clements</w:t>
      </w:r>
    </w:p>
    <w:p w14:paraId="5B84CB22" w14:textId="77777777" w:rsidR="00374745" w:rsidRPr="00374745" w:rsidRDefault="00374745" w:rsidP="00374745">
      <w:pPr>
        <w:spacing w:line="240" w:lineRule="auto"/>
        <w:rPr>
          <w:lang w:val="en-US"/>
        </w:rPr>
      </w:pPr>
      <w:r w:rsidRPr="00374745">
        <w:rPr>
          <w:lang w:val="en-US"/>
        </w:rPr>
        <w:t>Directed by</w:t>
      </w:r>
      <w:r w:rsidRPr="00374745">
        <w:rPr>
          <w:lang w:val="en-US"/>
        </w:rPr>
        <w:tab/>
        <w:t>Deborah Shaffer</w:t>
      </w:r>
    </w:p>
    <w:p w14:paraId="1071CAE5" w14:textId="77777777" w:rsidR="00374745" w:rsidRPr="00374745" w:rsidRDefault="00374745" w:rsidP="00374745">
      <w:pPr>
        <w:spacing w:line="240" w:lineRule="auto"/>
        <w:rPr>
          <w:lang w:val="en-US"/>
        </w:rPr>
      </w:pPr>
      <w:r w:rsidRPr="00374745">
        <w:rPr>
          <w:lang w:val="en-US"/>
        </w:rPr>
        <w:t>Produced by</w:t>
      </w:r>
      <w:r w:rsidRPr="00374745">
        <w:rPr>
          <w:lang w:val="en-US"/>
        </w:rPr>
        <w:tab/>
        <w:t>David Goodman</w:t>
      </w:r>
    </w:p>
    <w:p w14:paraId="78816A1C" w14:textId="4D59488B" w:rsidR="00374745" w:rsidRPr="00374745" w:rsidRDefault="00374745" w:rsidP="00374745">
      <w:pPr>
        <w:spacing w:line="240" w:lineRule="auto"/>
        <w:rPr>
          <w:lang w:val="en-US"/>
        </w:rPr>
      </w:pPr>
      <w:r w:rsidRPr="00374745">
        <w:rPr>
          <w:lang w:val="en-US"/>
        </w:rPr>
        <w:t>Starring</w:t>
      </w:r>
      <w:r w:rsidRPr="00374745">
        <w:rPr>
          <w:lang w:val="en-US"/>
        </w:rPr>
        <w:tab/>
      </w:r>
      <w:r w:rsidR="009A4875">
        <w:rPr>
          <w:lang w:val="en-US"/>
        </w:rPr>
        <w:tab/>
      </w:r>
      <w:r w:rsidRPr="00374745">
        <w:rPr>
          <w:lang w:val="en-US"/>
        </w:rPr>
        <w:t>Charlie Clements</w:t>
      </w:r>
    </w:p>
    <w:p w14:paraId="17D0B9D9" w14:textId="77777777" w:rsidR="00374745" w:rsidRPr="00374745" w:rsidRDefault="00374745" w:rsidP="00374745">
      <w:pPr>
        <w:spacing w:line="240" w:lineRule="auto"/>
        <w:rPr>
          <w:lang w:val="en-US"/>
        </w:rPr>
      </w:pPr>
      <w:r w:rsidRPr="00374745">
        <w:rPr>
          <w:lang w:val="en-US"/>
        </w:rPr>
        <w:t>Editing by</w:t>
      </w:r>
      <w:r w:rsidRPr="00374745">
        <w:rPr>
          <w:lang w:val="en-US"/>
        </w:rPr>
        <w:tab/>
        <w:t>Deborah Shaffer</w:t>
      </w:r>
    </w:p>
    <w:p w14:paraId="3D766F1B" w14:textId="77777777" w:rsidR="00374745" w:rsidRPr="00374745" w:rsidRDefault="00374745" w:rsidP="00374745">
      <w:pPr>
        <w:spacing w:line="240" w:lineRule="auto"/>
        <w:rPr>
          <w:lang w:val="en-US"/>
        </w:rPr>
      </w:pPr>
      <w:r w:rsidRPr="00374745">
        <w:rPr>
          <w:lang w:val="en-US"/>
        </w:rPr>
        <w:t>Release date(s)</w:t>
      </w:r>
      <w:r w:rsidRPr="00374745">
        <w:rPr>
          <w:lang w:val="en-US"/>
        </w:rPr>
        <w:tab/>
        <w:t>October, 1985</w:t>
      </w:r>
    </w:p>
    <w:p w14:paraId="03913E45" w14:textId="77777777" w:rsidR="00374745" w:rsidRPr="00374745" w:rsidRDefault="00374745" w:rsidP="00374745">
      <w:pPr>
        <w:spacing w:line="240" w:lineRule="auto"/>
        <w:rPr>
          <w:lang w:val="en-US"/>
        </w:rPr>
      </w:pPr>
      <w:r w:rsidRPr="00374745">
        <w:rPr>
          <w:lang w:val="en-US"/>
        </w:rPr>
        <w:t>Running time</w:t>
      </w:r>
      <w:r w:rsidRPr="00374745">
        <w:rPr>
          <w:lang w:val="en-US"/>
        </w:rPr>
        <w:tab/>
        <w:t>29 minutes</w:t>
      </w:r>
    </w:p>
    <w:p w14:paraId="760EA046" w14:textId="77777777" w:rsidR="00374745" w:rsidRPr="00374745" w:rsidRDefault="00374745" w:rsidP="00374745">
      <w:pPr>
        <w:spacing w:line="240" w:lineRule="auto"/>
        <w:rPr>
          <w:lang w:val="en-US"/>
        </w:rPr>
      </w:pPr>
      <w:r w:rsidRPr="00374745">
        <w:rPr>
          <w:lang w:val="en-US"/>
        </w:rPr>
        <w:t>Country</w:t>
      </w:r>
      <w:r w:rsidRPr="00374745">
        <w:rPr>
          <w:lang w:val="en-US"/>
        </w:rPr>
        <w:tab/>
        <w:t>United States</w:t>
      </w:r>
    </w:p>
    <w:p w14:paraId="2A279B03" w14:textId="77777777" w:rsidR="00374745" w:rsidRDefault="00374745" w:rsidP="00374745">
      <w:pPr>
        <w:spacing w:line="240" w:lineRule="auto"/>
        <w:rPr>
          <w:lang w:val="en-US"/>
        </w:rPr>
      </w:pPr>
      <w:r w:rsidRPr="00374745">
        <w:rPr>
          <w:lang w:val="en-US"/>
        </w:rPr>
        <w:t>Language</w:t>
      </w:r>
      <w:r w:rsidRPr="00374745">
        <w:rPr>
          <w:lang w:val="en-US"/>
        </w:rPr>
        <w:tab/>
        <w:t>English</w:t>
      </w:r>
    </w:p>
    <w:p w14:paraId="4C72860D" w14:textId="77777777" w:rsidR="00374745" w:rsidRDefault="00374745" w:rsidP="00374745">
      <w:pPr>
        <w:spacing w:line="240" w:lineRule="auto"/>
        <w:rPr>
          <w:lang w:val="en-US"/>
        </w:rPr>
      </w:pPr>
      <w:r>
        <w:rPr>
          <w:lang w:val="en-US"/>
        </w:rPr>
        <w:t>Genero</w:t>
      </w:r>
      <w:r>
        <w:rPr>
          <w:lang w:val="en-US"/>
        </w:rPr>
        <w:tab/>
      </w:r>
      <w:r>
        <w:rPr>
          <w:lang w:val="en-US"/>
        </w:rPr>
        <w:tab/>
        <w:t>Documental</w:t>
      </w:r>
    </w:p>
    <w:p w14:paraId="608D70E5" w14:textId="77777777" w:rsidR="00374745" w:rsidRDefault="00374745" w:rsidP="00374745">
      <w:pPr>
        <w:spacing w:line="240" w:lineRule="auto"/>
        <w:rPr>
          <w:lang w:val="en-US"/>
        </w:rPr>
      </w:pPr>
      <w:r>
        <w:rPr>
          <w:lang w:val="en-US"/>
        </w:rPr>
        <w:t>Censura</w:t>
      </w:r>
      <w:r>
        <w:rPr>
          <w:lang w:val="en-US"/>
        </w:rPr>
        <w:tab/>
        <w:t>PG-13</w:t>
      </w:r>
    </w:p>
    <w:p w14:paraId="2D30E8AB" w14:textId="77777777" w:rsidR="00DD2826" w:rsidRPr="00374745" w:rsidRDefault="00374745" w:rsidP="00374745">
      <w:pPr>
        <w:spacing w:line="240" w:lineRule="auto"/>
        <w:rPr>
          <w:lang w:val="en-US"/>
        </w:rPr>
      </w:pPr>
      <w:r>
        <w:rPr>
          <w:lang w:val="en-US"/>
        </w:rPr>
        <w:t>Resumen</w:t>
      </w:r>
      <w:r>
        <w:rPr>
          <w:lang w:val="en-US"/>
        </w:rPr>
        <w:tab/>
      </w:r>
      <w:r w:rsidRPr="00374745">
        <w:rPr>
          <w:lang w:val="en-US"/>
        </w:rPr>
        <w:t>Documentary of Charlie Clements, a Vietnam War pilot who was convinced by his experiences in the war that he should become a doctor working behind enemy lines.</w:t>
      </w:r>
    </w:p>
    <w:p w14:paraId="485ABC0A" w14:textId="77777777" w:rsidR="008327E1" w:rsidRDefault="00DD2826" w:rsidP="00DD2826">
      <w:pPr>
        <w:spacing w:line="240" w:lineRule="auto"/>
        <w:rPr>
          <w:b/>
          <w:lang w:val="en-US"/>
        </w:rPr>
      </w:pPr>
      <w:r w:rsidRPr="00DD2826">
        <w:rPr>
          <w:b/>
          <w:lang w:val="en-US"/>
        </w:rPr>
        <w:t>documental/The Courage to Care</w:t>
      </w:r>
    </w:p>
    <w:p w14:paraId="5BECB641" w14:textId="77777777" w:rsidR="008327E1" w:rsidRPr="008327E1" w:rsidRDefault="008327E1" w:rsidP="008327E1">
      <w:pPr>
        <w:spacing w:line="240" w:lineRule="auto"/>
        <w:rPr>
          <w:lang w:val="en-US"/>
        </w:rPr>
      </w:pPr>
      <w:r w:rsidRPr="008327E1">
        <w:rPr>
          <w:lang w:val="en-US"/>
        </w:rPr>
        <w:t>Directed by</w:t>
      </w:r>
      <w:r w:rsidRPr="008327E1">
        <w:rPr>
          <w:lang w:val="en-US"/>
        </w:rPr>
        <w:tab/>
        <w:t>Robert H. Gardner</w:t>
      </w:r>
    </w:p>
    <w:p w14:paraId="2318C7A9" w14:textId="77777777" w:rsidR="008327E1" w:rsidRPr="008327E1" w:rsidRDefault="008327E1" w:rsidP="008327E1">
      <w:pPr>
        <w:spacing w:line="240" w:lineRule="auto"/>
        <w:rPr>
          <w:lang w:val="en-US"/>
        </w:rPr>
      </w:pPr>
      <w:r w:rsidRPr="008327E1">
        <w:rPr>
          <w:lang w:val="en-US"/>
        </w:rPr>
        <w:lastRenderedPageBreak/>
        <w:t>Produced by</w:t>
      </w:r>
      <w:r w:rsidRPr="008327E1">
        <w:rPr>
          <w:lang w:val="en-US"/>
        </w:rPr>
        <w:tab/>
        <w:t>Robert H. Gardner</w:t>
      </w:r>
    </w:p>
    <w:p w14:paraId="08B07564" w14:textId="77777777" w:rsidR="008327E1" w:rsidRPr="008327E1" w:rsidRDefault="008327E1" w:rsidP="008327E1">
      <w:pPr>
        <w:spacing w:line="240" w:lineRule="auto"/>
        <w:rPr>
          <w:lang w:val="en-US"/>
        </w:rPr>
      </w:pPr>
      <w:r w:rsidRPr="008327E1">
        <w:rPr>
          <w:lang w:val="en-US"/>
        </w:rPr>
        <w:t>Cinematography</w:t>
      </w:r>
      <w:r w:rsidRPr="008327E1">
        <w:rPr>
          <w:lang w:val="en-US"/>
        </w:rPr>
        <w:tab/>
        <w:t>Tony Cutrono</w:t>
      </w:r>
    </w:p>
    <w:p w14:paraId="74942C61" w14:textId="77777777" w:rsidR="008327E1" w:rsidRPr="008327E1" w:rsidRDefault="008327E1" w:rsidP="008327E1">
      <w:pPr>
        <w:spacing w:line="240" w:lineRule="auto"/>
        <w:rPr>
          <w:lang w:val="en-US"/>
        </w:rPr>
      </w:pPr>
      <w:r w:rsidRPr="008327E1">
        <w:rPr>
          <w:lang w:val="en-US"/>
        </w:rPr>
        <w:t>Release date(s)</w:t>
      </w:r>
      <w:r w:rsidRPr="008327E1">
        <w:rPr>
          <w:lang w:val="en-US"/>
        </w:rPr>
        <w:tab/>
        <w:t>1985</w:t>
      </w:r>
    </w:p>
    <w:p w14:paraId="73778823" w14:textId="77777777" w:rsidR="008327E1" w:rsidRPr="008327E1" w:rsidRDefault="008327E1" w:rsidP="008327E1">
      <w:pPr>
        <w:spacing w:line="240" w:lineRule="auto"/>
        <w:rPr>
          <w:lang w:val="en-US"/>
        </w:rPr>
      </w:pPr>
      <w:r w:rsidRPr="008327E1">
        <w:rPr>
          <w:lang w:val="en-US"/>
        </w:rPr>
        <w:t>Country</w:t>
      </w:r>
      <w:r w:rsidRPr="008327E1">
        <w:rPr>
          <w:lang w:val="en-US"/>
        </w:rPr>
        <w:tab/>
        <w:t xml:space="preserve"> United States</w:t>
      </w:r>
    </w:p>
    <w:p w14:paraId="4BAE8D24" w14:textId="77777777" w:rsidR="008327E1" w:rsidRPr="00A73267" w:rsidRDefault="008327E1" w:rsidP="008327E1">
      <w:pPr>
        <w:spacing w:line="240" w:lineRule="auto"/>
      </w:pPr>
      <w:r w:rsidRPr="00A73267">
        <w:t>Language</w:t>
      </w:r>
      <w:r w:rsidRPr="00A73267">
        <w:tab/>
        <w:t>English</w:t>
      </w:r>
    </w:p>
    <w:p w14:paraId="0269839C" w14:textId="77777777" w:rsidR="008327E1" w:rsidRPr="00A73267" w:rsidRDefault="008327E1" w:rsidP="008327E1">
      <w:pPr>
        <w:spacing w:line="240" w:lineRule="auto"/>
      </w:pPr>
      <w:r w:rsidRPr="00A73267">
        <w:t>Genero</w:t>
      </w:r>
      <w:r w:rsidRPr="00A73267">
        <w:tab/>
      </w:r>
      <w:r w:rsidRPr="00A73267">
        <w:tab/>
        <w:t>Documental</w:t>
      </w:r>
    </w:p>
    <w:p w14:paraId="24EAAFDF" w14:textId="77777777" w:rsidR="008327E1" w:rsidRPr="00A73267" w:rsidRDefault="008327E1" w:rsidP="008327E1">
      <w:pPr>
        <w:spacing w:line="240" w:lineRule="auto"/>
      </w:pPr>
      <w:r w:rsidRPr="00A73267">
        <w:t>Censura</w:t>
      </w:r>
      <w:r w:rsidRPr="00A73267">
        <w:tab/>
        <w:t>PG-13</w:t>
      </w:r>
    </w:p>
    <w:p w14:paraId="5A69BA54" w14:textId="77777777" w:rsidR="00DD2826" w:rsidRPr="00A73267" w:rsidRDefault="008327E1" w:rsidP="008327E1">
      <w:pPr>
        <w:spacing w:line="240" w:lineRule="auto"/>
      </w:pPr>
      <w:r w:rsidRPr="00A73267">
        <w:t>Resumen:</w:t>
      </w:r>
      <w:r w:rsidRPr="00A73267">
        <w:tab/>
        <w:t>Documental que trata de la vida misma.</w:t>
      </w:r>
    </w:p>
    <w:p w14:paraId="251E21D4" w14:textId="77777777" w:rsidR="008327E1" w:rsidRDefault="00DD2826" w:rsidP="00DD2826">
      <w:pPr>
        <w:spacing w:line="240" w:lineRule="auto"/>
        <w:rPr>
          <w:b/>
          <w:lang w:val="en-US"/>
        </w:rPr>
      </w:pPr>
      <w:r w:rsidRPr="00DD2826">
        <w:rPr>
          <w:b/>
          <w:lang w:val="en-US"/>
        </w:rPr>
        <w:t>documental/ Keats and His Nightingale: A Blind Date</w:t>
      </w:r>
      <w:r w:rsidR="008327E1">
        <w:rPr>
          <w:b/>
          <w:lang w:val="en-US"/>
        </w:rPr>
        <w:t xml:space="preserve">  SIN FOTOOOOOOOOOOO!!!!!!!!!!!!!!!</w:t>
      </w:r>
    </w:p>
    <w:p w14:paraId="1004786B" w14:textId="77777777" w:rsidR="008327E1" w:rsidRPr="008327E1" w:rsidRDefault="008327E1" w:rsidP="008327E1">
      <w:pPr>
        <w:spacing w:line="240" w:lineRule="auto"/>
        <w:rPr>
          <w:lang w:val="en-US"/>
        </w:rPr>
      </w:pPr>
      <w:r w:rsidRPr="008327E1">
        <w:rPr>
          <w:lang w:val="en-US"/>
        </w:rPr>
        <w:t>Directed by</w:t>
      </w:r>
      <w:r w:rsidRPr="008327E1">
        <w:rPr>
          <w:lang w:val="en-US"/>
        </w:rPr>
        <w:tab/>
        <w:t>Jim Wolpaw</w:t>
      </w:r>
    </w:p>
    <w:p w14:paraId="168C4F68" w14:textId="77777777" w:rsidR="008327E1" w:rsidRPr="008327E1" w:rsidRDefault="008327E1" w:rsidP="008327E1">
      <w:pPr>
        <w:spacing w:line="240" w:lineRule="auto"/>
        <w:rPr>
          <w:lang w:val="en-US"/>
        </w:rPr>
      </w:pPr>
      <w:r w:rsidRPr="008327E1">
        <w:rPr>
          <w:lang w:val="en-US"/>
        </w:rPr>
        <w:t>Produced by</w:t>
      </w:r>
      <w:r w:rsidRPr="008327E1">
        <w:rPr>
          <w:lang w:val="en-US"/>
        </w:rPr>
        <w:tab/>
        <w:t>Michael Crowley</w:t>
      </w:r>
    </w:p>
    <w:p w14:paraId="1FCEF48B" w14:textId="77777777" w:rsidR="008327E1" w:rsidRPr="008327E1" w:rsidRDefault="008327E1" w:rsidP="008327E1">
      <w:pPr>
        <w:spacing w:line="240" w:lineRule="auto"/>
        <w:ind w:left="708" w:firstLine="708"/>
        <w:rPr>
          <w:lang w:val="en-US"/>
        </w:rPr>
      </w:pPr>
      <w:r w:rsidRPr="008327E1">
        <w:rPr>
          <w:lang w:val="en-US"/>
        </w:rPr>
        <w:t>Jim Wolpaw</w:t>
      </w:r>
    </w:p>
    <w:p w14:paraId="61882EF8" w14:textId="77777777" w:rsidR="008327E1" w:rsidRPr="008327E1" w:rsidRDefault="008327E1" w:rsidP="008327E1">
      <w:pPr>
        <w:spacing w:line="240" w:lineRule="auto"/>
        <w:rPr>
          <w:lang w:val="en-US"/>
        </w:rPr>
      </w:pPr>
      <w:r w:rsidRPr="008327E1">
        <w:rPr>
          <w:lang w:val="en-US"/>
        </w:rPr>
        <w:t>Written by</w:t>
      </w:r>
      <w:r w:rsidRPr="008327E1">
        <w:rPr>
          <w:lang w:val="en-US"/>
        </w:rPr>
        <w:tab/>
        <w:t>Jim Wolpaw</w:t>
      </w:r>
    </w:p>
    <w:p w14:paraId="407EBBF5" w14:textId="77777777" w:rsidR="008327E1" w:rsidRPr="008327E1" w:rsidRDefault="008327E1" w:rsidP="008327E1">
      <w:pPr>
        <w:spacing w:line="240" w:lineRule="auto"/>
        <w:rPr>
          <w:lang w:val="en-US"/>
        </w:rPr>
      </w:pPr>
      <w:r w:rsidRPr="008327E1">
        <w:rPr>
          <w:lang w:val="en-US"/>
        </w:rPr>
        <w:t>Release date(s)</w:t>
      </w:r>
      <w:r w:rsidRPr="008327E1">
        <w:rPr>
          <w:lang w:val="en-US"/>
        </w:rPr>
        <w:tab/>
        <w:t>1985</w:t>
      </w:r>
    </w:p>
    <w:p w14:paraId="58FD7401" w14:textId="77777777" w:rsidR="008327E1" w:rsidRPr="008327E1" w:rsidRDefault="008327E1" w:rsidP="008327E1">
      <w:pPr>
        <w:spacing w:line="240" w:lineRule="auto"/>
        <w:rPr>
          <w:lang w:val="en-US"/>
        </w:rPr>
      </w:pPr>
      <w:r w:rsidRPr="008327E1">
        <w:rPr>
          <w:lang w:val="en-US"/>
        </w:rPr>
        <w:t>Country</w:t>
      </w:r>
      <w:r w:rsidRPr="008327E1">
        <w:rPr>
          <w:lang w:val="en-US"/>
        </w:rPr>
        <w:tab/>
        <w:t xml:space="preserve"> United States</w:t>
      </w:r>
    </w:p>
    <w:p w14:paraId="0E582794" w14:textId="77777777" w:rsidR="008327E1" w:rsidRPr="00A73267" w:rsidRDefault="008327E1" w:rsidP="008327E1">
      <w:pPr>
        <w:spacing w:line="240" w:lineRule="auto"/>
      </w:pPr>
      <w:r w:rsidRPr="00A73267">
        <w:t>Language</w:t>
      </w:r>
      <w:r w:rsidRPr="00A73267">
        <w:tab/>
        <w:t>English</w:t>
      </w:r>
    </w:p>
    <w:p w14:paraId="66F30ABE" w14:textId="77777777" w:rsidR="008327E1" w:rsidRPr="00A73267" w:rsidRDefault="008327E1" w:rsidP="008327E1">
      <w:pPr>
        <w:spacing w:line="240" w:lineRule="auto"/>
      </w:pPr>
      <w:r w:rsidRPr="00A73267">
        <w:t>Genero</w:t>
      </w:r>
      <w:r w:rsidRPr="00A73267">
        <w:tab/>
      </w:r>
      <w:r w:rsidRPr="00A73267">
        <w:tab/>
        <w:t>Documental</w:t>
      </w:r>
    </w:p>
    <w:p w14:paraId="14EFFAC9" w14:textId="77777777" w:rsidR="008327E1" w:rsidRPr="00A73267" w:rsidRDefault="008327E1" w:rsidP="008327E1">
      <w:pPr>
        <w:spacing w:line="240" w:lineRule="auto"/>
      </w:pPr>
      <w:r w:rsidRPr="00A73267">
        <w:t>Censura</w:t>
      </w:r>
      <w:r w:rsidRPr="00A73267">
        <w:tab/>
        <w:t>PG-13</w:t>
      </w:r>
    </w:p>
    <w:p w14:paraId="5574A9BD" w14:textId="77777777" w:rsidR="00DD2826" w:rsidRPr="00A73267" w:rsidRDefault="008327E1" w:rsidP="008327E1">
      <w:pPr>
        <w:spacing w:line="240" w:lineRule="auto"/>
      </w:pPr>
      <w:r w:rsidRPr="00A73267">
        <w:t>Resumen:</w:t>
      </w:r>
      <w:r w:rsidRPr="00A73267">
        <w:tab/>
        <w:t>Documental sobre citas a ciegas.</w:t>
      </w:r>
    </w:p>
    <w:p w14:paraId="77A0A4C1" w14:textId="77777777" w:rsidR="008327E1" w:rsidRDefault="008327E1" w:rsidP="00DD2826">
      <w:pPr>
        <w:spacing w:line="240" w:lineRule="auto"/>
        <w:rPr>
          <w:b/>
          <w:lang w:val="en-US"/>
        </w:rPr>
      </w:pPr>
      <w:r>
        <w:rPr>
          <w:b/>
          <w:lang w:val="en-US"/>
        </w:rPr>
        <w:t>Documental/</w:t>
      </w:r>
      <w:r w:rsidR="00DD2826" w:rsidRPr="00DD2826">
        <w:rPr>
          <w:b/>
          <w:lang w:val="en-US"/>
        </w:rPr>
        <w:t>Making Overtures: The Story of a Community Orchestra</w:t>
      </w:r>
      <w:r w:rsidR="008D1D25">
        <w:rPr>
          <w:b/>
          <w:lang w:val="en-US"/>
        </w:rPr>
        <w:t xml:space="preserve">  SIN FOTOOOOOOO!!!!!</w:t>
      </w:r>
    </w:p>
    <w:p w14:paraId="68DD6BEF" w14:textId="77777777" w:rsidR="008327E1" w:rsidRPr="008327E1" w:rsidRDefault="008327E1" w:rsidP="008327E1">
      <w:pPr>
        <w:spacing w:line="240" w:lineRule="auto"/>
        <w:rPr>
          <w:lang w:val="en-US"/>
        </w:rPr>
      </w:pPr>
      <w:r w:rsidRPr="008327E1">
        <w:rPr>
          <w:lang w:val="en-US"/>
        </w:rPr>
        <w:t>Directed by</w:t>
      </w:r>
      <w:r w:rsidRPr="008327E1">
        <w:rPr>
          <w:lang w:val="en-US"/>
        </w:rPr>
        <w:tab/>
        <w:t>Larry Weinstein</w:t>
      </w:r>
    </w:p>
    <w:p w14:paraId="1182985A" w14:textId="77777777" w:rsidR="008327E1" w:rsidRPr="008327E1" w:rsidRDefault="008327E1" w:rsidP="008327E1">
      <w:pPr>
        <w:spacing w:line="240" w:lineRule="auto"/>
        <w:rPr>
          <w:lang w:val="en-US"/>
        </w:rPr>
      </w:pPr>
      <w:r w:rsidRPr="008327E1">
        <w:rPr>
          <w:lang w:val="en-US"/>
        </w:rPr>
        <w:t>Produced by</w:t>
      </w:r>
      <w:r w:rsidRPr="008327E1">
        <w:rPr>
          <w:lang w:val="en-US"/>
        </w:rPr>
        <w:tab/>
        <w:t>Barbara Willis Sweete</w:t>
      </w:r>
    </w:p>
    <w:p w14:paraId="5A1B7715" w14:textId="77777777" w:rsidR="008327E1" w:rsidRPr="008327E1" w:rsidRDefault="008327E1" w:rsidP="008327E1">
      <w:pPr>
        <w:spacing w:line="240" w:lineRule="auto"/>
        <w:rPr>
          <w:lang w:val="en-US"/>
        </w:rPr>
      </w:pPr>
      <w:r w:rsidRPr="008327E1">
        <w:rPr>
          <w:lang w:val="en-US"/>
        </w:rPr>
        <w:t>Release date(s)</w:t>
      </w:r>
      <w:r w:rsidRPr="008327E1">
        <w:rPr>
          <w:lang w:val="en-US"/>
        </w:rPr>
        <w:tab/>
        <w:t>1985</w:t>
      </w:r>
    </w:p>
    <w:p w14:paraId="6AB437EB" w14:textId="77777777" w:rsidR="008327E1" w:rsidRPr="008327E1" w:rsidRDefault="008327E1" w:rsidP="008327E1">
      <w:pPr>
        <w:spacing w:line="240" w:lineRule="auto"/>
        <w:rPr>
          <w:lang w:val="en-US"/>
        </w:rPr>
      </w:pPr>
      <w:r w:rsidRPr="008327E1">
        <w:rPr>
          <w:lang w:val="en-US"/>
        </w:rPr>
        <w:t>Running time</w:t>
      </w:r>
      <w:r w:rsidRPr="008327E1">
        <w:rPr>
          <w:lang w:val="en-US"/>
        </w:rPr>
        <w:tab/>
        <w:t>28 minutes</w:t>
      </w:r>
    </w:p>
    <w:p w14:paraId="1ED223AA" w14:textId="77777777" w:rsidR="008327E1" w:rsidRPr="008327E1" w:rsidRDefault="008327E1" w:rsidP="008327E1">
      <w:pPr>
        <w:spacing w:line="240" w:lineRule="auto"/>
        <w:rPr>
          <w:lang w:val="en-US"/>
        </w:rPr>
      </w:pPr>
      <w:r w:rsidRPr="008327E1">
        <w:rPr>
          <w:lang w:val="en-US"/>
        </w:rPr>
        <w:t>Country</w:t>
      </w:r>
      <w:r w:rsidRPr="008327E1">
        <w:rPr>
          <w:lang w:val="en-US"/>
        </w:rPr>
        <w:tab/>
        <w:t>Canada</w:t>
      </w:r>
    </w:p>
    <w:p w14:paraId="7EAEFCCE" w14:textId="77777777" w:rsidR="008327E1" w:rsidRDefault="008327E1" w:rsidP="008327E1">
      <w:pPr>
        <w:spacing w:line="240" w:lineRule="auto"/>
        <w:rPr>
          <w:lang w:val="en-US"/>
        </w:rPr>
      </w:pPr>
      <w:r w:rsidRPr="008327E1">
        <w:rPr>
          <w:lang w:val="en-US"/>
        </w:rPr>
        <w:t>Language</w:t>
      </w:r>
      <w:r w:rsidRPr="008327E1">
        <w:rPr>
          <w:lang w:val="en-US"/>
        </w:rPr>
        <w:tab/>
        <w:t>English</w:t>
      </w:r>
    </w:p>
    <w:p w14:paraId="1A25790D" w14:textId="77777777" w:rsidR="008327E1" w:rsidRDefault="008327E1" w:rsidP="008327E1">
      <w:pPr>
        <w:spacing w:line="240" w:lineRule="auto"/>
        <w:rPr>
          <w:lang w:val="en-US"/>
        </w:rPr>
      </w:pPr>
      <w:r>
        <w:rPr>
          <w:lang w:val="en-US"/>
        </w:rPr>
        <w:t>Genero</w:t>
      </w:r>
      <w:r>
        <w:rPr>
          <w:lang w:val="en-US"/>
        </w:rPr>
        <w:tab/>
      </w:r>
      <w:r>
        <w:rPr>
          <w:lang w:val="en-US"/>
        </w:rPr>
        <w:tab/>
        <w:t>Documental</w:t>
      </w:r>
    </w:p>
    <w:p w14:paraId="2AA1B846" w14:textId="77777777" w:rsidR="008327E1" w:rsidRDefault="008327E1" w:rsidP="008327E1">
      <w:pPr>
        <w:spacing w:line="240" w:lineRule="auto"/>
        <w:rPr>
          <w:lang w:val="en-US"/>
        </w:rPr>
      </w:pPr>
      <w:r>
        <w:rPr>
          <w:lang w:val="en-US"/>
        </w:rPr>
        <w:t>Censura</w:t>
      </w:r>
      <w:r>
        <w:rPr>
          <w:lang w:val="en-US"/>
        </w:rPr>
        <w:tab/>
        <w:t>A</w:t>
      </w:r>
    </w:p>
    <w:p w14:paraId="19271306" w14:textId="77777777" w:rsidR="00DD2826" w:rsidRPr="008327E1" w:rsidRDefault="008327E1" w:rsidP="008327E1">
      <w:pPr>
        <w:spacing w:line="240" w:lineRule="auto"/>
        <w:rPr>
          <w:lang w:val="en-US"/>
        </w:rPr>
      </w:pPr>
      <w:r>
        <w:rPr>
          <w:lang w:val="en-US"/>
        </w:rPr>
        <w:lastRenderedPageBreak/>
        <w:t>Resumen:</w:t>
      </w:r>
      <w:r>
        <w:rPr>
          <w:lang w:val="en-US"/>
        </w:rPr>
        <w:tab/>
      </w:r>
      <w:r w:rsidR="008D1D25" w:rsidRPr="008D1D25">
        <w:rPr>
          <w:lang w:val="en-US"/>
        </w:rPr>
        <w:t>A small-town orchestra and choir are the focus of this loving and humorous portrait. "Making Overtures" unveils the musician's passion for performance, their imaginative fund-raising methods and collective will to survive. This film includes a colorful cast of characters ranging from students to seniors, from business executives to hog farmers. Holding it all together is the outrageously flamboyant conductor who inspires everyone with his endless enthusiasm. "Making Overtures" reveals how an entire community us enriched by its orchestra.</w:t>
      </w:r>
    </w:p>
    <w:p w14:paraId="0B118C7F" w14:textId="77777777" w:rsidR="008D1D25" w:rsidRDefault="00DD2826" w:rsidP="00DD2826">
      <w:pPr>
        <w:spacing w:line="240" w:lineRule="auto"/>
        <w:rPr>
          <w:b/>
          <w:lang w:val="en-US"/>
        </w:rPr>
      </w:pPr>
      <w:r w:rsidRPr="00DD2826">
        <w:rPr>
          <w:b/>
          <w:lang w:val="en-US"/>
        </w:rPr>
        <w:t>documental/The Wizard of the Strings</w:t>
      </w:r>
      <w:r w:rsidR="008D1D25">
        <w:rPr>
          <w:b/>
          <w:lang w:val="en-US"/>
        </w:rPr>
        <w:tab/>
      </w:r>
      <w:r w:rsidR="008D1D25">
        <w:rPr>
          <w:b/>
          <w:lang w:val="en-US"/>
        </w:rPr>
        <w:tab/>
        <w:t>SIN FOTOOOOOOOOOOOO!!!!!!!!!</w:t>
      </w:r>
    </w:p>
    <w:p w14:paraId="3B47AA45" w14:textId="77777777" w:rsidR="008D1D25" w:rsidRPr="008D1D25" w:rsidRDefault="008D1D25" w:rsidP="008D1D25">
      <w:pPr>
        <w:spacing w:line="240" w:lineRule="auto"/>
        <w:rPr>
          <w:lang w:val="en-US"/>
        </w:rPr>
      </w:pPr>
      <w:r w:rsidRPr="008D1D25">
        <w:rPr>
          <w:lang w:val="en-US"/>
        </w:rPr>
        <w:t>Directed by</w:t>
      </w:r>
      <w:r w:rsidRPr="008D1D25">
        <w:rPr>
          <w:lang w:val="en-US"/>
        </w:rPr>
        <w:tab/>
        <w:t>Peter Friedman</w:t>
      </w:r>
    </w:p>
    <w:p w14:paraId="475BF381" w14:textId="77777777" w:rsidR="008D1D25" w:rsidRPr="008D1D25" w:rsidRDefault="008D1D25" w:rsidP="008D1D25">
      <w:pPr>
        <w:spacing w:line="240" w:lineRule="auto"/>
        <w:rPr>
          <w:lang w:val="en-US"/>
        </w:rPr>
      </w:pPr>
      <w:r w:rsidRPr="008D1D25">
        <w:rPr>
          <w:lang w:val="en-US"/>
        </w:rPr>
        <w:t>Produced by</w:t>
      </w:r>
      <w:r w:rsidRPr="008D1D25">
        <w:rPr>
          <w:lang w:val="en-US"/>
        </w:rPr>
        <w:tab/>
        <w:t>Alan Edelstein</w:t>
      </w:r>
    </w:p>
    <w:p w14:paraId="2D997EEC" w14:textId="77777777" w:rsidR="008D1D25" w:rsidRPr="008D1D25" w:rsidRDefault="008D1D25" w:rsidP="008D1D25">
      <w:pPr>
        <w:spacing w:line="240" w:lineRule="auto"/>
        <w:rPr>
          <w:lang w:val="en-US"/>
        </w:rPr>
      </w:pPr>
      <w:r w:rsidRPr="008D1D25">
        <w:rPr>
          <w:lang w:val="en-US"/>
        </w:rPr>
        <w:t>Cinematography</w:t>
      </w:r>
      <w:r w:rsidRPr="008D1D25">
        <w:rPr>
          <w:lang w:val="en-US"/>
        </w:rPr>
        <w:tab/>
        <w:t>Richard Dallett</w:t>
      </w:r>
    </w:p>
    <w:p w14:paraId="74A6DC27" w14:textId="77777777" w:rsidR="008D1D25" w:rsidRPr="008D1D25" w:rsidRDefault="008D1D25" w:rsidP="008D1D25">
      <w:pPr>
        <w:spacing w:line="240" w:lineRule="auto"/>
        <w:rPr>
          <w:lang w:val="en-US"/>
        </w:rPr>
      </w:pPr>
      <w:r w:rsidRPr="008D1D25">
        <w:rPr>
          <w:lang w:val="en-US"/>
        </w:rPr>
        <w:t>Release date(s)</w:t>
      </w:r>
      <w:r w:rsidRPr="008D1D25">
        <w:rPr>
          <w:lang w:val="en-US"/>
        </w:rPr>
        <w:tab/>
        <w:t>1985</w:t>
      </w:r>
    </w:p>
    <w:p w14:paraId="4058BBC1" w14:textId="77777777" w:rsidR="008D1D25" w:rsidRPr="008D1D25" w:rsidRDefault="008D1D25" w:rsidP="008D1D25">
      <w:pPr>
        <w:spacing w:line="240" w:lineRule="auto"/>
        <w:rPr>
          <w:lang w:val="en-US"/>
        </w:rPr>
      </w:pPr>
      <w:r w:rsidRPr="008D1D25">
        <w:rPr>
          <w:lang w:val="en-US"/>
        </w:rPr>
        <w:t>Running time</w:t>
      </w:r>
      <w:r w:rsidRPr="008D1D25">
        <w:rPr>
          <w:lang w:val="en-US"/>
        </w:rPr>
        <w:tab/>
        <w:t>27 minutes</w:t>
      </w:r>
    </w:p>
    <w:p w14:paraId="2727B10F" w14:textId="77777777" w:rsidR="008D1D25" w:rsidRPr="008D1D25" w:rsidRDefault="008D1D25" w:rsidP="008D1D25">
      <w:pPr>
        <w:spacing w:line="240" w:lineRule="auto"/>
        <w:rPr>
          <w:lang w:val="en-US"/>
        </w:rPr>
      </w:pPr>
      <w:r w:rsidRPr="008D1D25">
        <w:rPr>
          <w:lang w:val="en-US"/>
        </w:rPr>
        <w:t>Country</w:t>
      </w:r>
      <w:r w:rsidRPr="008D1D25">
        <w:rPr>
          <w:lang w:val="en-US"/>
        </w:rPr>
        <w:tab/>
        <w:t xml:space="preserve"> United States</w:t>
      </w:r>
    </w:p>
    <w:p w14:paraId="38C04D0A" w14:textId="77777777" w:rsidR="008D1D25" w:rsidRDefault="008D1D25" w:rsidP="008D1D25">
      <w:pPr>
        <w:spacing w:line="240" w:lineRule="auto"/>
        <w:rPr>
          <w:lang w:val="en-US"/>
        </w:rPr>
      </w:pPr>
      <w:r w:rsidRPr="008D1D25">
        <w:rPr>
          <w:lang w:val="en-US"/>
        </w:rPr>
        <w:t>Language</w:t>
      </w:r>
      <w:r w:rsidRPr="008D1D25">
        <w:rPr>
          <w:lang w:val="en-US"/>
        </w:rPr>
        <w:tab/>
        <w:t>English</w:t>
      </w:r>
    </w:p>
    <w:p w14:paraId="44584223" w14:textId="77777777" w:rsidR="008D1D25" w:rsidRDefault="008D1D25" w:rsidP="008D1D25">
      <w:pPr>
        <w:spacing w:line="240" w:lineRule="auto"/>
        <w:rPr>
          <w:lang w:val="en-US"/>
        </w:rPr>
      </w:pPr>
      <w:r>
        <w:rPr>
          <w:lang w:val="en-US"/>
        </w:rPr>
        <w:t>Genero</w:t>
      </w:r>
      <w:r>
        <w:rPr>
          <w:lang w:val="en-US"/>
        </w:rPr>
        <w:tab/>
      </w:r>
      <w:r>
        <w:rPr>
          <w:lang w:val="en-US"/>
        </w:rPr>
        <w:tab/>
        <w:t>Documental</w:t>
      </w:r>
    </w:p>
    <w:p w14:paraId="08EE19D3" w14:textId="77777777" w:rsidR="008D1D25" w:rsidRDefault="008D1D25" w:rsidP="008D1D25">
      <w:pPr>
        <w:spacing w:line="240" w:lineRule="auto"/>
        <w:rPr>
          <w:lang w:val="en-US"/>
        </w:rPr>
      </w:pPr>
      <w:r>
        <w:rPr>
          <w:lang w:val="en-US"/>
        </w:rPr>
        <w:t>Censura</w:t>
      </w:r>
      <w:r>
        <w:rPr>
          <w:lang w:val="en-US"/>
        </w:rPr>
        <w:tab/>
        <w:t>PG</w:t>
      </w:r>
    </w:p>
    <w:p w14:paraId="316176B7" w14:textId="77777777" w:rsidR="00DD2826" w:rsidRPr="008D1D25" w:rsidRDefault="008D1D25" w:rsidP="008D1D25">
      <w:pPr>
        <w:spacing w:line="240" w:lineRule="auto"/>
        <w:rPr>
          <w:lang w:val="en-US"/>
        </w:rPr>
      </w:pPr>
      <w:r>
        <w:rPr>
          <w:lang w:val="en-US"/>
        </w:rPr>
        <w:t>Resumen:</w:t>
      </w:r>
      <w:r>
        <w:rPr>
          <w:lang w:val="en-US"/>
        </w:rPr>
        <w:tab/>
      </w:r>
      <w:r w:rsidRPr="008D1D25">
        <w:rPr>
          <w:lang w:val="en-US"/>
        </w:rPr>
        <w:t>Profiles Roy Smeck, a former vaudeville star known as "The Wizard of the Strings" because of his virtuoso talents on the guitar, banjo, ukelele and Hawaiian guitar, and who is shown to be still active, in his mid-80s, teaching students and giving occasional public performances.</w:t>
      </w:r>
    </w:p>
    <w:p w14:paraId="031413C4" w14:textId="77777777" w:rsidR="008D1D25" w:rsidRPr="00A73267" w:rsidRDefault="00DD2826" w:rsidP="00DD2826">
      <w:pPr>
        <w:spacing w:line="240" w:lineRule="auto"/>
        <w:rPr>
          <w:b/>
          <w:lang w:val="en-US"/>
        </w:rPr>
      </w:pPr>
      <w:r w:rsidRPr="00A73267">
        <w:rPr>
          <w:b/>
          <w:lang w:val="en-US"/>
        </w:rPr>
        <w:t>musical drama comedia/A Chorus Line</w:t>
      </w:r>
    </w:p>
    <w:p w14:paraId="3446EC0B" w14:textId="77777777" w:rsidR="008D1D25" w:rsidRPr="00A73267" w:rsidRDefault="008D1D25" w:rsidP="008D1D25">
      <w:pPr>
        <w:spacing w:line="240" w:lineRule="auto"/>
        <w:rPr>
          <w:lang w:val="en-US"/>
        </w:rPr>
      </w:pPr>
      <w:r w:rsidRPr="00A73267">
        <w:rPr>
          <w:lang w:val="en-US"/>
        </w:rPr>
        <w:t>Directed by</w:t>
      </w:r>
      <w:r w:rsidRPr="00A73267">
        <w:rPr>
          <w:lang w:val="en-US"/>
        </w:rPr>
        <w:tab/>
        <w:t>Richard Attenborough</w:t>
      </w:r>
    </w:p>
    <w:p w14:paraId="1FDA316D" w14:textId="77777777" w:rsidR="008D1D25" w:rsidRPr="00A73267" w:rsidRDefault="008D1D25" w:rsidP="008D1D25">
      <w:pPr>
        <w:spacing w:line="240" w:lineRule="auto"/>
        <w:rPr>
          <w:lang w:val="en-US"/>
        </w:rPr>
      </w:pPr>
      <w:r w:rsidRPr="00A73267">
        <w:rPr>
          <w:lang w:val="en-US"/>
        </w:rPr>
        <w:t>Produced by</w:t>
      </w:r>
      <w:r w:rsidRPr="00A73267">
        <w:rPr>
          <w:lang w:val="en-US"/>
        </w:rPr>
        <w:tab/>
        <w:t>Cy Feuer</w:t>
      </w:r>
    </w:p>
    <w:p w14:paraId="10A6DB66" w14:textId="77777777" w:rsidR="008D1D25" w:rsidRPr="00A73267" w:rsidRDefault="008D1D25" w:rsidP="008D1D25">
      <w:pPr>
        <w:spacing w:line="240" w:lineRule="auto"/>
        <w:rPr>
          <w:lang w:val="en-US"/>
        </w:rPr>
      </w:pPr>
      <w:r w:rsidRPr="00A73267">
        <w:rPr>
          <w:lang w:val="en-US"/>
        </w:rPr>
        <w:t>Written by</w:t>
      </w:r>
      <w:r w:rsidRPr="00A73267">
        <w:rPr>
          <w:lang w:val="en-US"/>
        </w:rPr>
        <w:tab/>
        <w:t>Arnold Schulman</w:t>
      </w:r>
    </w:p>
    <w:p w14:paraId="6C3B7F64" w14:textId="77777777" w:rsidR="008D1D25" w:rsidRPr="00A73267" w:rsidRDefault="008D1D25" w:rsidP="008D1D25">
      <w:pPr>
        <w:spacing w:line="240" w:lineRule="auto"/>
        <w:rPr>
          <w:lang w:val="en-US"/>
        </w:rPr>
      </w:pPr>
      <w:r w:rsidRPr="00A73267">
        <w:rPr>
          <w:lang w:val="en-US"/>
        </w:rPr>
        <w:t>Starring</w:t>
      </w:r>
      <w:r w:rsidRPr="00A73267">
        <w:rPr>
          <w:lang w:val="en-US"/>
        </w:rPr>
        <w:tab/>
      </w:r>
      <w:r w:rsidR="001E2C50" w:rsidRPr="00A73267">
        <w:rPr>
          <w:lang w:val="en-US"/>
        </w:rPr>
        <w:tab/>
      </w:r>
      <w:r w:rsidRPr="00A73267">
        <w:rPr>
          <w:lang w:val="en-US"/>
        </w:rPr>
        <w:t>Michael Douglas</w:t>
      </w:r>
    </w:p>
    <w:p w14:paraId="41930707" w14:textId="77777777" w:rsidR="008D1D25" w:rsidRPr="00A73267" w:rsidRDefault="008D1D25" w:rsidP="001E2C50">
      <w:pPr>
        <w:spacing w:line="240" w:lineRule="auto"/>
        <w:ind w:left="708" w:firstLine="708"/>
        <w:rPr>
          <w:lang w:val="en-US"/>
        </w:rPr>
      </w:pPr>
      <w:r w:rsidRPr="00A73267">
        <w:rPr>
          <w:lang w:val="en-US"/>
        </w:rPr>
        <w:t>Alyson Reed</w:t>
      </w:r>
    </w:p>
    <w:p w14:paraId="4081805E" w14:textId="77777777" w:rsidR="008D1D25" w:rsidRPr="00A73267" w:rsidRDefault="008D1D25" w:rsidP="008D1D25">
      <w:pPr>
        <w:spacing w:line="240" w:lineRule="auto"/>
        <w:rPr>
          <w:lang w:val="en-US"/>
        </w:rPr>
      </w:pPr>
      <w:r w:rsidRPr="00A73267">
        <w:rPr>
          <w:lang w:val="en-US"/>
        </w:rPr>
        <w:t>Music by</w:t>
      </w:r>
      <w:r w:rsidRPr="00A73267">
        <w:rPr>
          <w:lang w:val="en-US"/>
        </w:rPr>
        <w:tab/>
        <w:t>Marvin Hamlisch</w:t>
      </w:r>
    </w:p>
    <w:p w14:paraId="43267469" w14:textId="77777777" w:rsidR="008D1D25" w:rsidRPr="00A73267" w:rsidRDefault="008D1D25" w:rsidP="001E2C50">
      <w:pPr>
        <w:spacing w:line="240" w:lineRule="auto"/>
        <w:ind w:left="708" w:firstLine="708"/>
        <w:rPr>
          <w:lang w:val="en-US"/>
        </w:rPr>
      </w:pPr>
      <w:r w:rsidRPr="00A73267">
        <w:rPr>
          <w:lang w:val="en-US"/>
        </w:rPr>
        <w:t>Edward Kleban</w:t>
      </w:r>
    </w:p>
    <w:p w14:paraId="354CA6F4" w14:textId="77777777" w:rsidR="008D1D25" w:rsidRPr="00A73267" w:rsidRDefault="008D1D25" w:rsidP="008D1D25">
      <w:pPr>
        <w:spacing w:line="240" w:lineRule="auto"/>
        <w:rPr>
          <w:lang w:val="en-US"/>
        </w:rPr>
      </w:pPr>
      <w:r w:rsidRPr="00A73267">
        <w:rPr>
          <w:lang w:val="en-US"/>
        </w:rPr>
        <w:t>Cinematography</w:t>
      </w:r>
      <w:r w:rsidRPr="00A73267">
        <w:rPr>
          <w:lang w:val="en-US"/>
        </w:rPr>
        <w:tab/>
        <w:t>Ronnie Taylor</w:t>
      </w:r>
    </w:p>
    <w:p w14:paraId="58ADAB11" w14:textId="77777777" w:rsidR="008D1D25" w:rsidRPr="00A73267" w:rsidRDefault="008D1D25" w:rsidP="008D1D25">
      <w:pPr>
        <w:spacing w:line="240" w:lineRule="auto"/>
        <w:rPr>
          <w:lang w:val="en-US"/>
        </w:rPr>
      </w:pPr>
      <w:r w:rsidRPr="00A73267">
        <w:rPr>
          <w:lang w:val="en-US"/>
        </w:rPr>
        <w:t>Editing by</w:t>
      </w:r>
      <w:r w:rsidRPr="00A73267">
        <w:rPr>
          <w:lang w:val="en-US"/>
        </w:rPr>
        <w:tab/>
        <w:t>John Bloom</w:t>
      </w:r>
    </w:p>
    <w:p w14:paraId="19888F82" w14:textId="77777777" w:rsidR="008D1D25" w:rsidRPr="00A73267" w:rsidRDefault="008D1D25" w:rsidP="008D1D25">
      <w:pPr>
        <w:spacing w:line="240" w:lineRule="auto"/>
        <w:rPr>
          <w:lang w:val="en-US"/>
        </w:rPr>
      </w:pPr>
      <w:r w:rsidRPr="00A73267">
        <w:rPr>
          <w:lang w:val="en-US"/>
        </w:rPr>
        <w:t>Studio</w:t>
      </w:r>
      <w:r w:rsidRPr="00A73267">
        <w:rPr>
          <w:lang w:val="en-US"/>
        </w:rPr>
        <w:tab/>
        <w:t>Embassy Film Associates</w:t>
      </w:r>
    </w:p>
    <w:p w14:paraId="26F62A05" w14:textId="77777777" w:rsidR="008D1D25" w:rsidRPr="00A73267" w:rsidRDefault="008D1D25" w:rsidP="001E2C50">
      <w:pPr>
        <w:spacing w:line="240" w:lineRule="auto"/>
        <w:ind w:left="708"/>
        <w:rPr>
          <w:lang w:val="en-US"/>
        </w:rPr>
      </w:pPr>
      <w:r w:rsidRPr="00A73267">
        <w:rPr>
          <w:lang w:val="en-US"/>
        </w:rPr>
        <w:t>PolyGram Filmed Entertainment</w:t>
      </w:r>
    </w:p>
    <w:p w14:paraId="4CB6D9B5" w14:textId="77777777" w:rsidR="008D1D25" w:rsidRPr="00A73267" w:rsidRDefault="008D1D25" w:rsidP="008D1D25">
      <w:pPr>
        <w:spacing w:line="240" w:lineRule="auto"/>
        <w:rPr>
          <w:lang w:val="en-US"/>
        </w:rPr>
      </w:pPr>
      <w:r w:rsidRPr="00A73267">
        <w:rPr>
          <w:lang w:val="en-US"/>
        </w:rPr>
        <w:lastRenderedPageBreak/>
        <w:t>Distributed by</w:t>
      </w:r>
      <w:r w:rsidRPr="00A73267">
        <w:rPr>
          <w:lang w:val="en-US"/>
        </w:rPr>
        <w:tab/>
        <w:t>Columbia Pictures</w:t>
      </w:r>
    </w:p>
    <w:p w14:paraId="1DCAD111" w14:textId="77777777" w:rsidR="008D1D25" w:rsidRPr="00A73267" w:rsidRDefault="008D1D25" w:rsidP="008D1D25">
      <w:pPr>
        <w:spacing w:line="240" w:lineRule="auto"/>
        <w:rPr>
          <w:lang w:val="en-US"/>
        </w:rPr>
      </w:pPr>
      <w:r w:rsidRPr="00A73267">
        <w:rPr>
          <w:lang w:val="en-US"/>
        </w:rPr>
        <w:t>Release date(s)</w:t>
      </w:r>
      <w:r w:rsidRPr="00A73267">
        <w:rPr>
          <w:lang w:val="en-US"/>
        </w:rPr>
        <w:tab/>
        <w:t>December 13, 1985</w:t>
      </w:r>
    </w:p>
    <w:p w14:paraId="08C34AA0" w14:textId="77777777" w:rsidR="008D1D25" w:rsidRPr="00A73267" w:rsidRDefault="008D1D25" w:rsidP="008D1D25">
      <w:pPr>
        <w:spacing w:line="240" w:lineRule="auto"/>
        <w:rPr>
          <w:lang w:val="en-US"/>
        </w:rPr>
      </w:pPr>
      <w:r w:rsidRPr="00A73267">
        <w:rPr>
          <w:lang w:val="en-US"/>
        </w:rPr>
        <w:t>Running time</w:t>
      </w:r>
      <w:r w:rsidRPr="00A73267">
        <w:rPr>
          <w:lang w:val="en-US"/>
        </w:rPr>
        <w:tab/>
        <w:t>113 min.</w:t>
      </w:r>
    </w:p>
    <w:p w14:paraId="4712A09C" w14:textId="77777777" w:rsidR="008D1D25" w:rsidRPr="00A73267" w:rsidRDefault="008D1D25" w:rsidP="008D1D25">
      <w:pPr>
        <w:spacing w:line="240" w:lineRule="auto"/>
        <w:rPr>
          <w:lang w:val="en-US"/>
        </w:rPr>
      </w:pPr>
      <w:r w:rsidRPr="00A73267">
        <w:rPr>
          <w:lang w:val="en-US"/>
        </w:rPr>
        <w:t>Country</w:t>
      </w:r>
      <w:r w:rsidRPr="00A73267">
        <w:rPr>
          <w:lang w:val="en-US"/>
        </w:rPr>
        <w:tab/>
        <w:t>United States</w:t>
      </w:r>
    </w:p>
    <w:p w14:paraId="30A85B43" w14:textId="77777777" w:rsidR="008D1D25" w:rsidRPr="00A73267" w:rsidRDefault="008D1D25" w:rsidP="008D1D25">
      <w:pPr>
        <w:spacing w:line="240" w:lineRule="auto"/>
        <w:rPr>
          <w:lang w:val="en-US"/>
        </w:rPr>
      </w:pPr>
      <w:r w:rsidRPr="00A73267">
        <w:rPr>
          <w:lang w:val="en-US"/>
        </w:rPr>
        <w:t>Language</w:t>
      </w:r>
      <w:r w:rsidRPr="00A73267">
        <w:rPr>
          <w:lang w:val="en-US"/>
        </w:rPr>
        <w:tab/>
        <w:t>English</w:t>
      </w:r>
    </w:p>
    <w:p w14:paraId="45C1E3F8" w14:textId="77777777" w:rsidR="008D1D25" w:rsidRPr="00A73267" w:rsidRDefault="008D1D25" w:rsidP="008D1D25">
      <w:pPr>
        <w:spacing w:line="240" w:lineRule="auto"/>
        <w:rPr>
          <w:lang w:val="en-US"/>
        </w:rPr>
      </w:pPr>
      <w:r w:rsidRPr="00A73267">
        <w:rPr>
          <w:lang w:val="en-US"/>
        </w:rPr>
        <w:t>Genero</w:t>
      </w:r>
      <w:r w:rsidRPr="00A73267">
        <w:rPr>
          <w:lang w:val="en-US"/>
        </w:rPr>
        <w:tab/>
      </w:r>
      <w:r w:rsidRPr="00A73267">
        <w:rPr>
          <w:lang w:val="en-US"/>
        </w:rPr>
        <w:tab/>
        <w:t>Musical/Drama/Comedia</w:t>
      </w:r>
    </w:p>
    <w:p w14:paraId="3A5377A3" w14:textId="77777777" w:rsidR="001E2C50" w:rsidRPr="00A73267" w:rsidRDefault="008D1D25" w:rsidP="008D1D25">
      <w:pPr>
        <w:spacing w:line="240" w:lineRule="auto"/>
        <w:rPr>
          <w:lang w:val="en-US"/>
        </w:rPr>
      </w:pPr>
      <w:r w:rsidRPr="00A73267">
        <w:rPr>
          <w:lang w:val="en-US"/>
        </w:rPr>
        <w:t>Censura</w:t>
      </w:r>
      <w:r w:rsidRPr="00A73267">
        <w:rPr>
          <w:lang w:val="en-US"/>
        </w:rPr>
        <w:tab/>
      </w:r>
      <w:r w:rsidR="001E2C50" w:rsidRPr="00A73267">
        <w:rPr>
          <w:lang w:val="en-US"/>
        </w:rPr>
        <w:t>PG-13</w:t>
      </w:r>
    </w:p>
    <w:p w14:paraId="2F217A30" w14:textId="77777777" w:rsidR="00DD2826" w:rsidRPr="00A73267" w:rsidRDefault="001E2C50" w:rsidP="008D1D25">
      <w:pPr>
        <w:spacing w:line="240" w:lineRule="auto"/>
        <w:rPr>
          <w:lang w:val="en-US"/>
        </w:rPr>
      </w:pPr>
      <w:r w:rsidRPr="00A73267">
        <w:rPr>
          <w:lang w:val="en-US"/>
        </w:rPr>
        <w:t>Resumen:</w:t>
      </w:r>
      <w:r w:rsidRPr="00A73267">
        <w:rPr>
          <w:lang w:val="en-US"/>
        </w:rPr>
        <w:tab/>
        <w:t>Hopefuls try out before a demanding director for a part in a new musical.</w:t>
      </w:r>
    </w:p>
    <w:p w14:paraId="32595257" w14:textId="77777777" w:rsidR="001E2C50" w:rsidRDefault="00DD2826" w:rsidP="00DD2826">
      <w:pPr>
        <w:spacing w:line="240" w:lineRule="auto"/>
        <w:rPr>
          <w:b/>
        </w:rPr>
      </w:pPr>
      <w:r w:rsidRPr="00DD2826">
        <w:rPr>
          <w:b/>
        </w:rPr>
        <w:t>drama historica thriller guerra/La historica oficial</w:t>
      </w:r>
    </w:p>
    <w:p w14:paraId="27B89159" w14:textId="77777777" w:rsidR="001E2C50" w:rsidRPr="00A73267" w:rsidRDefault="001E2C50" w:rsidP="001E2C50">
      <w:pPr>
        <w:spacing w:line="240" w:lineRule="auto"/>
        <w:rPr>
          <w:lang w:val="en-US"/>
        </w:rPr>
      </w:pPr>
      <w:r w:rsidRPr="00A73267">
        <w:rPr>
          <w:lang w:val="en-US"/>
        </w:rPr>
        <w:t>Directed by</w:t>
      </w:r>
      <w:r w:rsidRPr="00A73267">
        <w:rPr>
          <w:lang w:val="en-US"/>
        </w:rPr>
        <w:tab/>
        <w:t>Luis Puenzo</w:t>
      </w:r>
    </w:p>
    <w:p w14:paraId="6EACD095" w14:textId="77777777" w:rsidR="001E2C50" w:rsidRPr="00A73267" w:rsidRDefault="001E2C50" w:rsidP="001E2C50">
      <w:pPr>
        <w:spacing w:line="240" w:lineRule="auto"/>
        <w:rPr>
          <w:lang w:val="en-US"/>
        </w:rPr>
      </w:pPr>
      <w:r w:rsidRPr="00A73267">
        <w:rPr>
          <w:lang w:val="en-US"/>
        </w:rPr>
        <w:t>Produced by</w:t>
      </w:r>
      <w:r w:rsidRPr="00A73267">
        <w:rPr>
          <w:lang w:val="en-US"/>
        </w:rPr>
        <w:tab/>
        <w:t>Marcelo Piñeyro</w:t>
      </w:r>
    </w:p>
    <w:p w14:paraId="76CAC861" w14:textId="77777777" w:rsidR="001E2C50" w:rsidRPr="00A73267" w:rsidRDefault="001E2C50" w:rsidP="001E2C50">
      <w:pPr>
        <w:spacing w:line="240" w:lineRule="auto"/>
        <w:rPr>
          <w:lang w:val="en-US"/>
        </w:rPr>
      </w:pPr>
      <w:r w:rsidRPr="00A73267">
        <w:rPr>
          <w:lang w:val="en-US"/>
        </w:rPr>
        <w:t>Written by</w:t>
      </w:r>
      <w:r w:rsidRPr="00A73267">
        <w:rPr>
          <w:lang w:val="en-US"/>
        </w:rPr>
        <w:tab/>
        <w:t>Aída Bortnik</w:t>
      </w:r>
    </w:p>
    <w:p w14:paraId="5C7632F0" w14:textId="77777777" w:rsidR="001E2C50" w:rsidRDefault="001E2C50" w:rsidP="001E2C50">
      <w:pPr>
        <w:spacing w:line="240" w:lineRule="auto"/>
        <w:ind w:left="708" w:firstLine="708"/>
      </w:pPr>
      <w:r>
        <w:t>Luis Puenzo</w:t>
      </w:r>
    </w:p>
    <w:p w14:paraId="3D8D0B36" w14:textId="77777777" w:rsidR="001E2C50" w:rsidRDefault="001E2C50" w:rsidP="001E2C50">
      <w:pPr>
        <w:spacing w:line="240" w:lineRule="auto"/>
      </w:pPr>
      <w:r>
        <w:t>Starring</w:t>
      </w:r>
      <w:r>
        <w:tab/>
      </w:r>
      <w:r>
        <w:tab/>
        <w:t>Héctor Alterio</w:t>
      </w:r>
    </w:p>
    <w:p w14:paraId="66F3F147" w14:textId="77777777" w:rsidR="001E2C50" w:rsidRDefault="001E2C50" w:rsidP="001E2C50">
      <w:pPr>
        <w:spacing w:line="240" w:lineRule="auto"/>
        <w:ind w:left="708" w:firstLine="708"/>
      </w:pPr>
      <w:r>
        <w:t>Norma Aleandro</w:t>
      </w:r>
    </w:p>
    <w:p w14:paraId="377C28C1" w14:textId="77777777" w:rsidR="001E2C50" w:rsidRPr="00A73267" w:rsidRDefault="001E2C50" w:rsidP="001E2C50">
      <w:pPr>
        <w:spacing w:line="240" w:lineRule="auto"/>
        <w:ind w:left="708" w:firstLine="708"/>
        <w:rPr>
          <w:lang w:val="en-US"/>
        </w:rPr>
      </w:pPr>
      <w:r w:rsidRPr="00A73267">
        <w:rPr>
          <w:lang w:val="en-US"/>
        </w:rPr>
        <w:t>Chunchuna Villafañe</w:t>
      </w:r>
    </w:p>
    <w:p w14:paraId="31344689" w14:textId="77777777" w:rsidR="001E2C50" w:rsidRPr="00A73267" w:rsidRDefault="001E2C50" w:rsidP="001E2C50">
      <w:pPr>
        <w:spacing w:line="240" w:lineRule="auto"/>
        <w:rPr>
          <w:lang w:val="en-US"/>
        </w:rPr>
      </w:pPr>
      <w:r w:rsidRPr="00A73267">
        <w:rPr>
          <w:lang w:val="en-US"/>
        </w:rPr>
        <w:t>Music by</w:t>
      </w:r>
      <w:r w:rsidRPr="00A73267">
        <w:rPr>
          <w:lang w:val="en-US"/>
        </w:rPr>
        <w:tab/>
        <w:t>Atilio Stampone</w:t>
      </w:r>
    </w:p>
    <w:p w14:paraId="3D82C81E" w14:textId="77777777" w:rsidR="001E2C50" w:rsidRPr="00A73267" w:rsidRDefault="001E2C50" w:rsidP="001E2C50">
      <w:pPr>
        <w:spacing w:line="240" w:lineRule="auto"/>
        <w:ind w:left="708" w:firstLine="708"/>
        <w:rPr>
          <w:lang w:val="en-US"/>
        </w:rPr>
      </w:pPr>
      <w:r w:rsidRPr="00A73267">
        <w:rPr>
          <w:lang w:val="en-US"/>
        </w:rPr>
        <w:t>Song:</w:t>
      </w:r>
    </w:p>
    <w:p w14:paraId="5D43F246" w14:textId="77777777" w:rsidR="001E2C50" w:rsidRPr="00A73267" w:rsidRDefault="001E2C50" w:rsidP="001E2C50">
      <w:pPr>
        <w:spacing w:line="240" w:lineRule="auto"/>
        <w:ind w:left="708" w:firstLine="708"/>
        <w:rPr>
          <w:lang w:val="en-US"/>
        </w:rPr>
      </w:pPr>
      <w:r w:rsidRPr="00A73267">
        <w:rPr>
          <w:lang w:val="en-US"/>
        </w:rPr>
        <w:t>María Elena Walsh</w:t>
      </w:r>
    </w:p>
    <w:p w14:paraId="12B25D4C" w14:textId="77777777" w:rsidR="001E2C50" w:rsidRPr="00A73267" w:rsidRDefault="001E2C50" w:rsidP="001E2C50">
      <w:pPr>
        <w:spacing w:line="240" w:lineRule="auto"/>
        <w:rPr>
          <w:lang w:val="en-US"/>
        </w:rPr>
      </w:pPr>
      <w:r w:rsidRPr="00A73267">
        <w:rPr>
          <w:lang w:val="en-US"/>
        </w:rPr>
        <w:t>Cinematography</w:t>
      </w:r>
      <w:r w:rsidRPr="00A73267">
        <w:rPr>
          <w:lang w:val="en-US"/>
        </w:rPr>
        <w:tab/>
        <w:t>Félix Monti</w:t>
      </w:r>
    </w:p>
    <w:p w14:paraId="5FB1D55E" w14:textId="77777777" w:rsidR="001E2C50" w:rsidRPr="00A73267" w:rsidRDefault="001E2C50" w:rsidP="001E2C50">
      <w:pPr>
        <w:spacing w:line="240" w:lineRule="auto"/>
        <w:rPr>
          <w:lang w:val="en-US"/>
        </w:rPr>
      </w:pPr>
      <w:r w:rsidRPr="00A73267">
        <w:rPr>
          <w:lang w:val="en-US"/>
        </w:rPr>
        <w:t>Editing by</w:t>
      </w:r>
      <w:r w:rsidRPr="00A73267">
        <w:rPr>
          <w:lang w:val="en-US"/>
        </w:rPr>
        <w:tab/>
        <w:t>Juan Carlos Macías</w:t>
      </w:r>
    </w:p>
    <w:p w14:paraId="44537028" w14:textId="77777777" w:rsidR="001E2C50" w:rsidRPr="00A73267" w:rsidRDefault="001E2C50" w:rsidP="001E2C50">
      <w:pPr>
        <w:spacing w:line="240" w:lineRule="auto"/>
        <w:rPr>
          <w:lang w:val="en-US"/>
        </w:rPr>
      </w:pPr>
      <w:r w:rsidRPr="00A73267">
        <w:rPr>
          <w:lang w:val="en-US"/>
        </w:rPr>
        <w:t>Distributed by</w:t>
      </w:r>
      <w:r w:rsidRPr="00A73267">
        <w:rPr>
          <w:lang w:val="en-US"/>
        </w:rPr>
        <w:tab/>
        <w:t>Almi Pictures</w:t>
      </w:r>
    </w:p>
    <w:p w14:paraId="500295C8" w14:textId="77777777" w:rsidR="001E2C50" w:rsidRPr="00A73267" w:rsidRDefault="001E2C50" w:rsidP="001E2C50">
      <w:pPr>
        <w:spacing w:line="240" w:lineRule="auto"/>
        <w:ind w:left="708" w:firstLine="708"/>
        <w:rPr>
          <w:lang w:val="en-US"/>
        </w:rPr>
      </w:pPr>
      <w:r w:rsidRPr="00A73267">
        <w:rPr>
          <w:lang w:val="en-US"/>
        </w:rPr>
        <w:t>Koch Lorber Films</w:t>
      </w:r>
    </w:p>
    <w:p w14:paraId="0E38FF0A" w14:textId="77777777" w:rsidR="001E2C50" w:rsidRPr="00A73267" w:rsidRDefault="001E2C50" w:rsidP="001E2C50">
      <w:pPr>
        <w:spacing w:line="240" w:lineRule="auto"/>
        <w:rPr>
          <w:lang w:val="en-US"/>
        </w:rPr>
      </w:pPr>
      <w:r w:rsidRPr="00A73267">
        <w:rPr>
          <w:lang w:val="en-US"/>
        </w:rPr>
        <w:t>Production Company: Historias Cinematograficas</w:t>
      </w:r>
    </w:p>
    <w:p w14:paraId="3B9CCCE5" w14:textId="77777777" w:rsidR="001E2C50" w:rsidRPr="00A73267" w:rsidRDefault="001E2C50" w:rsidP="001E2C50">
      <w:pPr>
        <w:spacing w:line="240" w:lineRule="auto"/>
        <w:rPr>
          <w:lang w:val="en-US"/>
        </w:rPr>
      </w:pPr>
      <w:r w:rsidRPr="00A73267">
        <w:rPr>
          <w:lang w:val="en-US"/>
        </w:rPr>
        <w:t>Release date(s)</w:t>
      </w:r>
      <w:r w:rsidRPr="00A73267">
        <w:rPr>
          <w:lang w:val="en-US"/>
        </w:rPr>
        <w:tab/>
        <w:t xml:space="preserve"> November 8, 1985</w:t>
      </w:r>
    </w:p>
    <w:p w14:paraId="096D31C1" w14:textId="77777777" w:rsidR="001E2C50" w:rsidRPr="00A73267" w:rsidRDefault="001E2C50" w:rsidP="001E2C50">
      <w:pPr>
        <w:spacing w:line="240" w:lineRule="auto"/>
        <w:rPr>
          <w:lang w:val="en-US"/>
        </w:rPr>
      </w:pPr>
      <w:r w:rsidRPr="00A73267">
        <w:rPr>
          <w:lang w:val="en-US"/>
        </w:rPr>
        <w:t>Running time</w:t>
      </w:r>
      <w:r w:rsidRPr="00A73267">
        <w:rPr>
          <w:lang w:val="en-US"/>
        </w:rPr>
        <w:tab/>
        <w:t>112 minutes</w:t>
      </w:r>
    </w:p>
    <w:p w14:paraId="3D1A744F" w14:textId="77777777" w:rsidR="001E2C50" w:rsidRPr="00A73267" w:rsidRDefault="001E2C50" w:rsidP="001E2C50">
      <w:pPr>
        <w:spacing w:line="240" w:lineRule="auto"/>
        <w:rPr>
          <w:lang w:val="en-US"/>
        </w:rPr>
      </w:pPr>
      <w:r w:rsidRPr="00A73267">
        <w:rPr>
          <w:lang w:val="en-US"/>
        </w:rPr>
        <w:t>Country</w:t>
      </w:r>
      <w:r w:rsidRPr="00A73267">
        <w:rPr>
          <w:lang w:val="en-US"/>
        </w:rPr>
        <w:tab/>
        <w:t>Argentina</w:t>
      </w:r>
    </w:p>
    <w:p w14:paraId="3AECC135" w14:textId="77777777" w:rsidR="001E2C50" w:rsidRPr="00A73267" w:rsidRDefault="001E2C50" w:rsidP="001E2C50">
      <w:pPr>
        <w:spacing w:line="240" w:lineRule="auto"/>
        <w:rPr>
          <w:lang w:val="en-US"/>
        </w:rPr>
      </w:pPr>
      <w:r w:rsidRPr="00A73267">
        <w:rPr>
          <w:lang w:val="en-US"/>
        </w:rPr>
        <w:t>Language</w:t>
      </w:r>
      <w:r w:rsidRPr="00A73267">
        <w:rPr>
          <w:lang w:val="en-US"/>
        </w:rPr>
        <w:tab/>
        <w:t>Spanish</w:t>
      </w:r>
    </w:p>
    <w:p w14:paraId="27BCE52C" w14:textId="77777777" w:rsidR="001E2C50" w:rsidRDefault="001E2C50" w:rsidP="001E2C50">
      <w:pPr>
        <w:spacing w:line="240" w:lineRule="auto"/>
      </w:pPr>
      <w:r>
        <w:lastRenderedPageBreak/>
        <w:t>Genero</w:t>
      </w:r>
      <w:r>
        <w:tab/>
      </w:r>
      <w:r>
        <w:tab/>
        <w:t>Drama/Historica/Thriller/Guerra</w:t>
      </w:r>
    </w:p>
    <w:p w14:paraId="14B09770" w14:textId="77777777" w:rsidR="001E2C50" w:rsidRDefault="001E2C50" w:rsidP="001E2C50">
      <w:pPr>
        <w:spacing w:line="240" w:lineRule="auto"/>
      </w:pPr>
      <w:r>
        <w:t>Censura</w:t>
      </w:r>
      <w:r>
        <w:tab/>
        <w:t>R</w:t>
      </w:r>
    </w:p>
    <w:p w14:paraId="55AE5DFB" w14:textId="77777777" w:rsidR="00DD2826" w:rsidRPr="00A73267" w:rsidRDefault="001E2C50" w:rsidP="001E2C50">
      <w:pPr>
        <w:spacing w:line="240" w:lineRule="auto"/>
        <w:rPr>
          <w:lang w:val="en-US"/>
        </w:rPr>
      </w:pPr>
      <w:r w:rsidRPr="00A73267">
        <w:rPr>
          <w:lang w:val="en-US"/>
        </w:rPr>
        <w:t>Resumen:</w:t>
      </w:r>
      <w:r w:rsidRPr="00A73267">
        <w:rPr>
          <w:lang w:val="en-US"/>
        </w:rPr>
        <w:tab/>
        <w:t>Alicia Marnet de Ibáñez is a high school history professor and a well-to-do housewife in Buenos Aires, circa 1983, after the fall of the "junta militar" that had taken over the government since 1976. She has a husband, Roberto, who is a succesful lawyer and a five-year-old adopted daughter.</w:t>
      </w:r>
    </w:p>
    <w:p w14:paraId="1D584C2A" w14:textId="77777777" w:rsidR="001E2C50" w:rsidRPr="00A73267" w:rsidRDefault="00DD2826" w:rsidP="00DD2826">
      <w:pPr>
        <w:spacing w:line="240" w:lineRule="auto"/>
        <w:rPr>
          <w:b/>
          <w:lang w:val="en-US"/>
        </w:rPr>
      </w:pPr>
      <w:r w:rsidRPr="00A73267">
        <w:rPr>
          <w:b/>
          <w:lang w:val="en-US"/>
        </w:rPr>
        <w:t>arte drama guerra/Angry Harvest</w:t>
      </w:r>
    </w:p>
    <w:p w14:paraId="5F6EA2E6" w14:textId="77777777" w:rsidR="001E2C50" w:rsidRPr="00A73267" w:rsidRDefault="001E2C50" w:rsidP="001E2C50">
      <w:pPr>
        <w:spacing w:line="240" w:lineRule="auto"/>
        <w:rPr>
          <w:lang w:val="en-US"/>
        </w:rPr>
      </w:pPr>
      <w:r w:rsidRPr="00A73267">
        <w:rPr>
          <w:lang w:val="en-US"/>
        </w:rPr>
        <w:t>Directed by</w:t>
      </w:r>
      <w:r w:rsidRPr="00A73267">
        <w:rPr>
          <w:lang w:val="en-US"/>
        </w:rPr>
        <w:tab/>
        <w:t>Agnieszka Holland</w:t>
      </w:r>
    </w:p>
    <w:p w14:paraId="326C41E0" w14:textId="77777777" w:rsidR="001E2C50" w:rsidRPr="00A73267" w:rsidRDefault="001E2C50" w:rsidP="001E2C50">
      <w:pPr>
        <w:spacing w:line="240" w:lineRule="auto"/>
        <w:rPr>
          <w:lang w:val="en-US"/>
        </w:rPr>
      </w:pPr>
      <w:r w:rsidRPr="00A73267">
        <w:rPr>
          <w:lang w:val="en-US"/>
        </w:rPr>
        <w:t>Written by</w:t>
      </w:r>
      <w:r w:rsidRPr="00A73267">
        <w:rPr>
          <w:lang w:val="en-US"/>
        </w:rPr>
        <w:tab/>
        <w:t>Paul Hengge</w:t>
      </w:r>
    </w:p>
    <w:p w14:paraId="7E27EC90" w14:textId="77777777" w:rsidR="001E2C50" w:rsidRPr="00A73267" w:rsidRDefault="001E2C50" w:rsidP="009A4875">
      <w:pPr>
        <w:spacing w:line="240" w:lineRule="auto"/>
        <w:ind w:left="708" w:firstLine="708"/>
        <w:rPr>
          <w:lang w:val="en-US"/>
        </w:rPr>
      </w:pPr>
      <w:r w:rsidRPr="00A73267">
        <w:rPr>
          <w:lang w:val="en-US"/>
        </w:rPr>
        <w:t>Agnieszka Holland</w:t>
      </w:r>
    </w:p>
    <w:p w14:paraId="5CAB475F" w14:textId="7EC94078" w:rsidR="001E2C50" w:rsidRPr="00A73267" w:rsidRDefault="001E2C50" w:rsidP="001E2C50">
      <w:pPr>
        <w:spacing w:line="240" w:lineRule="auto"/>
        <w:rPr>
          <w:lang w:val="en-US"/>
        </w:rPr>
      </w:pPr>
      <w:r w:rsidRPr="00A73267">
        <w:rPr>
          <w:lang w:val="en-US"/>
        </w:rPr>
        <w:t>Starring</w:t>
      </w:r>
      <w:r w:rsidR="009A4875">
        <w:rPr>
          <w:lang w:val="en-US"/>
        </w:rPr>
        <w:tab/>
      </w:r>
      <w:r w:rsidRPr="00A73267">
        <w:rPr>
          <w:lang w:val="en-US"/>
        </w:rPr>
        <w:tab/>
        <w:t>Armin Mueller-Stahl</w:t>
      </w:r>
    </w:p>
    <w:p w14:paraId="31DDF97B" w14:textId="77777777" w:rsidR="001E2C50" w:rsidRPr="00A73267" w:rsidRDefault="001E2C50" w:rsidP="009A4875">
      <w:pPr>
        <w:spacing w:line="240" w:lineRule="auto"/>
        <w:ind w:left="708" w:firstLine="708"/>
        <w:rPr>
          <w:lang w:val="en-US"/>
        </w:rPr>
      </w:pPr>
      <w:r w:rsidRPr="00A73267">
        <w:rPr>
          <w:lang w:val="en-US"/>
        </w:rPr>
        <w:t>Elisabeth Trissenaar</w:t>
      </w:r>
    </w:p>
    <w:p w14:paraId="2BB8A1BA" w14:textId="77777777" w:rsidR="001E2C50" w:rsidRPr="00A73267" w:rsidRDefault="001E2C50" w:rsidP="001E2C50">
      <w:pPr>
        <w:spacing w:line="240" w:lineRule="auto"/>
        <w:rPr>
          <w:lang w:val="en-US"/>
        </w:rPr>
      </w:pPr>
      <w:r w:rsidRPr="00A73267">
        <w:rPr>
          <w:lang w:val="en-US"/>
        </w:rPr>
        <w:t>Music by</w:t>
      </w:r>
      <w:r w:rsidRPr="00A73267">
        <w:rPr>
          <w:lang w:val="en-US"/>
        </w:rPr>
        <w:tab/>
        <w:t>Jörg Straßburger</w:t>
      </w:r>
    </w:p>
    <w:p w14:paraId="65211F54" w14:textId="77777777" w:rsidR="001E2C50" w:rsidRPr="00A73267" w:rsidRDefault="001E2C50" w:rsidP="001E2C50">
      <w:pPr>
        <w:spacing w:line="240" w:lineRule="auto"/>
        <w:rPr>
          <w:lang w:val="en-US"/>
        </w:rPr>
      </w:pPr>
      <w:r w:rsidRPr="00A73267">
        <w:rPr>
          <w:lang w:val="en-US"/>
        </w:rPr>
        <w:t>Cinematography</w:t>
      </w:r>
      <w:r w:rsidRPr="00A73267">
        <w:rPr>
          <w:lang w:val="en-US"/>
        </w:rPr>
        <w:tab/>
        <w:t>Jozef Ort-Snep</w:t>
      </w:r>
    </w:p>
    <w:p w14:paraId="42BBD3A6" w14:textId="77777777" w:rsidR="001E2C50" w:rsidRPr="00A73267" w:rsidRDefault="001E2C50" w:rsidP="001E2C50">
      <w:pPr>
        <w:spacing w:line="240" w:lineRule="auto"/>
        <w:rPr>
          <w:lang w:val="en-US"/>
        </w:rPr>
      </w:pPr>
      <w:r w:rsidRPr="00A73267">
        <w:rPr>
          <w:lang w:val="en-US"/>
        </w:rPr>
        <w:t>Editing by</w:t>
      </w:r>
      <w:r w:rsidRPr="00A73267">
        <w:rPr>
          <w:lang w:val="en-US"/>
        </w:rPr>
        <w:tab/>
        <w:t>Barbara Kunze</w:t>
      </w:r>
    </w:p>
    <w:p w14:paraId="3AB363FE" w14:textId="77777777" w:rsidR="001E2C50" w:rsidRPr="00A73267" w:rsidRDefault="001E2C50" w:rsidP="001E2C50">
      <w:pPr>
        <w:spacing w:line="240" w:lineRule="auto"/>
        <w:rPr>
          <w:lang w:val="en-US"/>
        </w:rPr>
      </w:pPr>
      <w:r w:rsidRPr="00A73267">
        <w:rPr>
          <w:lang w:val="en-US"/>
        </w:rPr>
        <w:t>Release date(s)</w:t>
      </w:r>
      <w:r w:rsidRPr="00A73267">
        <w:rPr>
          <w:lang w:val="en-US"/>
        </w:rPr>
        <w:tab/>
        <w:t>1985</w:t>
      </w:r>
    </w:p>
    <w:p w14:paraId="0F0FD534" w14:textId="77777777" w:rsidR="001E2C50" w:rsidRDefault="001E2C50" w:rsidP="001E2C50">
      <w:pPr>
        <w:spacing w:line="240" w:lineRule="auto"/>
      </w:pPr>
      <w:r w:rsidRPr="009A4875">
        <w:rPr>
          <w:lang w:val="en-US"/>
        </w:rPr>
        <w:t>Runn</w:t>
      </w:r>
      <w:r>
        <w:t>ing time</w:t>
      </w:r>
      <w:r>
        <w:tab/>
        <w:t>105 min</w:t>
      </w:r>
    </w:p>
    <w:p w14:paraId="09BB3295" w14:textId="7C79A255" w:rsidR="009A4875" w:rsidRPr="009A4875" w:rsidRDefault="009A4875" w:rsidP="001E2C50">
      <w:pPr>
        <w:spacing w:line="240" w:lineRule="auto"/>
        <w:rPr>
          <w:lang w:val="en-US"/>
        </w:rPr>
      </w:pPr>
      <w:r w:rsidRPr="009A4875">
        <w:rPr>
          <w:lang w:val="en-US"/>
        </w:rPr>
        <w:t>Country</w:t>
      </w:r>
      <w:r w:rsidRPr="009A4875">
        <w:rPr>
          <w:lang w:val="en-US"/>
        </w:rPr>
        <w:tab/>
        <w:t>Germany</w:t>
      </w:r>
    </w:p>
    <w:p w14:paraId="61559C66" w14:textId="29CACB58" w:rsidR="009A4875" w:rsidRPr="009A4875" w:rsidRDefault="009A4875" w:rsidP="001E2C50">
      <w:pPr>
        <w:spacing w:line="240" w:lineRule="auto"/>
        <w:rPr>
          <w:lang w:val="en-US"/>
        </w:rPr>
      </w:pPr>
      <w:r w:rsidRPr="009A4875">
        <w:rPr>
          <w:lang w:val="en-US"/>
        </w:rPr>
        <w:t>Lenguage</w:t>
      </w:r>
      <w:r w:rsidRPr="009A4875">
        <w:rPr>
          <w:lang w:val="en-US"/>
        </w:rPr>
        <w:tab/>
      </w:r>
      <w:r>
        <w:rPr>
          <w:lang w:val="en-US"/>
        </w:rPr>
        <w:t>German</w:t>
      </w:r>
    </w:p>
    <w:p w14:paraId="6D72DBC4" w14:textId="77777777" w:rsidR="001E2C50" w:rsidRPr="009A4875" w:rsidRDefault="001E2C50" w:rsidP="001E2C50">
      <w:pPr>
        <w:spacing w:line="240" w:lineRule="auto"/>
        <w:rPr>
          <w:lang w:val="en-US"/>
        </w:rPr>
      </w:pPr>
      <w:r w:rsidRPr="009A4875">
        <w:rPr>
          <w:lang w:val="en-US"/>
        </w:rPr>
        <w:t>Genero</w:t>
      </w:r>
      <w:r w:rsidRPr="009A4875">
        <w:rPr>
          <w:lang w:val="en-US"/>
        </w:rPr>
        <w:tab/>
      </w:r>
      <w:r w:rsidRPr="009A4875">
        <w:rPr>
          <w:lang w:val="en-US"/>
        </w:rPr>
        <w:tab/>
        <w:t>Arte/Drama/Guerra</w:t>
      </w:r>
    </w:p>
    <w:p w14:paraId="6A65F107" w14:textId="77777777" w:rsidR="001E2C50" w:rsidRPr="009A4875" w:rsidRDefault="001E2C50" w:rsidP="001E2C50">
      <w:pPr>
        <w:spacing w:line="240" w:lineRule="auto"/>
        <w:rPr>
          <w:lang w:val="en-US"/>
        </w:rPr>
      </w:pPr>
      <w:r w:rsidRPr="009A4875">
        <w:rPr>
          <w:lang w:val="en-US"/>
        </w:rPr>
        <w:t>Censura</w:t>
      </w:r>
      <w:r w:rsidRPr="009A4875">
        <w:rPr>
          <w:lang w:val="en-US"/>
        </w:rPr>
        <w:tab/>
        <w:t>R</w:t>
      </w:r>
    </w:p>
    <w:p w14:paraId="63DC7913" w14:textId="77777777" w:rsidR="00DD2826" w:rsidRPr="00A73267" w:rsidRDefault="001E2C50" w:rsidP="001E2C50">
      <w:pPr>
        <w:spacing w:line="240" w:lineRule="auto"/>
        <w:rPr>
          <w:lang w:val="en-US"/>
        </w:rPr>
      </w:pPr>
      <w:r w:rsidRPr="00A73267">
        <w:rPr>
          <w:lang w:val="en-US"/>
        </w:rPr>
        <w:t>Resumen:</w:t>
      </w:r>
      <w:r w:rsidRPr="00A73267">
        <w:rPr>
          <w:lang w:val="en-US"/>
        </w:rPr>
        <w:tab/>
        <w:t>In the winter of 1942-43, a Jewish family leaps from a train going through Silesia. They are separated in the woods, and Leon, a local peasant who's now a farmer of some wealth, discovers the woman, Rosa, and hides her in his cellar. Leon's a middle-aged Catholic bachelor, tormented by his sexual drive. He doesn't tell Rosa he's seen signs her husband is alive, and he begs her to love him. Rosa offers herself to Leon if he'll help a local Jew in hiding who needs money. Leon pays, and love between Rosa and him does develop, but then Leon's peasant subservience and his limited empathy lead to tragedy. At the war's end, a ray of sunshine comes from an unexpected place.</w:t>
      </w:r>
    </w:p>
    <w:p w14:paraId="1C1DBE72" w14:textId="77777777" w:rsidR="00B958C0" w:rsidRPr="00A73267" w:rsidRDefault="00DD2826" w:rsidP="00DD2826">
      <w:pPr>
        <w:spacing w:line="240" w:lineRule="auto"/>
        <w:rPr>
          <w:b/>
          <w:lang w:val="en-US"/>
        </w:rPr>
      </w:pPr>
      <w:r w:rsidRPr="00A73267">
        <w:rPr>
          <w:b/>
          <w:lang w:val="en-US"/>
        </w:rPr>
        <w:t>drama historica biografia/Colonel Redl</w:t>
      </w:r>
    </w:p>
    <w:p w14:paraId="3C1FEE83" w14:textId="77777777" w:rsidR="00B958C0" w:rsidRPr="00A73267" w:rsidRDefault="00B958C0" w:rsidP="00B958C0">
      <w:pPr>
        <w:spacing w:line="240" w:lineRule="auto"/>
        <w:rPr>
          <w:lang w:val="en-US"/>
        </w:rPr>
      </w:pPr>
      <w:r w:rsidRPr="00A73267">
        <w:rPr>
          <w:lang w:val="en-US"/>
        </w:rPr>
        <w:t>Directed by</w:t>
      </w:r>
      <w:r w:rsidRPr="00A73267">
        <w:rPr>
          <w:lang w:val="en-US"/>
        </w:rPr>
        <w:tab/>
        <w:t>István Szabó</w:t>
      </w:r>
    </w:p>
    <w:p w14:paraId="300DDBED" w14:textId="77777777" w:rsidR="00B958C0" w:rsidRPr="00A73267" w:rsidRDefault="00B958C0" w:rsidP="00B958C0">
      <w:pPr>
        <w:spacing w:line="240" w:lineRule="auto"/>
        <w:rPr>
          <w:lang w:val="en-US"/>
        </w:rPr>
      </w:pPr>
      <w:r w:rsidRPr="00A73267">
        <w:rPr>
          <w:lang w:val="en-US"/>
        </w:rPr>
        <w:t>Written by</w:t>
      </w:r>
      <w:r w:rsidRPr="00A73267">
        <w:rPr>
          <w:lang w:val="en-US"/>
        </w:rPr>
        <w:tab/>
        <w:t>Péter Dobai</w:t>
      </w:r>
    </w:p>
    <w:p w14:paraId="1EBADFC0" w14:textId="77777777" w:rsidR="00B958C0" w:rsidRPr="00A73267" w:rsidRDefault="00B958C0" w:rsidP="00B958C0">
      <w:pPr>
        <w:spacing w:line="240" w:lineRule="auto"/>
        <w:ind w:left="708" w:firstLine="708"/>
        <w:rPr>
          <w:lang w:val="en-US"/>
        </w:rPr>
      </w:pPr>
      <w:r w:rsidRPr="00A73267">
        <w:rPr>
          <w:lang w:val="en-US"/>
        </w:rPr>
        <w:lastRenderedPageBreak/>
        <w:t>John Osborne (play)</w:t>
      </w:r>
    </w:p>
    <w:p w14:paraId="02269BA0" w14:textId="77777777" w:rsidR="00B958C0" w:rsidRPr="00A73267" w:rsidRDefault="00B958C0" w:rsidP="00B958C0">
      <w:pPr>
        <w:spacing w:line="240" w:lineRule="auto"/>
        <w:rPr>
          <w:lang w:val="en-US"/>
        </w:rPr>
      </w:pPr>
      <w:r w:rsidRPr="00A73267">
        <w:rPr>
          <w:lang w:val="en-US"/>
        </w:rPr>
        <w:t>Starring</w:t>
      </w:r>
      <w:r w:rsidRPr="00A73267">
        <w:rPr>
          <w:lang w:val="en-US"/>
        </w:rPr>
        <w:tab/>
      </w:r>
      <w:r w:rsidRPr="00A73267">
        <w:rPr>
          <w:lang w:val="en-US"/>
        </w:rPr>
        <w:tab/>
        <w:t>Klaus Maria Brandauer</w:t>
      </w:r>
    </w:p>
    <w:p w14:paraId="1E2CF88F" w14:textId="77777777" w:rsidR="00B958C0" w:rsidRPr="00A73267" w:rsidRDefault="00B958C0" w:rsidP="00B958C0">
      <w:pPr>
        <w:spacing w:line="240" w:lineRule="auto"/>
        <w:rPr>
          <w:lang w:val="en-US"/>
        </w:rPr>
      </w:pPr>
      <w:r w:rsidRPr="00A73267">
        <w:rPr>
          <w:lang w:val="en-US"/>
        </w:rPr>
        <w:t>Studio</w:t>
      </w:r>
      <w:r w:rsidRPr="00A73267">
        <w:rPr>
          <w:lang w:val="en-US"/>
        </w:rPr>
        <w:tab/>
        <w:t>Jadran Film</w:t>
      </w:r>
    </w:p>
    <w:p w14:paraId="3E48389B" w14:textId="77777777" w:rsidR="00B958C0" w:rsidRPr="00A73267" w:rsidRDefault="00B958C0" w:rsidP="00B958C0">
      <w:pPr>
        <w:spacing w:line="240" w:lineRule="auto"/>
        <w:ind w:firstLine="708"/>
        <w:rPr>
          <w:lang w:val="en-US"/>
        </w:rPr>
      </w:pPr>
      <w:r w:rsidRPr="00A73267">
        <w:rPr>
          <w:lang w:val="en-US"/>
        </w:rPr>
        <w:t>MAFILM</w:t>
      </w:r>
    </w:p>
    <w:p w14:paraId="73B054B1" w14:textId="77777777" w:rsidR="00B958C0" w:rsidRPr="00A73267" w:rsidRDefault="00B958C0" w:rsidP="00B958C0">
      <w:pPr>
        <w:spacing w:line="240" w:lineRule="auto"/>
        <w:ind w:firstLine="708"/>
        <w:rPr>
          <w:lang w:val="en-US"/>
        </w:rPr>
      </w:pPr>
      <w:r w:rsidRPr="00A73267">
        <w:rPr>
          <w:lang w:val="en-US"/>
        </w:rPr>
        <w:t>Objektív Filmstúdió</w:t>
      </w:r>
    </w:p>
    <w:p w14:paraId="4EAE07F4" w14:textId="77777777" w:rsidR="00B958C0" w:rsidRPr="00A73267" w:rsidRDefault="00B958C0" w:rsidP="00B958C0">
      <w:pPr>
        <w:spacing w:line="240" w:lineRule="auto"/>
        <w:rPr>
          <w:lang w:val="en-US"/>
        </w:rPr>
      </w:pPr>
      <w:r w:rsidRPr="00A73267">
        <w:rPr>
          <w:lang w:val="en-US"/>
        </w:rPr>
        <w:t>Distributed by</w:t>
      </w:r>
      <w:r w:rsidRPr="00A73267">
        <w:rPr>
          <w:lang w:val="en-US"/>
        </w:rPr>
        <w:tab/>
        <w:t>Orion Pictures (USA)</w:t>
      </w:r>
    </w:p>
    <w:p w14:paraId="05740D03" w14:textId="77777777" w:rsidR="00B958C0" w:rsidRPr="00A73267" w:rsidRDefault="00B958C0" w:rsidP="00B958C0">
      <w:pPr>
        <w:spacing w:line="240" w:lineRule="auto"/>
        <w:rPr>
          <w:lang w:val="en-US"/>
        </w:rPr>
      </w:pPr>
      <w:r w:rsidRPr="00A73267">
        <w:rPr>
          <w:lang w:val="en-US"/>
        </w:rPr>
        <w:t>Release date(s)</w:t>
      </w:r>
      <w:r w:rsidRPr="00A73267">
        <w:rPr>
          <w:lang w:val="en-US"/>
        </w:rPr>
        <w:tab/>
        <w:t>1985</w:t>
      </w:r>
    </w:p>
    <w:p w14:paraId="5023D8BF" w14:textId="77777777" w:rsidR="00B958C0" w:rsidRPr="00A73267" w:rsidRDefault="00B958C0" w:rsidP="00B958C0">
      <w:pPr>
        <w:spacing w:line="240" w:lineRule="auto"/>
        <w:rPr>
          <w:lang w:val="en-US"/>
        </w:rPr>
      </w:pPr>
      <w:r w:rsidRPr="00A73267">
        <w:rPr>
          <w:lang w:val="en-US"/>
        </w:rPr>
        <w:t>Country</w:t>
      </w:r>
      <w:r w:rsidRPr="00A73267">
        <w:rPr>
          <w:lang w:val="en-US"/>
        </w:rPr>
        <w:tab/>
        <w:t>Hungary</w:t>
      </w:r>
    </w:p>
    <w:p w14:paraId="51EC5EFB" w14:textId="0080E737" w:rsidR="00B958C0" w:rsidRPr="00A73267" w:rsidRDefault="00B958C0" w:rsidP="00B958C0">
      <w:pPr>
        <w:spacing w:line="240" w:lineRule="auto"/>
        <w:rPr>
          <w:lang w:val="en-US"/>
        </w:rPr>
      </w:pPr>
      <w:r w:rsidRPr="00A73267">
        <w:rPr>
          <w:lang w:val="en-US"/>
        </w:rPr>
        <w:t>Language</w:t>
      </w:r>
      <w:r w:rsidRPr="00A73267">
        <w:rPr>
          <w:lang w:val="en-US"/>
        </w:rPr>
        <w:tab/>
        <w:t>Hungarian</w:t>
      </w:r>
    </w:p>
    <w:p w14:paraId="74049C7F" w14:textId="77777777" w:rsidR="00B958C0" w:rsidRPr="00A73267" w:rsidRDefault="00B958C0" w:rsidP="00B958C0">
      <w:pPr>
        <w:spacing w:line="240" w:lineRule="auto"/>
        <w:rPr>
          <w:lang w:val="en-US"/>
        </w:rPr>
      </w:pPr>
      <w:r w:rsidRPr="00A73267">
        <w:rPr>
          <w:lang w:val="en-US"/>
        </w:rPr>
        <w:t>Genero</w:t>
      </w:r>
      <w:r w:rsidRPr="00A73267">
        <w:rPr>
          <w:lang w:val="en-US"/>
        </w:rPr>
        <w:tab/>
      </w:r>
      <w:r w:rsidRPr="00A73267">
        <w:rPr>
          <w:lang w:val="en-US"/>
        </w:rPr>
        <w:tab/>
        <w:t>Drama/Historica/Biografica</w:t>
      </w:r>
    </w:p>
    <w:p w14:paraId="6FF4A1C1" w14:textId="77777777" w:rsidR="00B958C0" w:rsidRPr="00A73267" w:rsidRDefault="00B958C0" w:rsidP="00B958C0">
      <w:pPr>
        <w:spacing w:line="240" w:lineRule="auto"/>
        <w:rPr>
          <w:lang w:val="en-US"/>
        </w:rPr>
      </w:pPr>
      <w:r w:rsidRPr="00A73267">
        <w:rPr>
          <w:lang w:val="en-US"/>
        </w:rPr>
        <w:t>Censura</w:t>
      </w:r>
      <w:r w:rsidRPr="00A73267">
        <w:rPr>
          <w:lang w:val="en-US"/>
        </w:rPr>
        <w:tab/>
        <w:t>R</w:t>
      </w:r>
    </w:p>
    <w:p w14:paraId="16EE5F6E" w14:textId="77777777" w:rsidR="00DD2826" w:rsidRPr="00A73267" w:rsidRDefault="00B958C0" w:rsidP="00B958C0">
      <w:pPr>
        <w:spacing w:line="240" w:lineRule="auto"/>
        <w:rPr>
          <w:lang w:val="en-US"/>
        </w:rPr>
      </w:pPr>
      <w:r w:rsidRPr="00A73267">
        <w:rPr>
          <w:lang w:val="en-US"/>
        </w:rPr>
        <w:t>Resumen:</w:t>
      </w:r>
      <w:r w:rsidRPr="00A73267">
        <w:rPr>
          <w:lang w:val="en-US"/>
        </w:rPr>
        <w:tab/>
        <w:t>Set during the fading glory of the Austro-Hungarian empire, the film tells of the rise and fall of Alfred Redl (Brandauer), an ambitious young officer who proceeds up the ladder to become head of the Secret Police only to become ensnared in political deception.</w:t>
      </w:r>
    </w:p>
    <w:p w14:paraId="51CFAB3E" w14:textId="77777777" w:rsidR="00B958C0" w:rsidRDefault="00DD2826" w:rsidP="00DD2826">
      <w:pPr>
        <w:spacing w:line="240" w:lineRule="auto"/>
        <w:rPr>
          <w:b/>
          <w:lang w:val="en-US"/>
        </w:rPr>
      </w:pPr>
      <w:r w:rsidRPr="00DD2826">
        <w:rPr>
          <w:b/>
          <w:lang w:val="en-US"/>
        </w:rPr>
        <w:t>extranjera/Three Men and a Cradle</w:t>
      </w:r>
    </w:p>
    <w:p w14:paraId="26E950C7" w14:textId="77777777" w:rsidR="00B958C0" w:rsidRPr="00B958C0" w:rsidRDefault="00B958C0" w:rsidP="00B958C0">
      <w:pPr>
        <w:spacing w:line="240" w:lineRule="auto"/>
        <w:rPr>
          <w:lang w:val="en-US"/>
        </w:rPr>
      </w:pPr>
      <w:r w:rsidRPr="00B958C0">
        <w:rPr>
          <w:lang w:val="en-US"/>
        </w:rPr>
        <w:t>Directed by</w:t>
      </w:r>
      <w:r w:rsidRPr="00B958C0">
        <w:rPr>
          <w:lang w:val="en-US"/>
        </w:rPr>
        <w:tab/>
        <w:t>Coline Serreau</w:t>
      </w:r>
    </w:p>
    <w:p w14:paraId="5FCCA14E" w14:textId="77777777" w:rsidR="00B958C0" w:rsidRPr="00B958C0" w:rsidRDefault="00B958C0" w:rsidP="00B958C0">
      <w:pPr>
        <w:spacing w:line="240" w:lineRule="auto"/>
        <w:rPr>
          <w:lang w:val="en-US"/>
        </w:rPr>
      </w:pPr>
      <w:r w:rsidRPr="00B958C0">
        <w:rPr>
          <w:lang w:val="en-US"/>
        </w:rPr>
        <w:t>Produced by</w:t>
      </w:r>
      <w:r w:rsidRPr="00B958C0">
        <w:rPr>
          <w:lang w:val="en-US"/>
        </w:rPr>
        <w:tab/>
        <w:t>Jean-Francois Lepetit</w:t>
      </w:r>
    </w:p>
    <w:p w14:paraId="48552452" w14:textId="77777777" w:rsidR="00B958C0" w:rsidRPr="00B958C0" w:rsidRDefault="00B958C0" w:rsidP="00B958C0">
      <w:pPr>
        <w:spacing w:line="240" w:lineRule="auto"/>
        <w:rPr>
          <w:lang w:val="en-US"/>
        </w:rPr>
      </w:pPr>
      <w:r w:rsidRPr="00B958C0">
        <w:rPr>
          <w:lang w:val="en-US"/>
        </w:rPr>
        <w:t>Written by</w:t>
      </w:r>
      <w:r w:rsidRPr="00B958C0">
        <w:rPr>
          <w:lang w:val="en-US"/>
        </w:rPr>
        <w:tab/>
        <w:t>Coline Serreau</w:t>
      </w:r>
    </w:p>
    <w:p w14:paraId="055F48B7" w14:textId="77777777" w:rsidR="00B958C0" w:rsidRPr="00B958C0" w:rsidRDefault="00B958C0" w:rsidP="00B958C0">
      <w:pPr>
        <w:spacing w:line="240" w:lineRule="auto"/>
        <w:rPr>
          <w:lang w:val="en-US"/>
        </w:rPr>
      </w:pPr>
      <w:r w:rsidRPr="00B958C0">
        <w:rPr>
          <w:lang w:val="en-US"/>
        </w:rPr>
        <w:t>Starring</w:t>
      </w:r>
      <w:r w:rsidRPr="00B958C0">
        <w:rPr>
          <w:lang w:val="en-US"/>
        </w:rPr>
        <w:tab/>
      </w:r>
      <w:r>
        <w:rPr>
          <w:lang w:val="en-US"/>
        </w:rPr>
        <w:tab/>
      </w:r>
      <w:r w:rsidRPr="00B958C0">
        <w:rPr>
          <w:lang w:val="en-US"/>
        </w:rPr>
        <w:t>Roland Giraud</w:t>
      </w:r>
    </w:p>
    <w:p w14:paraId="33754FAD" w14:textId="77777777" w:rsidR="00B958C0" w:rsidRPr="00B958C0" w:rsidRDefault="00B958C0" w:rsidP="00B958C0">
      <w:pPr>
        <w:spacing w:line="240" w:lineRule="auto"/>
        <w:ind w:left="708" w:firstLine="708"/>
        <w:rPr>
          <w:lang w:val="en-US"/>
        </w:rPr>
      </w:pPr>
      <w:r w:rsidRPr="00B958C0">
        <w:rPr>
          <w:lang w:val="en-US"/>
        </w:rPr>
        <w:t>Michel Boujenah</w:t>
      </w:r>
    </w:p>
    <w:p w14:paraId="367E665B" w14:textId="77777777" w:rsidR="00B958C0" w:rsidRPr="00B958C0" w:rsidRDefault="00B958C0" w:rsidP="00B958C0">
      <w:pPr>
        <w:spacing w:line="240" w:lineRule="auto"/>
        <w:ind w:left="708" w:firstLine="708"/>
        <w:rPr>
          <w:lang w:val="en-US"/>
        </w:rPr>
      </w:pPr>
      <w:r w:rsidRPr="00B958C0">
        <w:rPr>
          <w:lang w:val="en-US"/>
        </w:rPr>
        <w:t>André Dussollier</w:t>
      </w:r>
    </w:p>
    <w:p w14:paraId="2A2987FA" w14:textId="77777777" w:rsidR="00B958C0" w:rsidRPr="00B958C0" w:rsidRDefault="00B958C0" w:rsidP="00B958C0">
      <w:pPr>
        <w:spacing w:line="240" w:lineRule="auto"/>
        <w:ind w:left="708" w:firstLine="708"/>
        <w:rPr>
          <w:lang w:val="en-US"/>
        </w:rPr>
      </w:pPr>
      <w:r w:rsidRPr="00B958C0">
        <w:rPr>
          <w:lang w:val="en-US"/>
        </w:rPr>
        <w:t>Philippine Leroy-Beaulieu</w:t>
      </w:r>
    </w:p>
    <w:p w14:paraId="16525046" w14:textId="77777777" w:rsidR="00B958C0" w:rsidRPr="00B958C0" w:rsidRDefault="00B958C0" w:rsidP="00B958C0">
      <w:pPr>
        <w:spacing w:line="240" w:lineRule="auto"/>
        <w:rPr>
          <w:lang w:val="en-US"/>
        </w:rPr>
      </w:pPr>
      <w:r w:rsidRPr="00B958C0">
        <w:rPr>
          <w:lang w:val="en-US"/>
        </w:rPr>
        <w:t>Music by</w:t>
      </w:r>
      <w:r w:rsidRPr="00B958C0">
        <w:rPr>
          <w:lang w:val="en-US"/>
        </w:rPr>
        <w:tab/>
        <w:t>Franz Schubert</w:t>
      </w:r>
    </w:p>
    <w:p w14:paraId="6EDE47B9" w14:textId="77777777" w:rsidR="00B958C0" w:rsidRPr="00B958C0" w:rsidRDefault="00B958C0" w:rsidP="00B958C0">
      <w:pPr>
        <w:spacing w:line="240" w:lineRule="auto"/>
        <w:rPr>
          <w:lang w:val="en-US"/>
        </w:rPr>
      </w:pPr>
      <w:r w:rsidRPr="00B958C0">
        <w:rPr>
          <w:lang w:val="en-US"/>
        </w:rPr>
        <w:t>Cinematography</w:t>
      </w:r>
      <w:r w:rsidRPr="00B958C0">
        <w:rPr>
          <w:lang w:val="en-US"/>
        </w:rPr>
        <w:tab/>
        <w:t>Jean-Jacques Bouhon</w:t>
      </w:r>
    </w:p>
    <w:p w14:paraId="60726A2F" w14:textId="77777777" w:rsidR="00B958C0" w:rsidRPr="00B958C0" w:rsidRDefault="00B958C0" w:rsidP="00B958C0">
      <w:pPr>
        <w:spacing w:line="240" w:lineRule="auto"/>
        <w:ind w:left="708" w:firstLine="708"/>
        <w:rPr>
          <w:lang w:val="en-US"/>
        </w:rPr>
      </w:pPr>
      <w:r w:rsidRPr="00B958C0">
        <w:rPr>
          <w:lang w:val="en-US"/>
        </w:rPr>
        <w:t>Jean-Yves Escoffier</w:t>
      </w:r>
    </w:p>
    <w:p w14:paraId="20606F28" w14:textId="77777777" w:rsidR="00B958C0" w:rsidRPr="00B958C0" w:rsidRDefault="00B958C0" w:rsidP="00B958C0">
      <w:pPr>
        <w:spacing w:line="240" w:lineRule="auto"/>
        <w:rPr>
          <w:lang w:val="en-US"/>
        </w:rPr>
      </w:pPr>
      <w:r w:rsidRPr="00B958C0">
        <w:rPr>
          <w:lang w:val="en-US"/>
        </w:rPr>
        <w:t>Editing by</w:t>
      </w:r>
      <w:r w:rsidRPr="00B958C0">
        <w:rPr>
          <w:lang w:val="en-US"/>
        </w:rPr>
        <w:tab/>
        <w:t>Catherine Renault</w:t>
      </w:r>
    </w:p>
    <w:p w14:paraId="2E952275" w14:textId="77777777" w:rsidR="00B958C0" w:rsidRPr="00B958C0" w:rsidRDefault="00B958C0" w:rsidP="00B958C0">
      <w:pPr>
        <w:spacing w:line="240" w:lineRule="auto"/>
        <w:rPr>
          <w:lang w:val="en-US"/>
        </w:rPr>
      </w:pPr>
      <w:r w:rsidRPr="00B958C0">
        <w:rPr>
          <w:lang w:val="en-US"/>
        </w:rPr>
        <w:t>Release date(s)</w:t>
      </w:r>
      <w:r w:rsidRPr="00B958C0">
        <w:rPr>
          <w:lang w:val="en-US"/>
        </w:rPr>
        <w:tab/>
        <w:t>1985</w:t>
      </w:r>
    </w:p>
    <w:p w14:paraId="2A579C93" w14:textId="77777777" w:rsidR="00B958C0" w:rsidRPr="00B958C0" w:rsidRDefault="00B958C0" w:rsidP="00B958C0">
      <w:pPr>
        <w:spacing w:line="240" w:lineRule="auto"/>
        <w:rPr>
          <w:lang w:val="en-US"/>
        </w:rPr>
      </w:pPr>
      <w:r w:rsidRPr="00B958C0">
        <w:rPr>
          <w:lang w:val="en-US"/>
        </w:rPr>
        <w:t>Running time</w:t>
      </w:r>
      <w:r w:rsidRPr="00B958C0">
        <w:rPr>
          <w:lang w:val="en-US"/>
        </w:rPr>
        <w:tab/>
        <w:t>106 min.</w:t>
      </w:r>
    </w:p>
    <w:p w14:paraId="7E1E8479" w14:textId="77777777" w:rsidR="00B958C0" w:rsidRPr="00B958C0" w:rsidRDefault="00B958C0" w:rsidP="00B958C0">
      <w:pPr>
        <w:spacing w:line="240" w:lineRule="auto"/>
        <w:rPr>
          <w:lang w:val="en-US"/>
        </w:rPr>
      </w:pPr>
      <w:r w:rsidRPr="00B958C0">
        <w:rPr>
          <w:lang w:val="en-US"/>
        </w:rPr>
        <w:t>Country</w:t>
      </w:r>
      <w:r w:rsidRPr="00B958C0">
        <w:rPr>
          <w:lang w:val="en-US"/>
        </w:rPr>
        <w:tab/>
        <w:t>France</w:t>
      </w:r>
    </w:p>
    <w:p w14:paraId="73CD0453" w14:textId="77777777" w:rsidR="00B958C0" w:rsidRDefault="00B958C0" w:rsidP="00B958C0">
      <w:pPr>
        <w:spacing w:line="240" w:lineRule="auto"/>
        <w:rPr>
          <w:lang w:val="en-US"/>
        </w:rPr>
      </w:pPr>
      <w:r w:rsidRPr="00B958C0">
        <w:rPr>
          <w:lang w:val="en-US"/>
        </w:rPr>
        <w:lastRenderedPageBreak/>
        <w:t>Language</w:t>
      </w:r>
      <w:r w:rsidRPr="00B958C0">
        <w:rPr>
          <w:lang w:val="en-US"/>
        </w:rPr>
        <w:tab/>
        <w:t>French</w:t>
      </w:r>
    </w:p>
    <w:p w14:paraId="1B2BD36C" w14:textId="77777777" w:rsidR="00B958C0" w:rsidRDefault="00B958C0" w:rsidP="00B958C0">
      <w:pPr>
        <w:spacing w:line="240" w:lineRule="auto"/>
        <w:rPr>
          <w:lang w:val="en-US"/>
        </w:rPr>
      </w:pPr>
      <w:r>
        <w:rPr>
          <w:lang w:val="en-US"/>
        </w:rPr>
        <w:t xml:space="preserve">Genero </w:t>
      </w:r>
      <w:r>
        <w:rPr>
          <w:lang w:val="en-US"/>
        </w:rPr>
        <w:tab/>
        <w:t>Extranjero</w:t>
      </w:r>
    </w:p>
    <w:p w14:paraId="7B5AA608" w14:textId="77777777" w:rsidR="00B958C0" w:rsidRPr="00A73267" w:rsidRDefault="00B958C0" w:rsidP="00B958C0">
      <w:pPr>
        <w:spacing w:line="240" w:lineRule="auto"/>
      </w:pPr>
      <w:r w:rsidRPr="00A73267">
        <w:t>Censura</w:t>
      </w:r>
      <w:r w:rsidRPr="00A73267">
        <w:tab/>
        <w:t>PG-13</w:t>
      </w:r>
    </w:p>
    <w:p w14:paraId="5FA06BE7" w14:textId="77777777" w:rsidR="00DD2826" w:rsidRPr="00B958C0" w:rsidRDefault="00B958C0" w:rsidP="00B958C0">
      <w:pPr>
        <w:spacing w:line="240" w:lineRule="auto"/>
        <w:rPr>
          <w:lang w:val="en-US"/>
        </w:rPr>
      </w:pPr>
      <w:r w:rsidRPr="00A73267">
        <w:t>Resumen:</w:t>
      </w:r>
      <w:r w:rsidRPr="00A73267">
        <w:tab/>
        <w:t xml:space="preserve">Jacques, steward de Air France, accepte de garder un paquet pour le compte de Paul. Le paquet sera remis chez lui à la maison, où il vit avec deux amis, Pierre et Michel. Mais Jacques oublie de prévenir ses amis et part en Thailande pour un voyage de travail. Effectivement, un paquet arrive, mais il s'agit d'un couffin avec un bébé, Marie, fille de Sylvia et de Jacques. Les deux, et ensuite les trois hommes, se retrouvent piégés entre engagements de travail, bouillies et couches. Et ensuite, un vrai paquet arrive: il contient de la drogue. Et avec le paquet, d'autres ennuis, avec les propriétaires de la drogue et la police à sa recherche. </w:t>
      </w:r>
      <w:r w:rsidRPr="00B958C0">
        <w:rPr>
          <w:lang w:val="en-US"/>
        </w:rPr>
        <w:t>La vie des trois célibataires a vraiment changé.</w:t>
      </w:r>
    </w:p>
    <w:p w14:paraId="28586572" w14:textId="77777777" w:rsidR="00B958C0" w:rsidRDefault="00DD2826" w:rsidP="00DD2826">
      <w:pPr>
        <w:spacing w:line="240" w:lineRule="auto"/>
        <w:rPr>
          <w:b/>
          <w:lang w:val="en-US"/>
        </w:rPr>
      </w:pPr>
      <w:r w:rsidRPr="00DD2826">
        <w:rPr>
          <w:b/>
          <w:lang w:val="en-US"/>
        </w:rPr>
        <w:t>extranjera/When Father Was Away on Business</w:t>
      </w:r>
    </w:p>
    <w:p w14:paraId="623888CC" w14:textId="77777777" w:rsidR="004754B7" w:rsidRPr="004754B7" w:rsidRDefault="004754B7" w:rsidP="004754B7">
      <w:pPr>
        <w:spacing w:line="240" w:lineRule="auto"/>
        <w:rPr>
          <w:lang w:val="en-US"/>
        </w:rPr>
      </w:pPr>
      <w:r w:rsidRPr="004754B7">
        <w:rPr>
          <w:lang w:val="en-US"/>
        </w:rPr>
        <w:t>Directed by</w:t>
      </w:r>
      <w:r w:rsidRPr="004754B7">
        <w:rPr>
          <w:lang w:val="en-US"/>
        </w:rPr>
        <w:tab/>
        <w:t>Emir Kusturica</w:t>
      </w:r>
    </w:p>
    <w:p w14:paraId="2DE4F7C4" w14:textId="77777777" w:rsidR="004754B7" w:rsidRPr="004754B7" w:rsidRDefault="004754B7" w:rsidP="004754B7">
      <w:pPr>
        <w:spacing w:line="240" w:lineRule="auto"/>
        <w:rPr>
          <w:lang w:val="en-US"/>
        </w:rPr>
      </w:pPr>
      <w:r w:rsidRPr="004754B7">
        <w:rPr>
          <w:lang w:val="en-US"/>
        </w:rPr>
        <w:t>Produced by</w:t>
      </w:r>
      <w:r w:rsidRPr="004754B7">
        <w:rPr>
          <w:lang w:val="en-US"/>
        </w:rPr>
        <w:tab/>
        <w:t>Mirza Pašić</w:t>
      </w:r>
    </w:p>
    <w:p w14:paraId="4401E522" w14:textId="77777777" w:rsidR="004754B7" w:rsidRPr="004754B7" w:rsidRDefault="004754B7" w:rsidP="004754B7">
      <w:pPr>
        <w:spacing w:line="240" w:lineRule="auto"/>
        <w:rPr>
          <w:lang w:val="en-US"/>
        </w:rPr>
      </w:pPr>
      <w:r w:rsidRPr="004754B7">
        <w:rPr>
          <w:lang w:val="en-US"/>
        </w:rPr>
        <w:t>Written by</w:t>
      </w:r>
      <w:r w:rsidRPr="004754B7">
        <w:rPr>
          <w:lang w:val="en-US"/>
        </w:rPr>
        <w:tab/>
        <w:t>Abdullah Sidran</w:t>
      </w:r>
    </w:p>
    <w:p w14:paraId="17C01568" w14:textId="77777777" w:rsidR="004754B7" w:rsidRPr="004754B7" w:rsidRDefault="004754B7" w:rsidP="004754B7">
      <w:pPr>
        <w:spacing w:line="240" w:lineRule="auto"/>
        <w:rPr>
          <w:lang w:val="en-US"/>
        </w:rPr>
      </w:pPr>
      <w:r w:rsidRPr="004754B7">
        <w:rPr>
          <w:lang w:val="en-US"/>
        </w:rPr>
        <w:t>Starring</w:t>
      </w:r>
      <w:r w:rsidRPr="004754B7">
        <w:rPr>
          <w:lang w:val="en-US"/>
        </w:rPr>
        <w:tab/>
      </w:r>
      <w:r>
        <w:rPr>
          <w:lang w:val="en-US"/>
        </w:rPr>
        <w:tab/>
      </w:r>
      <w:r w:rsidRPr="004754B7">
        <w:rPr>
          <w:lang w:val="en-US"/>
        </w:rPr>
        <w:t>Moreno De Bartolli</w:t>
      </w:r>
    </w:p>
    <w:p w14:paraId="3F01F845" w14:textId="77777777" w:rsidR="004754B7" w:rsidRPr="004754B7" w:rsidRDefault="004754B7" w:rsidP="004754B7">
      <w:pPr>
        <w:spacing w:line="240" w:lineRule="auto"/>
        <w:ind w:left="708" w:firstLine="708"/>
        <w:rPr>
          <w:lang w:val="en-US"/>
        </w:rPr>
      </w:pPr>
      <w:r w:rsidRPr="004754B7">
        <w:rPr>
          <w:lang w:val="en-US"/>
        </w:rPr>
        <w:t>Miki Manojlović</w:t>
      </w:r>
    </w:p>
    <w:p w14:paraId="499E3F77" w14:textId="77777777" w:rsidR="004754B7" w:rsidRPr="004754B7" w:rsidRDefault="004754B7" w:rsidP="004754B7">
      <w:pPr>
        <w:spacing w:line="240" w:lineRule="auto"/>
        <w:ind w:left="708" w:firstLine="708"/>
        <w:rPr>
          <w:lang w:val="en-US"/>
        </w:rPr>
      </w:pPr>
      <w:r w:rsidRPr="004754B7">
        <w:rPr>
          <w:lang w:val="en-US"/>
        </w:rPr>
        <w:t>Mirjana Karanović</w:t>
      </w:r>
    </w:p>
    <w:p w14:paraId="56F58E3F" w14:textId="77777777" w:rsidR="004754B7" w:rsidRPr="004754B7" w:rsidRDefault="004754B7" w:rsidP="004754B7">
      <w:pPr>
        <w:spacing w:line="240" w:lineRule="auto"/>
        <w:ind w:left="708" w:firstLine="708"/>
        <w:rPr>
          <w:lang w:val="en-US"/>
        </w:rPr>
      </w:pPr>
      <w:r w:rsidRPr="004754B7">
        <w:rPr>
          <w:lang w:val="en-US"/>
        </w:rPr>
        <w:t>Mustafa Nadarević</w:t>
      </w:r>
    </w:p>
    <w:p w14:paraId="255EF4CF" w14:textId="77777777" w:rsidR="004754B7" w:rsidRPr="00A73267" w:rsidRDefault="004754B7" w:rsidP="004754B7">
      <w:pPr>
        <w:spacing w:line="240" w:lineRule="auto"/>
        <w:ind w:left="708" w:firstLine="708"/>
      </w:pPr>
      <w:r w:rsidRPr="00A73267">
        <w:t>Mira Furlan</w:t>
      </w:r>
    </w:p>
    <w:p w14:paraId="46E26E95" w14:textId="77777777" w:rsidR="004754B7" w:rsidRPr="00A73267" w:rsidRDefault="004754B7" w:rsidP="004754B7">
      <w:pPr>
        <w:spacing w:line="240" w:lineRule="auto"/>
        <w:ind w:left="708" w:firstLine="708"/>
      </w:pPr>
      <w:r w:rsidRPr="00A73267">
        <w:t>Davor Dujmović</w:t>
      </w:r>
    </w:p>
    <w:p w14:paraId="77B92B9C" w14:textId="77777777" w:rsidR="004754B7" w:rsidRPr="00A73267" w:rsidRDefault="004754B7" w:rsidP="004754B7">
      <w:pPr>
        <w:spacing w:line="240" w:lineRule="auto"/>
        <w:ind w:left="708" w:firstLine="708"/>
      </w:pPr>
      <w:r w:rsidRPr="00A73267">
        <w:t>Predrag Laković</w:t>
      </w:r>
    </w:p>
    <w:p w14:paraId="15CAE594" w14:textId="77777777" w:rsidR="004754B7" w:rsidRPr="004754B7" w:rsidRDefault="004754B7" w:rsidP="004754B7">
      <w:pPr>
        <w:spacing w:line="240" w:lineRule="auto"/>
        <w:ind w:left="708" w:firstLine="708"/>
        <w:rPr>
          <w:lang w:val="en-US"/>
        </w:rPr>
      </w:pPr>
      <w:r w:rsidRPr="004754B7">
        <w:rPr>
          <w:lang w:val="en-US"/>
        </w:rPr>
        <w:t>Pavle Vujisić</w:t>
      </w:r>
    </w:p>
    <w:p w14:paraId="23D61371" w14:textId="77777777" w:rsidR="004754B7" w:rsidRPr="004754B7" w:rsidRDefault="004754B7" w:rsidP="004754B7">
      <w:pPr>
        <w:spacing w:line="240" w:lineRule="auto"/>
        <w:rPr>
          <w:lang w:val="en-US"/>
        </w:rPr>
      </w:pPr>
      <w:r w:rsidRPr="004754B7">
        <w:rPr>
          <w:lang w:val="en-US"/>
        </w:rPr>
        <w:t>Music by</w:t>
      </w:r>
      <w:r w:rsidRPr="004754B7">
        <w:rPr>
          <w:lang w:val="en-US"/>
        </w:rPr>
        <w:tab/>
        <w:t>Zoran Simjanović</w:t>
      </w:r>
    </w:p>
    <w:p w14:paraId="66B4A420" w14:textId="77777777" w:rsidR="004754B7" w:rsidRPr="004754B7" w:rsidRDefault="004754B7" w:rsidP="004754B7">
      <w:pPr>
        <w:spacing w:line="240" w:lineRule="auto"/>
        <w:rPr>
          <w:lang w:val="en-US"/>
        </w:rPr>
      </w:pPr>
      <w:r w:rsidRPr="004754B7">
        <w:rPr>
          <w:lang w:val="en-US"/>
        </w:rPr>
        <w:t>Cinematography</w:t>
      </w:r>
      <w:r w:rsidRPr="004754B7">
        <w:rPr>
          <w:lang w:val="en-US"/>
        </w:rPr>
        <w:tab/>
        <w:t>Vilko Filač</w:t>
      </w:r>
    </w:p>
    <w:p w14:paraId="3B0943CE" w14:textId="77777777" w:rsidR="004754B7" w:rsidRPr="004754B7" w:rsidRDefault="004754B7" w:rsidP="004754B7">
      <w:pPr>
        <w:spacing w:line="240" w:lineRule="auto"/>
        <w:rPr>
          <w:lang w:val="en-US"/>
        </w:rPr>
      </w:pPr>
      <w:r w:rsidRPr="004754B7">
        <w:rPr>
          <w:lang w:val="en-US"/>
        </w:rPr>
        <w:t>Editing by</w:t>
      </w:r>
      <w:r w:rsidRPr="004754B7">
        <w:rPr>
          <w:lang w:val="en-US"/>
        </w:rPr>
        <w:tab/>
        <w:t>Andrija Zafranović</w:t>
      </w:r>
    </w:p>
    <w:p w14:paraId="6D7B0A0E" w14:textId="77777777" w:rsidR="004754B7" w:rsidRPr="004754B7" w:rsidRDefault="004754B7" w:rsidP="004754B7">
      <w:pPr>
        <w:spacing w:line="240" w:lineRule="auto"/>
        <w:rPr>
          <w:lang w:val="en-US"/>
        </w:rPr>
      </w:pPr>
      <w:r w:rsidRPr="004754B7">
        <w:rPr>
          <w:lang w:val="en-US"/>
        </w:rPr>
        <w:t>Release date(s)</w:t>
      </w:r>
      <w:r w:rsidRPr="004754B7">
        <w:rPr>
          <w:lang w:val="en-US"/>
        </w:rPr>
        <w:tab/>
        <w:t>September 12, 1985 (West Germany)</w:t>
      </w:r>
    </w:p>
    <w:p w14:paraId="243D9B39" w14:textId="77777777" w:rsidR="004754B7" w:rsidRPr="004754B7" w:rsidRDefault="004754B7" w:rsidP="004754B7">
      <w:pPr>
        <w:spacing w:line="240" w:lineRule="auto"/>
        <w:rPr>
          <w:lang w:val="en-US"/>
        </w:rPr>
      </w:pPr>
      <w:r w:rsidRPr="004754B7">
        <w:rPr>
          <w:lang w:val="en-US"/>
        </w:rPr>
        <w:t>October 11, 1985 (U.S.)</w:t>
      </w:r>
    </w:p>
    <w:p w14:paraId="6A788EFB" w14:textId="77777777" w:rsidR="004754B7" w:rsidRDefault="004754B7" w:rsidP="004754B7">
      <w:pPr>
        <w:spacing w:line="240" w:lineRule="auto"/>
        <w:rPr>
          <w:lang w:val="en-US"/>
        </w:rPr>
      </w:pPr>
      <w:r w:rsidRPr="004754B7">
        <w:rPr>
          <w:lang w:val="en-US"/>
        </w:rPr>
        <w:t>Running time</w:t>
      </w:r>
      <w:r w:rsidRPr="004754B7">
        <w:rPr>
          <w:lang w:val="en-US"/>
        </w:rPr>
        <w:tab/>
        <w:t>136 minutes</w:t>
      </w:r>
    </w:p>
    <w:p w14:paraId="7DBA50B6" w14:textId="0A00EBC9" w:rsidR="0096072A" w:rsidRPr="004754B7" w:rsidRDefault="0096072A" w:rsidP="004754B7">
      <w:pPr>
        <w:spacing w:line="240" w:lineRule="auto"/>
        <w:rPr>
          <w:lang w:val="en-US"/>
        </w:rPr>
      </w:pPr>
      <w:r>
        <w:rPr>
          <w:lang w:val="en-US"/>
        </w:rPr>
        <w:t>Country</w:t>
      </w:r>
      <w:r>
        <w:rPr>
          <w:lang w:val="en-US"/>
        </w:rPr>
        <w:tab/>
        <w:t>Serbia</w:t>
      </w:r>
    </w:p>
    <w:p w14:paraId="2E1212A5" w14:textId="77777777" w:rsidR="004754B7" w:rsidRPr="00A73267" w:rsidRDefault="004754B7" w:rsidP="004754B7">
      <w:pPr>
        <w:spacing w:line="240" w:lineRule="auto"/>
      </w:pPr>
      <w:r w:rsidRPr="00A73267">
        <w:t>Language</w:t>
      </w:r>
      <w:r w:rsidRPr="00A73267">
        <w:tab/>
        <w:t>Serbo-Croat</w:t>
      </w:r>
    </w:p>
    <w:p w14:paraId="06620728" w14:textId="77777777" w:rsidR="004754B7" w:rsidRPr="00A73267" w:rsidRDefault="004754B7" w:rsidP="004754B7">
      <w:pPr>
        <w:spacing w:line="240" w:lineRule="auto"/>
      </w:pPr>
      <w:r w:rsidRPr="00A73267">
        <w:lastRenderedPageBreak/>
        <w:t>Genero</w:t>
      </w:r>
      <w:r w:rsidRPr="00A73267">
        <w:tab/>
      </w:r>
      <w:r w:rsidRPr="00A73267">
        <w:tab/>
        <w:t>Extranjero</w:t>
      </w:r>
    </w:p>
    <w:p w14:paraId="79B93A62" w14:textId="77777777" w:rsidR="004754B7" w:rsidRPr="00A73267" w:rsidRDefault="004754B7" w:rsidP="004754B7">
      <w:pPr>
        <w:spacing w:line="240" w:lineRule="auto"/>
      </w:pPr>
      <w:r w:rsidRPr="00A73267">
        <w:t>Censura</w:t>
      </w:r>
      <w:r w:rsidRPr="00A73267">
        <w:tab/>
        <w:t>R</w:t>
      </w:r>
    </w:p>
    <w:p w14:paraId="5201ABED" w14:textId="77777777" w:rsidR="00DD2826" w:rsidRPr="00B958C0" w:rsidRDefault="004754B7" w:rsidP="004754B7">
      <w:pPr>
        <w:spacing w:line="240" w:lineRule="auto"/>
        <w:rPr>
          <w:lang w:val="en-US"/>
        </w:rPr>
      </w:pPr>
      <w:r>
        <w:rPr>
          <w:lang w:val="en-US"/>
        </w:rPr>
        <w:t>Resumen:</w:t>
      </w:r>
      <w:r>
        <w:rPr>
          <w:lang w:val="en-US"/>
        </w:rPr>
        <w:tab/>
      </w:r>
      <w:r w:rsidRPr="004754B7">
        <w:rPr>
          <w:lang w:val="en-US"/>
        </w:rPr>
        <w:t>Tito's break-up with Stalin in 1948 marked the beginning of not only confusing, but also very dangerous years for many hard-core Yugoslav communists. A careless remark about the newspaper cartoon is enough for Mesha to join many arrested unfortunates. His family is now forced to cope with the situation and wait for his release from prison. The story is told from the perspective of Malik, his young son who believes the mother's story about father being "away on business".</w:t>
      </w:r>
    </w:p>
    <w:p w14:paraId="252D7359" w14:textId="77777777" w:rsidR="004754B7" w:rsidRDefault="00DD2826" w:rsidP="00DD2826">
      <w:pPr>
        <w:spacing w:line="240" w:lineRule="auto"/>
        <w:rPr>
          <w:b/>
          <w:lang w:val="en-US"/>
        </w:rPr>
      </w:pPr>
      <w:r w:rsidRPr="00DD2826">
        <w:rPr>
          <w:b/>
          <w:lang w:val="en-US"/>
        </w:rPr>
        <w:t>accion aventura/Remo Williams: The Adventure Begins</w:t>
      </w:r>
    </w:p>
    <w:p w14:paraId="5BAEE569" w14:textId="77777777" w:rsidR="004754B7" w:rsidRPr="004754B7" w:rsidRDefault="004754B7" w:rsidP="004754B7">
      <w:pPr>
        <w:spacing w:line="240" w:lineRule="auto"/>
        <w:rPr>
          <w:lang w:val="en-US"/>
        </w:rPr>
      </w:pPr>
      <w:r w:rsidRPr="004754B7">
        <w:rPr>
          <w:lang w:val="en-US"/>
        </w:rPr>
        <w:t>Directed by</w:t>
      </w:r>
      <w:r w:rsidRPr="004754B7">
        <w:rPr>
          <w:lang w:val="en-US"/>
        </w:rPr>
        <w:tab/>
        <w:t>Guy Hamilton</w:t>
      </w:r>
    </w:p>
    <w:p w14:paraId="5FA3E34E" w14:textId="77777777" w:rsidR="004754B7" w:rsidRPr="004754B7" w:rsidRDefault="004754B7" w:rsidP="004754B7">
      <w:pPr>
        <w:spacing w:line="240" w:lineRule="auto"/>
        <w:rPr>
          <w:lang w:val="en-US"/>
        </w:rPr>
      </w:pPr>
      <w:r w:rsidRPr="004754B7">
        <w:rPr>
          <w:lang w:val="en-US"/>
        </w:rPr>
        <w:t>Produced by</w:t>
      </w:r>
      <w:r w:rsidRPr="004754B7">
        <w:rPr>
          <w:lang w:val="en-US"/>
        </w:rPr>
        <w:tab/>
        <w:t>Larry Spiegel</w:t>
      </w:r>
    </w:p>
    <w:p w14:paraId="2D541256" w14:textId="77777777" w:rsidR="004754B7" w:rsidRPr="004754B7" w:rsidRDefault="004754B7" w:rsidP="004754B7">
      <w:pPr>
        <w:spacing w:line="240" w:lineRule="auto"/>
        <w:rPr>
          <w:lang w:val="en-US"/>
        </w:rPr>
      </w:pPr>
      <w:r w:rsidRPr="004754B7">
        <w:rPr>
          <w:lang w:val="en-US"/>
        </w:rPr>
        <w:t>Written by</w:t>
      </w:r>
      <w:r w:rsidRPr="004754B7">
        <w:rPr>
          <w:lang w:val="en-US"/>
        </w:rPr>
        <w:tab/>
        <w:t>Christopher Wood</w:t>
      </w:r>
    </w:p>
    <w:p w14:paraId="0D502F68" w14:textId="77777777" w:rsidR="004754B7" w:rsidRPr="004754B7" w:rsidRDefault="004754B7" w:rsidP="004754B7">
      <w:pPr>
        <w:spacing w:line="240" w:lineRule="auto"/>
        <w:ind w:left="708" w:firstLine="708"/>
        <w:rPr>
          <w:lang w:val="en-US"/>
        </w:rPr>
      </w:pPr>
      <w:r w:rsidRPr="004754B7">
        <w:rPr>
          <w:lang w:val="en-US"/>
        </w:rPr>
        <w:t>Novels:</w:t>
      </w:r>
    </w:p>
    <w:p w14:paraId="58376B2B" w14:textId="77777777" w:rsidR="004754B7" w:rsidRPr="004754B7" w:rsidRDefault="004754B7" w:rsidP="004754B7">
      <w:pPr>
        <w:spacing w:line="240" w:lineRule="auto"/>
        <w:ind w:left="708" w:firstLine="708"/>
        <w:rPr>
          <w:lang w:val="en-US"/>
        </w:rPr>
      </w:pPr>
      <w:r w:rsidRPr="004754B7">
        <w:rPr>
          <w:lang w:val="en-US"/>
        </w:rPr>
        <w:t>Warren Murphy</w:t>
      </w:r>
    </w:p>
    <w:p w14:paraId="611727E9" w14:textId="77777777" w:rsidR="004754B7" w:rsidRPr="004754B7" w:rsidRDefault="004754B7" w:rsidP="004754B7">
      <w:pPr>
        <w:spacing w:line="240" w:lineRule="auto"/>
        <w:ind w:left="708" w:firstLine="708"/>
        <w:rPr>
          <w:lang w:val="en-US"/>
        </w:rPr>
      </w:pPr>
      <w:r w:rsidRPr="004754B7">
        <w:rPr>
          <w:lang w:val="en-US"/>
        </w:rPr>
        <w:t>Richard Sapir</w:t>
      </w:r>
    </w:p>
    <w:p w14:paraId="506306EF" w14:textId="77777777" w:rsidR="004754B7" w:rsidRPr="004754B7" w:rsidRDefault="004754B7" w:rsidP="004754B7">
      <w:pPr>
        <w:spacing w:line="240" w:lineRule="auto"/>
        <w:rPr>
          <w:lang w:val="en-US"/>
        </w:rPr>
      </w:pPr>
      <w:r w:rsidRPr="004754B7">
        <w:rPr>
          <w:lang w:val="en-US"/>
        </w:rPr>
        <w:t>Starring</w:t>
      </w:r>
      <w:r w:rsidRPr="004754B7">
        <w:rPr>
          <w:lang w:val="en-US"/>
        </w:rPr>
        <w:tab/>
      </w:r>
      <w:r>
        <w:rPr>
          <w:lang w:val="en-US"/>
        </w:rPr>
        <w:tab/>
      </w:r>
      <w:r w:rsidRPr="004754B7">
        <w:rPr>
          <w:lang w:val="en-US"/>
        </w:rPr>
        <w:t>Fred Ward</w:t>
      </w:r>
    </w:p>
    <w:p w14:paraId="020DF13E" w14:textId="77777777" w:rsidR="004754B7" w:rsidRPr="004754B7" w:rsidRDefault="004754B7" w:rsidP="004754B7">
      <w:pPr>
        <w:spacing w:line="240" w:lineRule="auto"/>
        <w:ind w:left="708" w:firstLine="708"/>
        <w:rPr>
          <w:lang w:val="en-US"/>
        </w:rPr>
      </w:pPr>
      <w:r w:rsidRPr="004754B7">
        <w:rPr>
          <w:lang w:val="en-US"/>
        </w:rPr>
        <w:t>Joel Grey</w:t>
      </w:r>
    </w:p>
    <w:p w14:paraId="6BEC9902" w14:textId="77777777" w:rsidR="004754B7" w:rsidRPr="004754B7" w:rsidRDefault="004754B7" w:rsidP="004754B7">
      <w:pPr>
        <w:spacing w:line="240" w:lineRule="auto"/>
        <w:ind w:left="1416"/>
        <w:rPr>
          <w:lang w:val="en-US"/>
        </w:rPr>
      </w:pPr>
      <w:r w:rsidRPr="004754B7">
        <w:rPr>
          <w:lang w:val="en-US"/>
        </w:rPr>
        <w:t>Kate Mulgrew</w:t>
      </w:r>
    </w:p>
    <w:p w14:paraId="6EB6D87D" w14:textId="77777777" w:rsidR="004754B7" w:rsidRPr="004754B7" w:rsidRDefault="004754B7" w:rsidP="004754B7">
      <w:pPr>
        <w:spacing w:line="240" w:lineRule="auto"/>
        <w:ind w:left="708" w:firstLine="708"/>
        <w:rPr>
          <w:lang w:val="en-US"/>
        </w:rPr>
      </w:pPr>
      <w:r w:rsidRPr="004754B7">
        <w:rPr>
          <w:lang w:val="en-US"/>
        </w:rPr>
        <w:t>Wilford Brimley</w:t>
      </w:r>
    </w:p>
    <w:p w14:paraId="779C206E" w14:textId="77777777" w:rsidR="004754B7" w:rsidRPr="004754B7" w:rsidRDefault="004754B7" w:rsidP="004754B7">
      <w:pPr>
        <w:spacing w:line="240" w:lineRule="auto"/>
        <w:rPr>
          <w:lang w:val="en-US"/>
        </w:rPr>
      </w:pPr>
      <w:r w:rsidRPr="004754B7">
        <w:rPr>
          <w:lang w:val="en-US"/>
        </w:rPr>
        <w:t>Music by</w:t>
      </w:r>
      <w:r w:rsidRPr="004754B7">
        <w:rPr>
          <w:lang w:val="en-US"/>
        </w:rPr>
        <w:tab/>
        <w:t>Craig Safan</w:t>
      </w:r>
    </w:p>
    <w:p w14:paraId="3B9500E4" w14:textId="77777777" w:rsidR="004754B7" w:rsidRPr="004754B7" w:rsidRDefault="004754B7" w:rsidP="004754B7">
      <w:pPr>
        <w:spacing w:line="240" w:lineRule="auto"/>
        <w:rPr>
          <w:lang w:val="en-US"/>
        </w:rPr>
      </w:pPr>
      <w:r w:rsidRPr="004754B7">
        <w:rPr>
          <w:lang w:val="en-US"/>
        </w:rPr>
        <w:t>Cinematography</w:t>
      </w:r>
      <w:r w:rsidRPr="004754B7">
        <w:rPr>
          <w:lang w:val="en-US"/>
        </w:rPr>
        <w:tab/>
        <w:t>Andrew Laszlo</w:t>
      </w:r>
    </w:p>
    <w:p w14:paraId="5E4FF814" w14:textId="77777777" w:rsidR="004754B7" w:rsidRPr="004754B7" w:rsidRDefault="004754B7" w:rsidP="004754B7">
      <w:pPr>
        <w:spacing w:line="240" w:lineRule="auto"/>
        <w:rPr>
          <w:lang w:val="en-US"/>
        </w:rPr>
      </w:pPr>
      <w:r w:rsidRPr="004754B7">
        <w:rPr>
          <w:lang w:val="en-US"/>
        </w:rPr>
        <w:t>Editing by</w:t>
      </w:r>
      <w:r w:rsidRPr="004754B7">
        <w:rPr>
          <w:lang w:val="en-US"/>
        </w:rPr>
        <w:tab/>
        <w:t>Mark Melnick</w:t>
      </w:r>
    </w:p>
    <w:p w14:paraId="3CECFB85" w14:textId="77777777" w:rsidR="004754B7" w:rsidRPr="004754B7" w:rsidRDefault="004754B7" w:rsidP="004754B7">
      <w:pPr>
        <w:spacing w:line="240" w:lineRule="auto"/>
        <w:rPr>
          <w:lang w:val="en-US"/>
        </w:rPr>
      </w:pPr>
      <w:r w:rsidRPr="004754B7">
        <w:rPr>
          <w:lang w:val="en-US"/>
        </w:rPr>
        <w:t>Distributed by</w:t>
      </w:r>
      <w:r w:rsidRPr="004754B7">
        <w:rPr>
          <w:lang w:val="en-US"/>
        </w:rPr>
        <w:tab/>
        <w:t>Orion Pictures</w:t>
      </w:r>
    </w:p>
    <w:p w14:paraId="6A79F880" w14:textId="77777777" w:rsidR="004754B7" w:rsidRPr="004754B7" w:rsidRDefault="004754B7" w:rsidP="004754B7">
      <w:pPr>
        <w:spacing w:line="240" w:lineRule="auto"/>
        <w:rPr>
          <w:lang w:val="en-US"/>
        </w:rPr>
      </w:pPr>
      <w:r w:rsidRPr="004754B7">
        <w:rPr>
          <w:lang w:val="en-US"/>
        </w:rPr>
        <w:t>Release date(s)</w:t>
      </w:r>
      <w:r w:rsidRPr="004754B7">
        <w:rPr>
          <w:lang w:val="en-US"/>
        </w:rPr>
        <w:tab/>
        <w:t>October 11, 1985</w:t>
      </w:r>
    </w:p>
    <w:p w14:paraId="643F48E0" w14:textId="77777777" w:rsidR="004754B7" w:rsidRPr="004754B7" w:rsidRDefault="004754B7" w:rsidP="004754B7">
      <w:pPr>
        <w:spacing w:line="240" w:lineRule="auto"/>
        <w:rPr>
          <w:lang w:val="en-US"/>
        </w:rPr>
      </w:pPr>
      <w:r w:rsidRPr="004754B7">
        <w:rPr>
          <w:lang w:val="en-US"/>
        </w:rPr>
        <w:t>Running time</w:t>
      </w:r>
      <w:r w:rsidRPr="004754B7">
        <w:rPr>
          <w:lang w:val="en-US"/>
        </w:rPr>
        <w:tab/>
        <w:t>121 minutes</w:t>
      </w:r>
    </w:p>
    <w:p w14:paraId="6ADB954F" w14:textId="77777777" w:rsidR="004754B7" w:rsidRPr="004754B7" w:rsidRDefault="004754B7" w:rsidP="004754B7">
      <w:pPr>
        <w:spacing w:line="240" w:lineRule="auto"/>
        <w:rPr>
          <w:lang w:val="en-US"/>
        </w:rPr>
      </w:pPr>
      <w:r w:rsidRPr="004754B7">
        <w:rPr>
          <w:lang w:val="en-US"/>
        </w:rPr>
        <w:t>Country</w:t>
      </w:r>
      <w:r w:rsidRPr="004754B7">
        <w:rPr>
          <w:lang w:val="en-US"/>
        </w:rPr>
        <w:tab/>
        <w:t>United States</w:t>
      </w:r>
    </w:p>
    <w:p w14:paraId="04FBF309" w14:textId="77777777" w:rsidR="004754B7" w:rsidRDefault="004754B7" w:rsidP="004754B7">
      <w:pPr>
        <w:spacing w:line="240" w:lineRule="auto"/>
        <w:rPr>
          <w:lang w:val="en-US"/>
        </w:rPr>
      </w:pPr>
      <w:r w:rsidRPr="004754B7">
        <w:rPr>
          <w:lang w:val="en-US"/>
        </w:rPr>
        <w:t>Language</w:t>
      </w:r>
      <w:r w:rsidRPr="004754B7">
        <w:rPr>
          <w:lang w:val="en-US"/>
        </w:rPr>
        <w:tab/>
        <w:t>English</w:t>
      </w:r>
    </w:p>
    <w:p w14:paraId="50A75325" w14:textId="77777777" w:rsidR="004754B7" w:rsidRDefault="004754B7" w:rsidP="004754B7">
      <w:pPr>
        <w:spacing w:line="240" w:lineRule="auto"/>
        <w:rPr>
          <w:lang w:val="en-US"/>
        </w:rPr>
      </w:pPr>
      <w:r>
        <w:rPr>
          <w:lang w:val="en-US"/>
        </w:rPr>
        <w:t>Genero</w:t>
      </w:r>
      <w:r>
        <w:rPr>
          <w:lang w:val="en-US"/>
        </w:rPr>
        <w:tab/>
      </w:r>
      <w:r>
        <w:rPr>
          <w:lang w:val="en-US"/>
        </w:rPr>
        <w:tab/>
        <w:t>Accion/Aventura</w:t>
      </w:r>
    </w:p>
    <w:p w14:paraId="3E2D9918" w14:textId="77777777" w:rsidR="004754B7" w:rsidRDefault="004754B7" w:rsidP="004754B7">
      <w:pPr>
        <w:spacing w:line="240" w:lineRule="auto"/>
        <w:rPr>
          <w:lang w:val="en-US"/>
        </w:rPr>
      </w:pPr>
      <w:r>
        <w:rPr>
          <w:lang w:val="en-US"/>
        </w:rPr>
        <w:t>Censura</w:t>
      </w:r>
      <w:r>
        <w:rPr>
          <w:lang w:val="en-US"/>
        </w:rPr>
        <w:tab/>
        <w:t>PG-13</w:t>
      </w:r>
    </w:p>
    <w:p w14:paraId="765701B6" w14:textId="77777777" w:rsidR="00DD2826" w:rsidRPr="004754B7" w:rsidRDefault="004754B7" w:rsidP="004754B7">
      <w:pPr>
        <w:spacing w:line="240" w:lineRule="auto"/>
        <w:rPr>
          <w:lang w:val="en-US"/>
        </w:rPr>
      </w:pPr>
      <w:r>
        <w:rPr>
          <w:lang w:val="en-US"/>
        </w:rPr>
        <w:lastRenderedPageBreak/>
        <w:t>Resumen:</w:t>
      </w:r>
      <w:r>
        <w:rPr>
          <w:lang w:val="en-US"/>
        </w:rPr>
        <w:tab/>
      </w:r>
      <w:r w:rsidRPr="004754B7">
        <w:rPr>
          <w:lang w:val="en-US"/>
        </w:rPr>
        <w:t>An officially "dead" cop is trained to become an extraordinarily unique assassin in service of the US president.</w:t>
      </w:r>
    </w:p>
    <w:p w14:paraId="02E994B6" w14:textId="77777777" w:rsidR="004754B7" w:rsidRDefault="00DD2826" w:rsidP="00DD2826">
      <w:pPr>
        <w:spacing w:line="240" w:lineRule="auto"/>
        <w:rPr>
          <w:b/>
          <w:lang w:val="en-US"/>
        </w:rPr>
      </w:pPr>
      <w:r w:rsidRPr="00DD2826">
        <w:rPr>
          <w:b/>
          <w:lang w:val="en-US"/>
        </w:rPr>
        <w:t>accion western/Silverado</w:t>
      </w:r>
    </w:p>
    <w:p w14:paraId="55FACBAE" w14:textId="77777777" w:rsidR="004754B7" w:rsidRPr="004754B7" w:rsidRDefault="004754B7" w:rsidP="004754B7">
      <w:pPr>
        <w:spacing w:line="240" w:lineRule="auto"/>
        <w:rPr>
          <w:lang w:val="en-US"/>
        </w:rPr>
      </w:pPr>
      <w:r>
        <w:rPr>
          <w:lang w:val="en-US"/>
        </w:rPr>
        <w:t>D</w:t>
      </w:r>
      <w:r w:rsidRPr="004754B7">
        <w:rPr>
          <w:lang w:val="en-US"/>
        </w:rPr>
        <w:t>irected by</w:t>
      </w:r>
      <w:r w:rsidRPr="004754B7">
        <w:rPr>
          <w:lang w:val="en-US"/>
        </w:rPr>
        <w:tab/>
        <w:t>Lawrence Kasdan</w:t>
      </w:r>
    </w:p>
    <w:p w14:paraId="1164A995" w14:textId="77777777" w:rsidR="004754B7" w:rsidRPr="004754B7" w:rsidRDefault="004754B7" w:rsidP="004754B7">
      <w:pPr>
        <w:spacing w:line="240" w:lineRule="auto"/>
        <w:rPr>
          <w:lang w:val="en-US"/>
        </w:rPr>
      </w:pPr>
      <w:r w:rsidRPr="004754B7">
        <w:rPr>
          <w:lang w:val="en-US"/>
        </w:rPr>
        <w:t>Produced by</w:t>
      </w:r>
      <w:r w:rsidRPr="004754B7">
        <w:rPr>
          <w:lang w:val="en-US"/>
        </w:rPr>
        <w:tab/>
        <w:t>Lawrence Kasdan</w:t>
      </w:r>
    </w:p>
    <w:p w14:paraId="5DCA7BAA" w14:textId="77777777" w:rsidR="004754B7" w:rsidRPr="004754B7" w:rsidRDefault="004754B7" w:rsidP="004754B7">
      <w:pPr>
        <w:spacing w:line="240" w:lineRule="auto"/>
        <w:rPr>
          <w:lang w:val="en-US"/>
        </w:rPr>
      </w:pPr>
      <w:r w:rsidRPr="004754B7">
        <w:rPr>
          <w:lang w:val="en-US"/>
        </w:rPr>
        <w:t>Written by</w:t>
      </w:r>
      <w:r w:rsidRPr="004754B7">
        <w:rPr>
          <w:lang w:val="en-US"/>
        </w:rPr>
        <w:tab/>
        <w:t>Lawrence Kasdan</w:t>
      </w:r>
    </w:p>
    <w:p w14:paraId="3BF70DFD" w14:textId="77777777" w:rsidR="004754B7" w:rsidRPr="004754B7" w:rsidRDefault="004754B7" w:rsidP="004754B7">
      <w:pPr>
        <w:spacing w:line="240" w:lineRule="auto"/>
        <w:ind w:left="708" w:firstLine="708"/>
        <w:rPr>
          <w:lang w:val="en-US"/>
        </w:rPr>
      </w:pPr>
      <w:r w:rsidRPr="004754B7">
        <w:rPr>
          <w:lang w:val="en-US"/>
        </w:rPr>
        <w:t>Mark Kasdan</w:t>
      </w:r>
    </w:p>
    <w:p w14:paraId="0FE06599" w14:textId="77777777" w:rsidR="004754B7" w:rsidRPr="004754B7" w:rsidRDefault="004754B7" w:rsidP="004754B7">
      <w:pPr>
        <w:spacing w:line="240" w:lineRule="auto"/>
        <w:rPr>
          <w:lang w:val="en-US"/>
        </w:rPr>
      </w:pPr>
      <w:r w:rsidRPr="004754B7">
        <w:rPr>
          <w:lang w:val="en-US"/>
        </w:rPr>
        <w:t>Starring</w:t>
      </w:r>
      <w:r>
        <w:rPr>
          <w:lang w:val="en-US"/>
        </w:rPr>
        <w:tab/>
      </w:r>
      <w:r w:rsidRPr="004754B7">
        <w:rPr>
          <w:lang w:val="en-US"/>
        </w:rPr>
        <w:tab/>
        <w:t>Kevin Kline</w:t>
      </w:r>
    </w:p>
    <w:p w14:paraId="2EA66B63" w14:textId="77777777" w:rsidR="004754B7" w:rsidRPr="004754B7" w:rsidRDefault="004754B7" w:rsidP="004754B7">
      <w:pPr>
        <w:spacing w:line="240" w:lineRule="auto"/>
        <w:ind w:left="708" w:firstLine="708"/>
        <w:rPr>
          <w:lang w:val="en-US"/>
        </w:rPr>
      </w:pPr>
      <w:r w:rsidRPr="004754B7">
        <w:rPr>
          <w:lang w:val="en-US"/>
        </w:rPr>
        <w:t>Scott Glenn</w:t>
      </w:r>
    </w:p>
    <w:p w14:paraId="41726F69" w14:textId="77777777" w:rsidR="004754B7" w:rsidRPr="004754B7" w:rsidRDefault="004754B7" w:rsidP="004754B7">
      <w:pPr>
        <w:spacing w:line="240" w:lineRule="auto"/>
        <w:ind w:left="708" w:firstLine="708"/>
        <w:rPr>
          <w:lang w:val="en-US"/>
        </w:rPr>
      </w:pPr>
      <w:r w:rsidRPr="004754B7">
        <w:rPr>
          <w:lang w:val="en-US"/>
        </w:rPr>
        <w:t>Kevin Costner</w:t>
      </w:r>
    </w:p>
    <w:p w14:paraId="5E28DCB2" w14:textId="77777777" w:rsidR="004754B7" w:rsidRPr="004754B7" w:rsidRDefault="004754B7" w:rsidP="004754B7">
      <w:pPr>
        <w:spacing w:line="240" w:lineRule="auto"/>
        <w:ind w:left="708" w:firstLine="708"/>
        <w:rPr>
          <w:lang w:val="en-US"/>
        </w:rPr>
      </w:pPr>
      <w:r w:rsidRPr="004754B7">
        <w:rPr>
          <w:lang w:val="en-US"/>
        </w:rPr>
        <w:t>Danny Glover</w:t>
      </w:r>
    </w:p>
    <w:p w14:paraId="60A7726D" w14:textId="77777777" w:rsidR="004754B7" w:rsidRPr="004754B7" w:rsidRDefault="004754B7" w:rsidP="004754B7">
      <w:pPr>
        <w:spacing w:line="240" w:lineRule="auto"/>
        <w:ind w:left="708" w:firstLine="708"/>
        <w:rPr>
          <w:lang w:val="en-US"/>
        </w:rPr>
      </w:pPr>
      <w:r w:rsidRPr="004754B7">
        <w:rPr>
          <w:lang w:val="en-US"/>
        </w:rPr>
        <w:t>Brian Dennehy</w:t>
      </w:r>
    </w:p>
    <w:p w14:paraId="12DDB0AB" w14:textId="77777777" w:rsidR="004754B7" w:rsidRPr="004754B7" w:rsidRDefault="004754B7" w:rsidP="004754B7">
      <w:pPr>
        <w:spacing w:line="240" w:lineRule="auto"/>
        <w:rPr>
          <w:lang w:val="en-US"/>
        </w:rPr>
      </w:pPr>
      <w:r w:rsidRPr="004754B7">
        <w:rPr>
          <w:lang w:val="en-US"/>
        </w:rPr>
        <w:t>Music by</w:t>
      </w:r>
      <w:r w:rsidRPr="004754B7">
        <w:rPr>
          <w:lang w:val="en-US"/>
        </w:rPr>
        <w:tab/>
        <w:t>Bruce Broughton</w:t>
      </w:r>
    </w:p>
    <w:p w14:paraId="5DCF4744" w14:textId="77777777" w:rsidR="004754B7" w:rsidRPr="004754B7" w:rsidRDefault="004754B7" w:rsidP="004754B7">
      <w:pPr>
        <w:spacing w:line="240" w:lineRule="auto"/>
        <w:rPr>
          <w:lang w:val="en-US"/>
        </w:rPr>
      </w:pPr>
      <w:r w:rsidRPr="004754B7">
        <w:rPr>
          <w:lang w:val="en-US"/>
        </w:rPr>
        <w:t>Cinematography</w:t>
      </w:r>
      <w:r w:rsidRPr="004754B7">
        <w:rPr>
          <w:lang w:val="en-US"/>
        </w:rPr>
        <w:tab/>
        <w:t>John Bailey</w:t>
      </w:r>
    </w:p>
    <w:p w14:paraId="73EDEFEA" w14:textId="77777777" w:rsidR="004754B7" w:rsidRPr="004754B7" w:rsidRDefault="004754B7" w:rsidP="004754B7">
      <w:pPr>
        <w:spacing w:line="240" w:lineRule="auto"/>
        <w:rPr>
          <w:lang w:val="en-US"/>
        </w:rPr>
      </w:pPr>
      <w:r w:rsidRPr="004754B7">
        <w:rPr>
          <w:lang w:val="en-US"/>
        </w:rPr>
        <w:t>Editing by</w:t>
      </w:r>
      <w:r w:rsidRPr="004754B7">
        <w:rPr>
          <w:lang w:val="en-US"/>
        </w:rPr>
        <w:tab/>
        <w:t>Carol Littleton</w:t>
      </w:r>
    </w:p>
    <w:p w14:paraId="0A19D9A6" w14:textId="77777777" w:rsidR="004754B7" w:rsidRPr="004754B7" w:rsidRDefault="004754B7" w:rsidP="004754B7">
      <w:pPr>
        <w:spacing w:line="240" w:lineRule="auto"/>
        <w:rPr>
          <w:lang w:val="en-US"/>
        </w:rPr>
      </w:pPr>
      <w:r w:rsidRPr="004754B7">
        <w:rPr>
          <w:lang w:val="en-US"/>
        </w:rPr>
        <w:t>Distributed by</w:t>
      </w:r>
      <w:r w:rsidRPr="004754B7">
        <w:rPr>
          <w:lang w:val="en-US"/>
        </w:rPr>
        <w:tab/>
        <w:t>Columbia Pictures</w:t>
      </w:r>
    </w:p>
    <w:p w14:paraId="1CBF6FAD" w14:textId="77777777" w:rsidR="004754B7" w:rsidRPr="004754B7" w:rsidRDefault="004754B7" w:rsidP="004754B7">
      <w:pPr>
        <w:spacing w:line="240" w:lineRule="auto"/>
        <w:rPr>
          <w:lang w:val="en-US"/>
        </w:rPr>
      </w:pPr>
      <w:r w:rsidRPr="004754B7">
        <w:rPr>
          <w:lang w:val="en-US"/>
        </w:rPr>
        <w:t>Release date(s)</w:t>
      </w:r>
      <w:r w:rsidRPr="004754B7">
        <w:rPr>
          <w:lang w:val="en-US"/>
        </w:rPr>
        <w:tab/>
        <w:t>July 10, 1985</w:t>
      </w:r>
    </w:p>
    <w:p w14:paraId="772C066D" w14:textId="77777777" w:rsidR="004754B7" w:rsidRPr="004754B7" w:rsidRDefault="004754B7" w:rsidP="004754B7">
      <w:pPr>
        <w:spacing w:line="240" w:lineRule="auto"/>
        <w:rPr>
          <w:lang w:val="en-US"/>
        </w:rPr>
      </w:pPr>
      <w:r w:rsidRPr="004754B7">
        <w:rPr>
          <w:lang w:val="en-US"/>
        </w:rPr>
        <w:t>Running time</w:t>
      </w:r>
      <w:r w:rsidRPr="004754B7">
        <w:rPr>
          <w:lang w:val="en-US"/>
        </w:rPr>
        <w:tab/>
        <w:t>127 minutes</w:t>
      </w:r>
    </w:p>
    <w:p w14:paraId="6EFF87D8" w14:textId="77777777" w:rsidR="004754B7" w:rsidRPr="004754B7" w:rsidRDefault="004754B7" w:rsidP="004754B7">
      <w:pPr>
        <w:spacing w:line="240" w:lineRule="auto"/>
        <w:rPr>
          <w:lang w:val="en-US"/>
        </w:rPr>
      </w:pPr>
      <w:r w:rsidRPr="004754B7">
        <w:rPr>
          <w:lang w:val="en-US"/>
        </w:rPr>
        <w:t>Country</w:t>
      </w:r>
      <w:r w:rsidRPr="004754B7">
        <w:rPr>
          <w:lang w:val="en-US"/>
        </w:rPr>
        <w:tab/>
        <w:t>United States</w:t>
      </w:r>
    </w:p>
    <w:p w14:paraId="5C0B5A3C" w14:textId="77777777" w:rsidR="004754B7" w:rsidRDefault="004754B7" w:rsidP="004754B7">
      <w:pPr>
        <w:spacing w:line="240" w:lineRule="auto"/>
        <w:rPr>
          <w:lang w:val="en-US"/>
        </w:rPr>
      </w:pPr>
      <w:r w:rsidRPr="004754B7">
        <w:rPr>
          <w:lang w:val="en-US"/>
        </w:rPr>
        <w:t>Language</w:t>
      </w:r>
      <w:r w:rsidRPr="004754B7">
        <w:rPr>
          <w:lang w:val="en-US"/>
        </w:rPr>
        <w:tab/>
        <w:t>English</w:t>
      </w:r>
    </w:p>
    <w:p w14:paraId="3A9197DF" w14:textId="77777777" w:rsidR="004754B7" w:rsidRDefault="004754B7" w:rsidP="004754B7">
      <w:pPr>
        <w:spacing w:line="240" w:lineRule="auto"/>
        <w:rPr>
          <w:lang w:val="en-US"/>
        </w:rPr>
      </w:pPr>
      <w:r>
        <w:rPr>
          <w:lang w:val="en-US"/>
        </w:rPr>
        <w:t>Genero</w:t>
      </w:r>
      <w:r>
        <w:rPr>
          <w:lang w:val="en-US"/>
        </w:rPr>
        <w:tab/>
      </w:r>
      <w:r>
        <w:rPr>
          <w:lang w:val="en-US"/>
        </w:rPr>
        <w:tab/>
        <w:t>Accion/Western</w:t>
      </w:r>
    </w:p>
    <w:p w14:paraId="7E7C2B50" w14:textId="77777777" w:rsidR="004754B7" w:rsidRDefault="004754B7" w:rsidP="004754B7">
      <w:pPr>
        <w:spacing w:line="240" w:lineRule="auto"/>
        <w:rPr>
          <w:lang w:val="en-US"/>
        </w:rPr>
      </w:pPr>
      <w:r>
        <w:rPr>
          <w:lang w:val="en-US"/>
        </w:rPr>
        <w:t>Censura</w:t>
      </w:r>
      <w:r>
        <w:rPr>
          <w:lang w:val="en-US"/>
        </w:rPr>
        <w:tab/>
        <w:t>PG-13</w:t>
      </w:r>
    </w:p>
    <w:p w14:paraId="7C968C14" w14:textId="77777777" w:rsidR="00DD2826" w:rsidRPr="004754B7" w:rsidRDefault="004754B7" w:rsidP="004754B7">
      <w:pPr>
        <w:spacing w:line="240" w:lineRule="auto"/>
        <w:rPr>
          <w:lang w:val="en-US"/>
        </w:rPr>
      </w:pPr>
      <w:r>
        <w:rPr>
          <w:lang w:val="en-US"/>
        </w:rPr>
        <w:t>Resumen:</w:t>
      </w:r>
      <w:r>
        <w:rPr>
          <w:lang w:val="en-US"/>
        </w:rPr>
        <w:tab/>
      </w:r>
      <w:r w:rsidRPr="004754B7">
        <w:rPr>
          <w:lang w:val="en-US"/>
        </w:rPr>
        <w:t>A misfit bunch of friends come together to right the injustices which exist in a small town.</w:t>
      </w:r>
    </w:p>
    <w:p w14:paraId="3688CA63" w14:textId="77777777" w:rsidR="004754B7" w:rsidRDefault="00DD2826" w:rsidP="00DD2826">
      <w:pPr>
        <w:spacing w:line="240" w:lineRule="auto"/>
        <w:rPr>
          <w:b/>
          <w:lang w:val="en-US"/>
        </w:rPr>
      </w:pPr>
      <w:r w:rsidRPr="00DD2826">
        <w:rPr>
          <w:b/>
          <w:lang w:val="en-US"/>
        </w:rPr>
        <w:t>drama/ White Nights</w:t>
      </w:r>
    </w:p>
    <w:p w14:paraId="38C8F9D4" w14:textId="77777777" w:rsidR="004754B7" w:rsidRPr="004754B7" w:rsidRDefault="004754B7" w:rsidP="004754B7">
      <w:pPr>
        <w:spacing w:line="240" w:lineRule="auto"/>
        <w:rPr>
          <w:lang w:val="en-US"/>
        </w:rPr>
      </w:pPr>
      <w:r w:rsidRPr="004754B7">
        <w:rPr>
          <w:lang w:val="en-US"/>
        </w:rPr>
        <w:t>Directed by</w:t>
      </w:r>
      <w:r w:rsidRPr="004754B7">
        <w:rPr>
          <w:lang w:val="en-US"/>
        </w:rPr>
        <w:tab/>
        <w:t>Taylor Hackford</w:t>
      </w:r>
    </w:p>
    <w:p w14:paraId="112506E5" w14:textId="77777777" w:rsidR="004754B7" w:rsidRPr="004754B7" w:rsidRDefault="004754B7" w:rsidP="004754B7">
      <w:pPr>
        <w:spacing w:line="240" w:lineRule="auto"/>
        <w:rPr>
          <w:lang w:val="en-US"/>
        </w:rPr>
      </w:pPr>
      <w:r w:rsidRPr="004754B7">
        <w:rPr>
          <w:lang w:val="en-US"/>
        </w:rPr>
        <w:t>Produced by</w:t>
      </w:r>
      <w:r w:rsidRPr="004754B7">
        <w:rPr>
          <w:lang w:val="en-US"/>
        </w:rPr>
        <w:tab/>
        <w:t>William P. Gilmore</w:t>
      </w:r>
    </w:p>
    <w:p w14:paraId="5486409A" w14:textId="77777777" w:rsidR="004754B7" w:rsidRPr="004754B7" w:rsidRDefault="004754B7" w:rsidP="004754B7">
      <w:pPr>
        <w:spacing w:line="240" w:lineRule="auto"/>
        <w:ind w:left="708" w:firstLine="708"/>
        <w:rPr>
          <w:lang w:val="en-US"/>
        </w:rPr>
      </w:pPr>
      <w:r w:rsidRPr="004754B7">
        <w:rPr>
          <w:lang w:val="en-US"/>
        </w:rPr>
        <w:t>Taylor Hackford</w:t>
      </w:r>
    </w:p>
    <w:p w14:paraId="3D6943BD" w14:textId="77777777" w:rsidR="004754B7" w:rsidRPr="004754B7" w:rsidRDefault="004754B7" w:rsidP="004754B7">
      <w:pPr>
        <w:spacing w:line="240" w:lineRule="auto"/>
        <w:rPr>
          <w:lang w:val="en-US"/>
        </w:rPr>
      </w:pPr>
      <w:r w:rsidRPr="004754B7">
        <w:rPr>
          <w:lang w:val="en-US"/>
        </w:rPr>
        <w:t>Written by</w:t>
      </w:r>
      <w:r w:rsidRPr="004754B7">
        <w:rPr>
          <w:lang w:val="en-US"/>
        </w:rPr>
        <w:tab/>
        <w:t>James Goldman (story)</w:t>
      </w:r>
    </w:p>
    <w:p w14:paraId="0A5883CD" w14:textId="77777777" w:rsidR="004754B7" w:rsidRPr="004754B7" w:rsidRDefault="004754B7" w:rsidP="004754B7">
      <w:pPr>
        <w:spacing w:line="240" w:lineRule="auto"/>
        <w:ind w:left="708" w:firstLine="708"/>
        <w:rPr>
          <w:lang w:val="en-US"/>
        </w:rPr>
      </w:pPr>
      <w:r w:rsidRPr="004754B7">
        <w:rPr>
          <w:lang w:val="en-US"/>
        </w:rPr>
        <w:lastRenderedPageBreak/>
        <w:t>James Goldman &amp;</w:t>
      </w:r>
    </w:p>
    <w:p w14:paraId="00C516A9" w14:textId="77777777" w:rsidR="004754B7" w:rsidRPr="004754B7" w:rsidRDefault="004754B7" w:rsidP="004754B7">
      <w:pPr>
        <w:spacing w:line="240" w:lineRule="auto"/>
        <w:ind w:left="708" w:firstLine="708"/>
        <w:rPr>
          <w:lang w:val="en-US"/>
        </w:rPr>
      </w:pPr>
      <w:r w:rsidRPr="004754B7">
        <w:rPr>
          <w:lang w:val="en-US"/>
        </w:rPr>
        <w:t>Eric Hughes (screenplay)&amp;</w:t>
      </w:r>
    </w:p>
    <w:p w14:paraId="2402F3F0" w14:textId="77777777" w:rsidR="004754B7" w:rsidRPr="004754B7" w:rsidRDefault="004754B7" w:rsidP="004754B7">
      <w:pPr>
        <w:spacing w:line="240" w:lineRule="auto"/>
        <w:ind w:left="708" w:firstLine="708"/>
        <w:rPr>
          <w:lang w:val="en-US"/>
        </w:rPr>
      </w:pPr>
      <w:r w:rsidRPr="004754B7">
        <w:rPr>
          <w:lang w:val="en-US"/>
        </w:rPr>
        <w:t>Nancy Dowd (uncredited)</w:t>
      </w:r>
    </w:p>
    <w:p w14:paraId="20550DEA" w14:textId="77777777" w:rsidR="004754B7" w:rsidRPr="004754B7" w:rsidRDefault="004754B7" w:rsidP="004754B7">
      <w:pPr>
        <w:spacing w:line="240" w:lineRule="auto"/>
        <w:rPr>
          <w:lang w:val="en-US"/>
        </w:rPr>
      </w:pPr>
      <w:r w:rsidRPr="004754B7">
        <w:rPr>
          <w:lang w:val="en-US"/>
        </w:rPr>
        <w:t>Starring</w:t>
      </w:r>
      <w:r w:rsidRPr="004754B7">
        <w:rPr>
          <w:lang w:val="en-US"/>
        </w:rPr>
        <w:tab/>
      </w:r>
      <w:r>
        <w:rPr>
          <w:lang w:val="en-US"/>
        </w:rPr>
        <w:tab/>
      </w:r>
      <w:r w:rsidRPr="004754B7">
        <w:rPr>
          <w:lang w:val="en-US"/>
        </w:rPr>
        <w:t>Mikhail Baryshnikov</w:t>
      </w:r>
    </w:p>
    <w:p w14:paraId="7A03932C" w14:textId="77777777" w:rsidR="004754B7" w:rsidRPr="004754B7" w:rsidRDefault="004754B7" w:rsidP="004754B7">
      <w:pPr>
        <w:spacing w:line="240" w:lineRule="auto"/>
        <w:ind w:left="708" w:firstLine="708"/>
        <w:rPr>
          <w:lang w:val="en-US"/>
        </w:rPr>
      </w:pPr>
      <w:r w:rsidRPr="004754B7">
        <w:rPr>
          <w:lang w:val="en-US"/>
        </w:rPr>
        <w:t>Gregory Hines</w:t>
      </w:r>
    </w:p>
    <w:p w14:paraId="7631FA47" w14:textId="77777777" w:rsidR="004754B7" w:rsidRPr="004754B7" w:rsidRDefault="004754B7" w:rsidP="004754B7">
      <w:pPr>
        <w:spacing w:line="240" w:lineRule="auto"/>
        <w:ind w:left="708" w:firstLine="708"/>
        <w:rPr>
          <w:lang w:val="en-US"/>
        </w:rPr>
      </w:pPr>
      <w:r w:rsidRPr="004754B7">
        <w:rPr>
          <w:lang w:val="en-US"/>
        </w:rPr>
        <w:t>Jerzy Skolimowski</w:t>
      </w:r>
    </w:p>
    <w:p w14:paraId="765B5E9D" w14:textId="77777777" w:rsidR="004754B7" w:rsidRPr="004754B7" w:rsidRDefault="004754B7" w:rsidP="004754B7">
      <w:pPr>
        <w:spacing w:line="240" w:lineRule="auto"/>
        <w:ind w:left="708" w:firstLine="708"/>
        <w:rPr>
          <w:lang w:val="en-US"/>
        </w:rPr>
      </w:pPr>
      <w:r w:rsidRPr="004754B7">
        <w:rPr>
          <w:lang w:val="en-US"/>
        </w:rPr>
        <w:t>Helen Mirren</w:t>
      </w:r>
    </w:p>
    <w:p w14:paraId="2A49B1BC" w14:textId="77777777" w:rsidR="004754B7" w:rsidRPr="004754B7" w:rsidRDefault="004754B7" w:rsidP="004754B7">
      <w:pPr>
        <w:spacing w:line="240" w:lineRule="auto"/>
        <w:ind w:left="708" w:firstLine="708"/>
        <w:rPr>
          <w:lang w:val="en-US"/>
        </w:rPr>
      </w:pPr>
      <w:r w:rsidRPr="004754B7">
        <w:rPr>
          <w:lang w:val="en-US"/>
        </w:rPr>
        <w:t>Geraldine Page</w:t>
      </w:r>
    </w:p>
    <w:p w14:paraId="68344725" w14:textId="77777777" w:rsidR="004754B7" w:rsidRPr="004754B7" w:rsidRDefault="004754B7" w:rsidP="004754B7">
      <w:pPr>
        <w:spacing w:line="240" w:lineRule="auto"/>
        <w:ind w:left="708" w:firstLine="708"/>
        <w:rPr>
          <w:lang w:val="en-US"/>
        </w:rPr>
      </w:pPr>
      <w:r w:rsidRPr="004754B7">
        <w:rPr>
          <w:lang w:val="en-US"/>
        </w:rPr>
        <w:t>Isabella Rossellini</w:t>
      </w:r>
    </w:p>
    <w:p w14:paraId="389A4C14" w14:textId="77777777" w:rsidR="004754B7" w:rsidRPr="004754B7" w:rsidRDefault="004754B7" w:rsidP="004754B7">
      <w:pPr>
        <w:spacing w:line="240" w:lineRule="auto"/>
        <w:ind w:left="708" w:firstLine="708"/>
        <w:rPr>
          <w:lang w:val="en-US"/>
        </w:rPr>
      </w:pPr>
      <w:r w:rsidRPr="004754B7">
        <w:rPr>
          <w:lang w:val="en-US"/>
        </w:rPr>
        <w:t>John Glover</w:t>
      </w:r>
    </w:p>
    <w:p w14:paraId="12657BDA" w14:textId="77777777" w:rsidR="004754B7" w:rsidRPr="004754B7" w:rsidRDefault="004754B7" w:rsidP="004754B7">
      <w:pPr>
        <w:spacing w:line="240" w:lineRule="auto"/>
        <w:ind w:left="708" w:firstLine="708"/>
        <w:rPr>
          <w:lang w:val="en-US"/>
        </w:rPr>
      </w:pPr>
      <w:r w:rsidRPr="004754B7">
        <w:rPr>
          <w:lang w:val="en-US"/>
        </w:rPr>
        <w:t>William Hootkins</w:t>
      </w:r>
    </w:p>
    <w:p w14:paraId="5A4D12D7" w14:textId="77777777" w:rsidR="004754B7" w:rsidRPr="004754B7" w:rsidRDefault="004754B7" w:rsidP="004754B7">
      <w:pPr>
        <w:spacing w:line="240" w:lineRule="auto"/>
        <w:rPr>
          <w:lang w:val="en-US"/>
        </w:rPr>
      </w:pPr>
      <w:r w:rsidRPr="004754B7">
        <w:rPr>
          <w:lang w:val="en-US"/>
        </w:rPr>
        <w:t>Music by</w:t>
      </w:r>
      <w:r w:rsidRPr="004754B7">
        <w:rPr>
          <w:lang w:val="en-US"/>
        </w:rPr>
        <w:tab/>
        <w:t>Michel Colombier</w:t>
      </w:r>
    </w:p>
    <w:p w14:paraId="59D8A83B" w14:textId="77777777" w:rsidR="004754B7" w:rsidRPr="004754B7" w:rsidRDefault="004754B7" w:rsidP="004754B7">
      <w:pPr>
        <w:spacing w:line="240" w:lineRule="auto"/>
        <w:rPr>
          <w:lang w:val="en-US"/>
        </w:rPr>
      </w:pPr>
      <w:r w:rsidRPr="004754B7">
        <w:rPr>
          <w:lang w:val="en-US"/>
        </w:rPr>
        <w:t>Cinematography</w:t>
      </w:r>
      <w:r w:rsidRPr="004754B7">
        <w:rPr>
          <w:lang w:val="en-US"/>
        </w:rPr>
        <w:tab/>
        <w:t>David Watkin</w:t>
      </w:r>
    </w:p>
    <w:p w14:paraId="67BACF60" w14:textId="77777777" w:rsidR="004754B7" w:rsidRPr="004754B7" w:rsidRDefault="004754B7" w:rsidP="004754B7">
      <w:pPr>
        <w:spacing w:line="240" w:lineRule="auto"/>
        <w:rPr>
          <w:lang w:val="en-US"/>
        </w:rPr>
      </w:pPr>
      <w:r w:rsidRPr="004754B7">
        <w:rPr>
          <w:lang w:val="en-US"/>
        </w:rPr>
        <w:t>Editing by</w:t>
      </w:r>
      <w:r w:rsidRPr="004754B7">
        <w:rPr>
          <w:lang w:val="en-US"/>
        </w:rPr>
        <w:tab/>
        <w:t>Fredric Steinkamp</w:t>
      </w:r>
    </w:p>
    <w:p w14:paraId="04B27DF4" w14:textId="77777777" w:rsidR="004754B7" w:rsidRPr="004754B7" w:rsidRDefault="004754B7" w:rsidP="004754B7">
      <w:pPr>
        <w:spacing w:line="240" w:lineRule="auto"/>
        <w:rPr>
          <w:lang w:val="en-US"/>
        </w:rPr>
      </w:pPr>
      <w:r w:rsidRPr="004754B7">
        <w:rPr>
          <w:lang w:val="en-US"/>
        </w:rPr>
        <w:t>William Steinkamp</w:t>
      </w:r>
    </w:p>
    <w:p w14:paraId="4E96B894" w14:textId="77777777" w:rsidR="004754B7" w:rsidRPr="004754B7" w:rsidRDefault="004754B7" w:rsidP="004754B7">
      <w:pPr>
        <w:spacing w:line="240" w:lineRule="auto"/>
        <w:rPr>
          <w:lang w:val="en-US"/>
        </w:rPr>
      </w:pPr>
      <w:r w:rsidRPr="004754B7">
        <w:rPr>
          <w:lang w:val="en-US"/>
        </w:rPr>
        <w:t>Distributed by</w:t>
      </w:r>
      <w:r w:rsidRPr="004754B7">
        <w:rPr>
          <w:lang w:val="en-US"/>
        </w:rPr>
        <w:tab/>
        <w:t>Columbia Pictures</w:t>
      </w:r>
    </w:p>
    <w:p w14:paraId="0733F5CA" w14:textId="77777777" w:rsidR="004754B7" w:rsidRPr="004754B7" w:rsidRDefault="004754B7" w:rsidP="004754B7">
      <w:pPr>
        <w:spacing w:line="240" w:lineRule="auto"/>
        <w:rPr>
          <w:lang w:val="en-US"/>
        </w:rPr>
      </w:pPr>
      <w:r w:rsidRPr="004754B7">
        <w:rPr>
          <w:lang w:val="en-US"/>
        </w:rPr>
        <w:t>Release date(s)</w:t>
      </w:r>
      <w:r w:rsidRPr="004754B7">
        <w:rPr>
          <w:lang w:val="en-US"/>
        </w:rPr>
        <w:tab/>
        <w:t>November 22, 1985 (USA)</w:t>
      </w:r>
    </w:p>
    <w:p w14:paraId="6F68E8B3" w14:textId="77777777" w:rsidR="004754B7" w:rsidRDefault="004754B7" w:rsidP="004754B7">
      <w:pPr>
        <w:spacing w:line="240" w:lineRule="auto"/>
        <w:rPr>
          <w:lang w:val="en-US"/>
        </w:rPr>
      </w:pPr>
      <w:r w:rsidRPr="004754B7">
        <w:rPr>
          <w:lang w:val="en-US"/>
        </w:rPr>
        <w:t>Running time</w:t>
      </w:r>
      <w:r w:rsidRPr="004754B7">
        <w:rPr>
          <w:lang w:val="en-US"/>
        </w:rPr>
        <w:tab/>
        <w:t>136 min.</w:t>
      </w:r>
    </w:p>
    <w:p w14:paraId="22210EE2" w14:textId="3B82B267" w:rsidR="007E2E37" w:rsidRPr="004754B7" w:rsidRDefault="007E2E37" w:rsidP="004754B7">
      <w:pPr>
        <w:spacing w:line="240" w:lineRule="auto"/>
        <w:rPr>
          <w:lang w:val="en-US"/>
        </w:rPr>
      </w:pPr>
      <w:r>
        <w:rPr>
          <w:lang w:val="en-US"/>
        </w:rPr>
        <w:t>Country</w:t>
      </w:r>
      <w:r>
        <w:rPr>
          <w:lang w:val="en-US"/>
        </w:rPr>
        <w:tab/>
        <w:t>USA</w:t>
      </w:r>
    </w:p>
    <w:p w14:paraId="26B3FC36" w14:textId="77777777" w:rsidR="004754B7" w:rsidRPr="004754B7" w:rsidRDefault="004754B7" w:rsidP="004754B7">
      <w:pPr>
        <w:spacing w:line="240" w:lineRule="auto"/>
        <w:rPr>
          <w:lang w:val="en-US"/>
        </w:rPr>
      </w:pPr>
      <w:r w:rsidRPr="004754B7">
        <w:rPr>
          <w:lang w:val="en-US"/>
        </w:rPr>
        <w:t>Language</w:t>
      </w:r>
      <w:r w:rsidRPr="004754B7">
        <w:rPr>
          <w:lang w:val="en-US"/>
        </w:rPr>
        <w:tab/>
        <w:t>English</w:t>
      </w:r>
    </w:p>
    <w:p w14:paraId="61DF6DB8" w14:textId="77777777" w:rsidR="004754B7" w:rsidRDefault="004754B7" w:rsidP="004754B7">
      <w:pPr>
        <w:spacing w:line="240" w:lineRule="auto"/>
        <w:ind w:left="708" w:firstLine="708"/>
        <w:rPr>
          <w:lang w:val="en-US"/>
        </w:rPr>
      </w:pPr>
      <w:r w:rsidRPr="004754B7">
        <w:rPr>
          <w:lang w:val="en-US"/>
        </w:rPr>
        <w:t>Russian</w:t>
      </w:r>
    </w:p>
    <w:p w14:paraId="53811E55" w14:textId="77777777" w:rsidR="00B60A92" w:rsidRDefault="00B60A92" w:rsidP="004754B7">
      <w:pPr>
        <w:spacing w:line="240" w:lineRule="auto"/>
        <w:rPr>
          <w:lang w:val="en-US"/>
        </w:rPr>
      </w:pPr>
      <w:r>
        <w:rPr>
          <w:lang w:val="en-US"/>
        </w:rPr>
        <w:t>Genero</w:t>
      </w:r>
      <w:r>
        <w:rPr>
          <w:lang w:val="en-US"/>
        </w:rPr>
        <w:tab/>
      </w:r>
      <w:r>
        <w:rPr>
          <w:lang w:val="en-US"/>
        </w:rPr>
        <w:tab/>
        <w:t>Drama</w:t>
      </w:r>
    </w:p>
    <w:p w14:paraId="1B7591B3" w14:textId="77777777" w:rsidR="00B60A92" w:rsidRDefault="00B60A92" w:rsidP="004754B7">
      <w:pPr>
        <w:spacing w:line="240" w:lineRule="auto"/>
        <w:rPr>
          <w:lang w:val="en-US"/>
        </w:rPr>
      </w:pPr>
      <w:r>
        <w:rPr>
          <w:lang w:val="en-US"/>
        </w:rPr>
        <w:t>Censura</w:t>
      </w:r>
      <w:r>
        <w:rPr>
          <w:lang w:val="en-US"/>
        </w:rPr>
        <w:tab/>
        <w:t>PG-13</w:t>
      </w:r>
    </w:p>
    <w:p w14:paraId="08634C4F" w14:textId="77777777" w:rsidR="00DD2826" w:rsidRPr="004754B7" w:rsidRDefault="00B60A92" w:rsidP="004754B7">
      <w:pPr>
        <w:spacing w:line="240" w:lineRule="auto"/>
        <w:rPr>
          <w:lang w:val="en-US"/>
        </w:rPr>
      </w:pPr>
      <w:r>
        <w:rPr>
          <w:lang w:val="en-US"/>
        </w:rPr>
        <w:t>Resumen:</w:t>
      </w:r>
      <w:r>
        <w:rPr>
          <w:lang w:val="en-US"/>
        </w:rPr>
        <w:tab/>
      </w:r>
      <w:r w:rsidRPr="00B60A92">
        <w:rPr>
          <w:lang w:val="en-US"/>
        </w:rPr>
        <w:t>An expatriate Russian dancer is on a plane forced to land on Soviet territory. He is taken to an apartment in which a black American who has married a Russian woman lives with her. He is to become a dancer for the Bolshoi again, but he wishes to escape, but can he trust the American?</w:t>
      </w:r>
    </w:p>
    <w:p w14:paraId="647322BA" w14:textId="77777777" w:rsidR="00B60A92" w:rsidRDefault="00DD2826" w:rsidP="00DD2826">
      <w:pPr>
        <w:spacing w:line="240" w:lineRule="auto"/>
        <w:rPr>
          <w:b/>
          <w:lang w:val="en-US"/>
        </w:rPr>
      </w:pPr>
      <w:r w:rsidRPr="00DD2826">
        <w:rPr>
          <w:b/>
          <w:lang w:val="en-US"/>
        </w:rPr>
        <w:t>aventura sci-fi/Back to the Future</w:t>
      </w:r>
    </w:p>
    <w:p w14:paraId="300823F8" w14:textId="77777777" w:rsidR="00B60A92" w:rsidRPr="00B60A92" w:rsidRDefault="00B60A92" w:rsidP="00B60A92">
      <w:pPr>
        <w:spacing w:line="240" w:lineRule="auto"/>
        <w:rPr>
          <w:lang w:val="en-US"/>
        </w:rPr>
      </w:pPr>
      <w:r w:rsidRPr="00B60A92">
        <w:rPr>
          <w:lang w:val="en-US"/>
        </w:rPr>
        <w:t>Directed by</w:t>
      </w:r>
      <w:r w:rsidRPr="00B60A92">
        <w:rPr>
          <w:lang w:val="en-US"/>
        </w:rPr>
        <w:tab/>
        <w:t>Robert Zemeckis</w:t>
      </w:r>
    </w:p>
    <w:p w14:paraId="4358B83C" w14:textId="77777777" w:rsidR="00B60A92" w:rsidRPr="00B60A92" w:rsidRDefault="00B60A92" w:rsidP="00B60A92">
      <w:pPr>
        <w:spacing w:line="240" w:lineRule="auto"/>
        <w:rPr>
          <w:lang w:val="en-US"/>
        </w:rPr>
      </w:pPr>
      <w:r w:rsidRPr="00B60A92">
        <w:rPr>
          <w:lang w:val="en-US"/>
        </w:rPr>
        <w:lastRenderedPageBreak/>
        <w:t>Produced by</w:t>
      </w:r>
      <w:r w:rsidRPr="00B60A92">
        <w:rPr>
          <w:lang w:val="en-US"/>
        </w:rPr>
        <w:tab/>
        <w:t>Neil Canton</w:t>
      </w:r>
    </w:p>
    <w:p w14:paraId="3DA0B927" w14:textId="77777777" w:rsidR="00B60A92" w:rsidRPr="00B60A92" w:rsidRDefault="00B60A92" w:rsidP="00B60A92">
      <w:pPr>
        <w:spacing w:line="240" w:lineRule="auto"/>
        <w:ind w:left="708" w:firstLine="708"/>
        <w:rPr>
          <w:lang w:val="en-US"/>
        </w:rPr>
      </w:pPr>
      <w:r w:rsidRPr="00B60A92">
        <w:rPr>
          <w:lang w:val="en-US"/>
        </w:rPr>
        <w:t>Bob Gale</w:t>
      </w:r>
    </w:p>
    <w:p w14:paraId="59EBE176" w14:textId="77777777" w:rsidR="00B60A92" w:rsidRPr="00B60A92" w:rsidRDefault="00B60A92" w:rsidP="00B60A92">
      <w:pPr>
        <w:spacing w:line="240" w:lineRule="auto"/>
        <w:ind w:left="708" w:firstLine="708"/>
        <w:rPr>
          <w:lang w:val="en-US"/>
        </w:rPr>
      </w:pPr>
      <w:r w:rsidRPr="00B60A92">
        <w:rPr>
          <w:lang w:val="en-US"/>
        </w:rPr>
        <w:t>Executive producers:</w:t>
      </w:r>
    </w:p>
    <w:p w14:paraId="493552F8" w14:textId="77777777" w:rsidR="00B60A92" w:rsidRPr="00B60A92" w:rsidRDefault="00B60A92" w:rsidP="00B60A92">
      <w:pPr>
        <w:spacing w:line="240" w:lineRule="auto"/>
        <w:ind w:left="708" w:firstLine="708"/>
        <w:rPr>
          <w:lang w:val="en-US"/>
        </w:rPr>
      </w:pPr>
      <w:r w:rsidRPr="00B60A92">
        <w:rPr>
          <w:lang w:val="en-US"/>
        </w:rPr>
        <w:t>Steven Spielberg</w:t>
      </w:r>
    </w:p>
    <w:p w14:paraId="1DBCCB8A" w14:textId="77777777" w:rsidR="00B60A92" w:rsidRPr="00B60A92" w:rsidRDefault="00B60A92" w:rsidP="00B60A92">
      <w:pPr>
        <w:spacing w:line="240" w:lineRule="auto"/>
        <w:ind w:left="708" w:firstLine="708"/>
        <w:rPr>
          <w:lang w:val="en-US"/>
        </w:rPr>
      </w:pPr>
      <w:r w:rsidRPr="00B60A92">
        <w:rPr>
          <w:lang w:val="en-US"/>
        </w:rPr>
        <w:t>Kathleen Kennedy</w:t>
      </w:r>
    </w:p>
    <w:p w14:paraId="6ED91FA2" w14:textId="77777777" w:rsidR="00B60A92" w:rsidRPr="00B60A92" w:rsidRDefault="00B60A92" w:rsidP="00B60A92">
      <w:pPr>
        <w:spacing w:line="240" w:lineRule="auto"/>
        <w:ind w:left="708" w:firstLine="708"/>
        <w:rPr>
          <w:lang w:val="en-US"/>
        </w:rPr>
      </w:pPr>
      <w:r w:rsidRPr="00B60A92">
        <w:rPr>
          <w:lang w:val="en-US"/>
        </w:rPr>
        <w:t>Frank Marshall</w:t>
      </w:r>
    </w:p>
    <w:p w14:paraId="1A9F7407" w14:textId="77777777" w:rsidR="00B60A92" w:rsidRPr="00B60A92" w:rsidRDefault="00B60A92" w:rsidP="00B60A92">
      <w:pPr>
        <w:spacing w:line="240" w:lineRule="auto"/>
        <w:rPr>
          <w:lang w:val="en-US"/>
        </w:rPr>
      </w:pPr>
      <w:r w:rsidRPr="00B60A92">
        <w:rPr>
          <w:lang w:val="en-US"/>
        </w:rPr>
        <w:t>Written by</w:t>
      </w:r>
      <w:r w:rsidRPr="00B60A92">
        <w:rPr>
          <w:lang w:val="en-US"/>
        </w:rPr>
        <w:tab/>
        <w:t>Bob Gale</w:t>
      </w:r>
    </w:p>
    <w:p w14:paraId="7232F2DA" w14:textId="77777777" w:rsidR="00B60A92" w:rsidRPr="00B60A92" w:rsidRDefault="00B60A92" w:rsidP="00B60A92">
      <w:pPr>
        <w:spacing w:line="240" w:lineRule="auto"/>
        <w:ind w:left="708" w:firstLine="708"/>
        <w:rPr>
          <w:lang w:val="en-US"/>
        </w:rPr>
      </w:pPr>
      <w:r w:rsidRPr="00B60A92">
        <w:rPr>
          <w:lang w:val="en-US"/>
        </w:rPr>
        <w:t>Robert Zemeckis</w:t>
      </w:r>
    </w:p>
    <w:p w14:paraId="279B8BE2" w14:textId="77777777" w:rsidR="00B60A92" w:rsidRPr="00B60A92" w:rsidRDefault="00B60A92" w:rsidP="00B60A92">
      <w:pPr>
        <w:spacing w:line="240" w:lineRule="auto"/>
        <w:rPr>
          <w:lang w:val="en-US"/>
        </w:rPr>
      </w:pPr>
      <w:r w:rsidRPr="00B60A92">
        <w:rPr>
          <w:lang w:val="en-US"/>
        </w:rPr>
        <w:t>Starring</w:t>
      </w:r>
      <w:r>
        <w:rPr>
          <w:lang w:val="en-US"/>
        </w:rPr>
        <w:tab/>
      </w:r>
      <w:r w:rsidRPr="00B60A92">
        <w:rPr>
          <w:lang w:val="en-US"/>
        </w:rPr>
        <w:tab/>
        <w:t>Michael J. Fox</w:t>
      </w:r>
    </w:p>
    <w:p w14:paraId="15522C27" w14:textId="77777777" w:rsidR="00B60A92" w:rsidRPr="00B60A92" w:rsidRDefault="00B60A92" w:rsidP="00B60A92">
      <w:pPr>
        <w:spacing w:line="240" w:lineRule="auto"/>
        <w:ind w:left="708" w:firstLine="708"/>
        <w:rPr>
          <w:lang w:val="en-US"/>
        </w:rPr>
      </w:pPr>
      <w:r w:rsidRPr="00B60A92">
        <w:rPr>
          <w:lang w:val="en-US"/>
        </w:rPr>
        <w:t>Christopher Lloyd</w:t>
      </w:r>
    </w:p>
    <w:p w14:paraId="0C749FD9" w14:textId="77777777" w:rsidR="00B60A92" w:rsidRPr="00B60A92" w:rsidRDefault="00B60A92" w:rsidP="00B60A92">
      <w:pPr>
        <w:spacing w:line="240" w:lineRule="auto"/>
        <w:ind w:left="708" w:firstLine="708"/>
        <w:rPr>
          <w:lang w:val="en-US"/>
        </w:rPr>
      </w:pPr>
      <w:r w:rsidRPr="00B60A92">
        <w:rPr>
          <w:lang w:val="en-US"/>
        </w:rPr>
        <w:t>Lea Thompson</w:t>
      </w:r>
    </w:p>
    <w:p w14:paraId="71250CD7" w14:textId="77777777" w:rsidR="00B60A92" w:rsidRPr="00B60A92" w:rsidRDefault="00B60A92" w:rsidP="00B60A92">
      <w:pPr>
        <w:spacing w:line="240" w:lineRule="auto"/>
        <w:ind w:left="708" w:firstLine="708"/>
        <w:rPr>
          <w:lang w:val="en-US"/>
        </w:rPr>
      </w:pPr>
      <w:r w:rsidRPr="00B60A92">
        <w:rPr>
          <w:lang w:val="en-US"/>
        </w:rPr>
        <w:t>Crispin Glover</w:t>
      </w:r>
    </w:p>
    <w:p w14:paraId="356A791C" w14:textId="77777777" w:rsidR="00B60A92" w:rsidRPr="00B60A92" w:rsidRDefault="00B60A92" w:rsidP="00B60A92">
      <w:pPr>
        <w:spacing w:line="240" w:lineRule="auto"/>
        <w:ind w:left="708" w:firstLine="708"/>
        <w:rPr>
          <w:lang w:val="en-US"/>
        </w:rPr>
      </w:pPr>
      <w:r w:rsidRPr="00B60A92">
        <w:rPr>
          <w:lang w:val="en-US"/>
        </w:rPr>
        <w:t>Thomas F. Wilson</w:t>
      </w:r>
    </w:p>
    <w:p w14:paraId="50B4FB51" w14:textId="77777777" w:rsidR="00B60A92" w:rsidRPr="00B60A92" w:rsidRDefault="00B60A92" w:rsidP="00B60A92">
      <w:pPr>
        <w:spacing w:line="240" w:lineRule="auto"/>
        <w:rPr>
          <w:lang w:val="en-US"/>
        </w:rPr>
      </w:pPr>
      <w:r w:rsidRPr="00B60A92">
        <w:rPr>
          <w:lang w:val="en-US"/>
        </w:rPr>
        <w:t>Music by</w:t>
      </w:r>
      <w:r w:rsidRPr="00B60A92">
        <w:rPr>
          <w:lang w:val="en-US"/>
        </w:rPr>
        <w:tab/>
        <w:t>Alan Silvestri</w:t>
      </w:r>
    </w:p>
    <w:p w14:paraId="4A1A2B97" w14:textId="77777777" w:rsidR="00B60A92" w:rsidRPr="00B60A92" w:rsidRDefault="00B60A92" w:rsidP="00B60A92">
      <w:pPr>
        <w:spacing w:line="240" w:lineRule="auto"/>
        <w:rPr>
          <w:lang w:val="en-US"/>
        </w:rPr>
      </w:pPr>
      <w:r w:rsidRPr="00B60A92">
        <w:rPr>
          <w:lang w:val="en-US"/>
        </w:rPr>
        <w:t>Cinematography</w:t>
      </w:r>
      <w:r w:rsidRPr="00B60A92">
        <w:rPr>
          <w:lang w:val="en-US"/>
        </w:rPr>
        <w:tab/>
        <w:t>Dean Cundey</w:t>
      </w:r>
    </w:p>
    <w:p w14:paraId="69071F89" w14:textId="77777777" w:rsidR="00B60A92" w:rsidRPr="00B60A92" w:rsidRDefault="00B60A92" w:rsidP="00B60A92">
      <w:pPr>
        <w:spacing w:line="240" w:lineRule="auto"/>
        <w:rPr>
          <w:lang w:val="en-US"/>
        </w:rPr>
      </w:pPr>
      <w:r w:rsidRPr="00B60A92">
        <w:rPr>
          <w:lang w:val="en-US"/>
        </w:rPr>
        <w:t>Editing by</w:t>
      </w:r>
      <w:r w:rsidRPr="00B60A92">
        <w:rPr>
          <w:lang w:val="en-US"/>
        </w:rPr>
        <w:tab/>
        <w:t>Harry Keramidas</w:t>
      </w:r>
    </w:p>
    <w:p w14:paraId="5151C93F" w14:textId="77777777" w:rsidR="00B60A92" w:rsidRPr="00B60A92" w:rsidRDefault="00B60A92" w:rsidP="00B60A92">
      <w:pPr>
        <w:spacing w:line="240" w:lineRule="auto"/>
        <w:ind w:left="708" w:firstLine="708"/>
        <w:rPr>
          <w:lang w:val="en-US"/>
        </w:rPr>
      </w:pPr>
      <w:r w:rsidRPr="00B60A92">
        <w:rPr>
          <w:lang w:val="en-US"/>
        </w:rPr>
        <w:t>Arthur Schmidt</w:t>
      </w:r>
    </w:p>
    <w:p w14:paraId="49A2671A" w14:textId="77777777" w:rsidR="00B60A92" w:rsidRPr="00B60A92" w:rsidRDefault="00B60A92" w:rsidP="00B60A92">
      <w:pPr>
        <w:spacing w:line="240" w:lineRule="auto"/>
        <w:rPr>
          <w:lang w:val="en-US"/>
        </w:rPr>
      </w:pPr>
      <w:r w:rsidRPr="00B60A92">
        <w:rPr>
          <w:lang w:val="en-US"/>
        </w:rPr>
        <w:t>Studio</w:t>
      </w:r>
      <w:r w:rsidRPr="00B60A92">
        <w:rPr>
          <w:lang w:val="en-US"/>
        </w:rPr>
        <w:tab/>
      </w:r>
      <w:r>
        <w:rPr>
          <w:lang w:val="en-US"/>
        </w:rPr>
        <w:tab/>
      </w:r>
      <w:r w:rsidRPr="00B60A92">
        <w:rPr>
          <w:lang w:val="en-US"/>
        </w:rPr>
        <w:t>Amblin Entertainment</w:t>
      </w:r>
    </w:p>
    <w:p w14:paraId="765A3BE4" w14:textId="77777777" w:rsidR="00B60A92" w:rsidRPr="00B60A92" w:rsidRDefault="00B60A92" w:rsidP="00B60A92">
      <w:pPr>
        <w:spacing w:line="240" w:lineRule="auto"/>
        <w:rPr>
          <w:lang w:val="en-US"/>
        </w:rPr>
      </w:pPr>
      <w:r w:rsidRPr="00B60A92">
        <w:rPr>
          <w:lang w:val="en-US"/>
        </w:rPr>
        <w:t>Distributed by</w:t>
      </w:r>
      <w:r w:rsidRPr="00B60A92">
        <w:rPr>
          <w:lang w:val="en-US"/>
        </w:rPr>
        <w:tab/>
        <w:t>Universal Pictures</w:t>
      </w:r>
    </w:p>
    <w:p w14:paraId="7EB885CC" w14:textId="77777777" w:rsidR="00B60A92" w:rsidRPr="00B60A92" w:rsidRDefault="00B60A92" w:rsidP="00B60A92">
      <w:pPr>
        <w:spacing w:line="240" w:lineRule="auto"/>
        <w:rPr>
          <w:lang w:val="en-US"/>
        </w:rPr>
      </w:pPr>
      <w:r w:rsidRPr="00B60A92">
        <w:rPr>
          <w:lang w:val="en-US"/>
        </w:rPr>
        <w:t>Release date(s)</w:t>
      </w:r>
      <w:r w:rsidRPr="00B60A92">
        <w:rPr>
          <w:lang w:val="en-US"/>
        </w:rPr>
        <w:tab/>
        <w:t>July 3, 1985</w:t>
      </w:r>
    </w:p>
    <w:p w14:paraId="07F1D993" w14:textId="77777777" w:rsidR="00B60A92" w:rsidRPr="00B60A92" w:rsidRDefault="00B60A92" w:rsidP="00B60A92">
      <w:pPr>
        <w:spacing w:line="240" w:lineRule="auto"/>
        <w:rPr>
          <w:lang w:val="en-US"/>
        </w:rPr>
      </w:pPr>
      <w:r w:rsidRPr="00B60A92">
        <w:rPr>
          <w:lang w:val="en-US"/>
        </w:rPr>
        <w:t>Running time</w:t>
      </w:r>
      <w:r w:rsidRPr="00B60A92">
        <w:rPr>
          <w:lang w:val="en-US"/>
        </w:rPr>
        <w:tab/>
        <w:t>116 minutes</w:t>
      </w:r>
    </w:p>
    <w:p w14:paraId="6434969F" w14:textId="77777777" w:rsidR="00B60A92" w:rsidRPr="00B60A92" w:rsidRDefault="00B60A92" w:rsidP="00B60A92">
      <w:pPr>
        <w:spacing w:line="240" w:lineRule="auto"/>
        <w:rPr>
          <w:lang w:val="en-US"/>
        </w:rPr>
      </w:pPr>
      <w:r w:rsidRPr="00B60A92">
        <w:rPr>
          <w:lang w:val="en-US"/>
        </w:rPr>
        <w:t>Country</w:t>
      </w:r>
      <w:r w:rsidRPr="00B60A92">
        <w:rPr>
          <w:lang w:val="en-US"/>
        </w:rPr>
        <w:tab/>
        <w:t>United States</w:t>
      </w:r>
    </w:p>
    <w:p w14:paraId="508330C5" w14:textId="77777777" w:rsidR="00B60A92" w:rsidRPr="00B60A92" w:rsidRDefault="00B60A92" w:rsidP="00B60A92">
      <w:pPr>
        <w:spacing w:line="240" w:lineRule="auto"/>
        <w:rPr>
          <w:lang w:val="en-US"/>
        </w:rPr>
      </w:pPr>
      <w:r w:rsidRPr="00B60A92">
        <w:rPr>
          <w:lang w:val="en-US"/>
        </w:rPr>
        <w:t>Language</w:t>
      </w:r>
      <w:r w:rsidRPr="00B60A92">
        <w:rPr>
          <w:lang w:val="en-US"/>
        </w:rPr>
        <w:tab/>
        <w:t>English</w:t>
      </w:r>
    </w:p>
    <w:p w14:paraId="53F2DBB1" w14:textId="77777777" w:rsidR="00B60A92" w:rsidRDefault="00B60A92" w:rsidP="00DD2826">
      <w:pPr>
        <w:spacing w:line="240" w:lineRule="auto"/>
        <w:rPr>
          <w:lang w:val="en-US"/>
        </w:rPr>
      </w:pPr>
      <w:r>
        <w:rPr>
          <w:lang w:val="en-US"/>
        </w:rPr>
        <w:t>Genero</w:t>
      </w:r>
      <w:r>
        <w:rPr>
          <w:lang w:val="en-US"/>
        </w:rPr>
        <w:tab/>
      </w:r>
      <w:r>
        <w:rPr>
          <w:lang w:val="en-US"/>
        </w:rPr>
        <w:tab/>
        <w:t>Aventura/Sci-Fi</w:t>
      </w:r>
    </w:p>
    <w:p w14:paraId="26E3053F" w14:textId="77777777" w:rsidR="00B60A92" w:rsidRDefault="00B60A92" w:rsidP="00DD2826">
      <w:pPr>
        <w:spacing w:line="240" w:lineRule="auto"/>
        <w:rPr>
          <w:lang w:val="en-US"/>
        </w:rPr>
      </w:pPr>
      <w:r>
        <w:rPr>
          <w:lang w:val="en-US"/>
        </w:rPr>
        <w:t>Censura</w:t>
      </w:r>
      <w:r>
        <w:rPr>
          <w:lang w:val="en-US"/>
        </w:rPr>
        <w:tab/>
        <w:t>PG</w:t>
      </w:r>
    </w:p>
    <w:p w14:paraId="6E4D0399" w14:textId="77777777" w:rsidR="00B60A92" w:rsidRDefault="00B60A92" w:rsidP="00B60A92">
      <w:pPr>
        <w:spacing w:line="240" w:lineRule="auto"/>
        <w:rPr>
          <w:lang w:val="en-US"/>
        </w:rPr>
      </w:pPr>
      <w:r>
        <w:rPr>
          <w:lang w:val="en-US"/>
        </w:rPr>
        <w:t>Resumen:</w:t>
      </w:r>
      <w:r>
        <w:rPr>
          <w:lang w:val="en-US"/>
        </w:rPr>
        <w:tab/>
      </w:r>
      <w:r w:rsidRPr="00B60A92">
        <w:rPr>
          <w:lang w:val="en-US"/>
        </w:rPr>
        <w:t>He's the only kid ever to get into trouble before he was born. [UK]</w:t>
      </w:r>
      <w:r>
        <w:rPr>
          <w:lang w:val="en-US"/>
        </w:rPr>
        <w:t xml:space="preserve"> </w:t>
      </w:r>
      <w:r w:rsidRPr="00B60A92">
        <w:rPr>
          <w:lang w:val="en-US"/>
        </w:rPr>
        <w:t>He was never in time for his classes . . .Then one day he wasn't in his time at all.</w:t>
      </w:r>
      <w:r>
        <w:rPr>
          <w:lang w:val="en-US"/>
        </w:rPr>
        <w:t xml:space="preserve"> </w:t>
      </w:r>
      <w:r w:rsidRPr="00B60A92">
        <w:rPr>
          <w:lang w:val="en-US"/>
        </w:rPr>
        <w:t>17 year old Marty McFly got home early last night. 30 years early.</w:t>
      </w:r>
      <w:r>
        <w:rPr>
          <w:lang w:val="en-US"/>
        </w:rPr>
        <w:t xml:space="preserve"> </w:t>
      </w:r>
      <w:r w:rsidRPr="00B60A92">
        <w:rPr>
          <w:lang w:val="en-US"/>
        </w:rPr>
        <w:t>He was never in time for his classes... He wasn't in time for his dinner... Then one day... he wasn't in his time at all.</w:t>
      </w:r>
      <w:r>
        <w:rPr>
          <w:lang w:val="en-US"/>
        </w:rPr>
        <w:t xml:space="preserve"> </w:t>
      </w:r>
      <w:r w:rsidRPr="00B60A92">
        <w:rPr>
          <w:lang w:val="en-US"/>
        </w:rPr>
        <w:t xml:space="preserve">Marty McFly's having the time of his life. The </w:t>
      </w:r>
      <w:r w:rsidRPr="00B60A92">
        <w:rPr>
          <w:lang w:val="en-US"/>
        </w:rPr>
        <w:lastRenderedPageBreak/>
        <w:t>only question is -- what time is it?</w:t>
      </w:r>
      <w:r>
        <w:rPr>
          <w:lang w:val="en-US"/>
        </w:rPr>
        <w:t xml:space="preserve"> </w:t>
      </w:r>
      <w:r w:rsidRPr="00B60A92">
        <w:rPr>
          <w:lang w:val="en-US"/>
        </w:rPr>
        <w:t>Meet Marty McFly. He's broken the time barrier. Busted his parents' first date. And, maybe, botched his chances of ever being born.</w:t>
      </w:r>
      <w:r>
        <w:rPr>
          <w:lang w:val="en-US"/>
        </w:rPr>
        <w:t xml:space="preserve"> </w:t>
      </w:r>
      <w:r w:rsidRPr="00B60A92">
        <w:rPr>
          <w:lang w:val="en-US"/>
        </w:rPr>
        <w:t>Marty McFly just broke the time barrier. He's only got one week to get it fixed.</w:t>
      </w:r>
    </w:p>
    <w:p w14:paraId="1B8FE9E3" w14:textId="77777777" w:rsidR="00B60A92" w:rsidRDefault="00DD2826" w:rsidP="00DD2826">
      <w:pPr>
        <w:spacing w:line="240" w:lineRule="auto"/>
        <w:rPr>
          <w:b/>
          <w:lang w:val="en-US"/>
        </w:rPr>
      </w:pPr>
      <w:r w:rsidRPr="00DD2826">
        <w:rPr>
          <w:b/>
          <w:lang w:val="en-US"/>
        </w:rPr>
        <w:t>animado/Anna &amp; Bella</w:t>
      </w:r>
      <w:r w:rsidR="00C1579A">
        <w:rPr>
          <w:b/>
          <w:lang w:val="en-US"/>
        </w:rPr>
        <w:tab/>
      </w:r>
      <w:r w:rsidR="00C1579A">
        <w:rPr>
          <w:b/>
          <w:lang w:val="en-US"/>
        </w:rPr>
        <w:tab/>
        <w:t>SIN FOTOOOOOOOOOOOO!!!!!!!!!</w:t>
      </w:r>
    </w:p>
    <w:p w14:paraId="7B0C731E" w14:textId="77777777" w:rsidR="00B60A92" w:rsidRPr="008D1D25" w:rsidRDefault="00B60A92" w:rsidP="00B60A92">
      <w:pPr>
        <w:spacing w:line="240" w:lineRule="auto"/>
        <w:rPr>
          <w:lang w:val="en-US"/>
        </w:rPr>
      </w:pPr>
      <w:r>
        <w:rPr>
          <w:lang w:val="en-US"/>
        </w:rPr>
        <w:t>Directed by</w:t>
      </w:r>
      <w:r w:rsidRPr="00A73267">
        <w:rPr>
          <w:lang w:val="en-US"/>
        </w:rPr>
        <w:t xml:space="preserve"> </w:t>
      </w:r>
      <w:r>
        <w:rPr>
          <w:lang w:val="en-US"/>
        </w:rPr>
        <w:tab/>
      </w:r>
      <w:r w:rsidRPr="00B60A92">
        <w:rPr>
          <w:lang w:val="en-US"/>
        </w:rPr>
        <w:t>Børge Ring</w:t>
      </w:r>
    </w:p>
    <w:p w14:paraId="27A934F2" w14:textId="77777777" w:rsidR="00B60A92" w:rsidRPr="008D1D25" w:rsidRDefault="00B60A92" w:rsidP="00B60A92">
      <w:pPr>
        <w:spacing w:line="240" w:lineRule="auto"/>
        <w:rPr>
          <w:lang w:val="en-US"/>
        </w:rPr>
      </w:pPr>
      <w:r w:rsidRPr="008D1D25">
        <w:rPr>
          <w:lang w:val="en-US"/>
        </w:rPr>
        <w:t>Produced by</w:t>
      </w:r>
      <w:r w:rsidRPr="008D1D25">
        <w:rPr>
          <w:lang w:val="en-US"/>
        </w:rPr>
        <w:tab/>
      </w:r>
      <w:r w:rsidRPr="00B60A92">
        <w:rPr>
          <w:lang w:val="en-US"/>
        </w:rPr>
        <w:t>Børge Ring</w:t>
      </w:r>
    </w:p>
    <w:p w14:paraId="2160E2E3" w14:textId="77777777" w:rsidR="00B60A92" w:rsidRPr="008D1D25" w:rsidRDefault="00B60A92" w:rsidP="00B60A92">
      <w:pPr>
        <w:spacing w:line="240" w:lineRule="auto"/>
        <w:rPr>
          <w:lang w:val="en-US"/>
        </w:rPr>
      </w:pPr>
      <w:r w:rsidRPr="008D1D25">
        <w:rPr>
          <w:lang w:val="en-US"/>
        </w:rPr>
        <w:t>Release date(s)</w:t>
      </w:r>
      <w:r w:rsidRPr="008D1D25">
        <w:rPr>
          <w:lang w:val="en-US"/>
        </w:rPr>
        <w:tab/>
        <w:t>1985</w:t>
      </w:r>
    </w:p>
    <w:p w14:paraId="1CECD012" w14:textId="77777777" w:rsidR="00B60A92" w:rsidRPr="008D1D25" w:rsidRDefault="00B60A92" w:rsidP="00B60A92">
      <w:pPr>
        <w:spacing w:line="240" w:lineRule="auto"/>
        <w:rPr>
          <w:lang w:val="en-US"/>
        </w:rPr>
      </w:pPr>
      <w:r>
        <w:rPr>
          <w:lang w:val="en-US"/>
        </w:rPr>
        <w:t>Running time</w:t>
      </w:r>
      <w:r>
        <w:rPr>
          <w:lang w:val="en-US"/>
        </w:rPr>
        <w:tab/>
        <w:t>8</w:t>
      </w:r>
      <w:r w:rsidRPr="008D1D25">
        <w:rPr>
          <w:lang w:val="en-US"/>
        </w:rPr>
        <w:t xml:space="preserve"> minutes</w:t>
      </w:r>
    </w:p>
    <w:p w14:paraId="43F6FF75" w14:textId="77777777" w:rsidR="00B60A92" w:rsidRPr="008D1D25" w:rsidRDefault="00B60A92" w:rsidP="00B60A92">
      <w:pPr>
        <w:spacing w:line="240" w:lineRule="auto"/>
        <w:rPr>
          <w:lang w:val="en-US"/>
        </w:rPr>
      </w:pPr>
      <w:r w:rsidRPr="008D1D25">
        <w:rPr>
          <w:lang w:val="en-US"/>
        </w:rPr>
        <w:t>Country</w:t>
      </w:r>
      <w:r w:rsidRPr="008D1D25">
        <w:rPr>
          <w:lang w:val="en-US"/>
        </w:rPr>
        <w:tab/>
      </w:r>
      <w:r>
        <w:rPr>
          <w:lang w:val="en-US"/>
        </w:rPr>
        <w:t>Netherlands</w:t>
      </w:r>
    </w:p>
    <w:p w14:paraId="75B2F8D4" w14:textId="77777777" w:rsidR="00B60A92" w:rsidRDefault="00B60A92" w:rsidP="00B60A92">
      <w:pPr>
        <w:spacing w:line="240" w:lineRule="auto"/>
        <w:rPr>
          <w:lang w:val="en-US"/>
        </w:rPr>
      </w:pPr>
      <w:r>
        <w:rPr>
          <w:lang w:val="en-US"/>
        </w:rPr>
        <w:t>Language</w:t>
      </w:r>
      <w:r>
        <w:rPr>
          <w:lang w:val="en-US"/>
        </w:rPr>
        <w:tab/>
        <w:t>Dutch</w:t>
      </w:r>
    </w:p>
    <w:p w14:paraId="6E00C83C" w14:textId="77777777" w:rsidR="00B60A92" w:rsidRDefault="00B60A92" w:rsidP="00B60A92">
      <w:pPr>
        <w:spacing w:line="240" w:lineRule="auto"/>
        <w:rPr>
          <w:lang w:val="en-US"/>
        </w:rPr>
      </w:pPr>
      <w:r>
        <w:rPr>
          <w:lang w:val="en-US"/>
        </w:rPr>
        <w:t>Genero</w:t>
      </w:r>
      <w:r>
        <w:rPr>
          <w:lang w:val="en-US"/>
        </w:rPr>
        <w:tab/>
      </w:r>
      <w:r>
        <w:rPr>
          <w:lang w:val="en-US"/>
        </w:rPr>
        <w:tab/>
        <w:t>Animado</w:t>
      </w:r>
    </w:p>
    <w:p w14:paraId="2F0EA34E" w14:textId="77777777" w:rsidR="00B60A92" w:rsidRDefault="00B60A92" w:rsidP="00B60A92">
      <w:pPr>
        <w:spacing w:line="240" w:lineRule="auto"/>
        <w:rPr>
          <w:lang w:val="en-US"/>
        </w:rPr>
      </w:pPr>
      <w:r>
        <w:rPr>
          <w:lang w:val="en-US"/>
        </w:rPr>
        <w:t>Censura</w:t>
      </w:r>
      <w:r>
        <w:rPr>
          <w:lang w:val="en-US"/>
        </w:rPr>
        <w:tab/>
        <w:t>PG</w:t>
      </w:r>
    </w:p>
    <w:p w14:paraId="5F9BA467" w14:textId="77777777" w:rsidR="00DD2826" w:rsidRPr="00B60A92" w:rsidRDefault="00B60A92" w:rsidP="00DD2826">
      <w:pPr>
        <w:spacing w:line="240" w:lineRule="auto"/>
        <w:rPr>
          <w:lang w:val="en-US"/>
        </w:rPr>
      </w:pPr>
      <w:r>
        <w:rPr>
          <w:lang w:val="en-US"/>
        </w:rPr>
        <w:t>Resumen:</w:t>
      </w:r>
      <w:r>
        <w:rPr>
          <w:lang w:val="en-US"/>
        </w:rPr>
        <w:tab/>
      </w:r>
      <w:r w:rsidR="00C1579A" w:rsidRPr="00C1579A">
        <w:rPr>
          <w:lang w:val="en-US"/>
        </w:rPr>
        <w:t>Two sisters look back on their life together.</w:t>
      </w:r>
    </w:p>
    <w:p w14:paraId="70FEDEAE" w14:textId="77777777" w:rsidR="00C1579A" w:rsidRDefault="00DD2826" w:rsidP="00DD2826">
      <w:pPr>
        <w:spacing w:line="240" w:lineRule="auto"/>
        <w:rPr>
          <w:b/>
          <w:lang w:val="en-US"/>
        </w:rPr>
      </w:pPr>
      <w:r w:rsidRPr="00DD2826">
        <w:rPr>
          <w:b/>
          <w:lang w:val="en-US"/>
        </w:rPr>
        <w:t>animado/The Big Snit</w:t>
      </w:r>
    </w:p>
    <w:p w14:paraId="7CB19C30" w14:textId="77777777" w:rsidR="00C1579A" w:rsidRPr="00C1579A" w:rsidRDefault="00C1579A" w:rsidP="00C1579A">
      <w:pPr>
        <w:spacing w:line="240" w:lineRule="auto"/>
        <w:rPr>
          <w:lang w:val="en-US"/>
        </w:rPr>
      </w:pPr>
      <w:r w:rsidRPr="00C1579A">
        <w:rPr>
          <w:lang w:val="en-US"/>
        </w:rPr>
        <w:t>Directed by</w:t>
      </w:r>
      <w:r w:rsidRPr="00C1579A">
        <w:rPr>
          <w:lang w:val="en-US"/>
        </w:rPr>
        <w:tab/>
        <w:t>Richard Condie</w:t>
      </w:r>
    </w:p>
    <w:p w14:paraId="44C1DBB1" w14:textId="77777777" w:rsidR="00C1579A" w:rsidRPr="00C1579A" w:rsidRDefault="00C1579A" w:rsidP="00C1579A">
      <w:pPr>
        <w:spacing w:line="240" w:lineRule="auto"/>
        <w:rPr>
          <w:lang w:val="en-US"/>
        </w:rPr>
      </w:pPr>
      <w:r w:rsidRPr="00C1579A">
        <w:rPr>
          <w:lang w:val="en-US"/>
        </w:rPr>
        <w:t>Written by</w:t>
      </w:r>
      <w:r w:rsidRPr="00C1579A">
        <w:rPr>
          <w:lang w:val="en-US"/>
        </w:rPr>
        <w:tab/>
        <w:t>Richard Condie</w:t>
      </w:r>
    </w:p>
    <w:p w14:paraId="5C15F1B0" w14:textId="77777777" w:rsidR="00C1579A" w:rsidRPr="00C1579A" w:rsidRDefault="00C1579A" w:rsidP="00C1579A">
      <w:pPr>
        <w:spacing w:line="240" w:lineRule="auto"/>
        <w:ind w:left="708" w:firstLine="708"/>
        <w:rPr>
          <w:lang w:val="en-US"/>
        </w:rPr>
      </w:pPr>
      <w:r w:rsidRPr="00C1579A">
        <w:rPr>
          <w:lang w:val="en-US"/>
        </w:rPr>
        <w:t>Michael J.F. Scott</w:t>
      </w:r>
    </w:p>
    <w:p w14:paraId="50E5C55A" w14:textId="77777777" w:rsidR="00C1579A" w:rsidRDefault="00C1579A" w:rsidP="00C1579A">
      <w:pPr>
        <w:spacing w:line="240" w:lineRule="auto"/>
        <w:rPr>
          <w:lang w:val="en-US"/>
        </w:rPr>
      </w:pPr>
      <w:r w:rsidRPr="00C1579A">
        <w:rPr>
          <w:lang w:val="en-US"/>
        </w:rPr>
        <w:t>Music by</w:t>
      </w:r>
      <w:r w:rsidRPr="00C1579A">
        <w:rPr>
          <w:lang w:val="en-US"/>
        </w:rPr>
        <w:tab/>
        <w:t>Patrick Godfrey</w:t>
      </w:r>
    </w:p>
    <w:p w14:paraId="19D0F46D" w14:textId="77777777" w:rsidR="00C1579A" w:rsidRDefault="00C1579A" w:rsidP="00C1579A">
      <w:pPr>
        <w:spacing w:line="240" w:lineRule="auto"/>
        <w:rPr>
          <w:lang w:val="en-US"/>
        </w:rPr>
      </w:pPr>
      <w:r>
        <w:rPr>
          <w:lang w:val="en-US"/>
        </w:rPr>
        <w:t>Release Date(s)</w:t>
      </w:r>
      <w:r>
        <w:rPr>
          <w:lang w:val="en-US"/>
        </w:rPr>
        <w:tab/>
        <w:t>1985</w:t>
      </w:r>
    </w:p>
    <w:p w14:paraId="003DAE34" w14:textId="77777777" w:rsidR="00C1579A" w:rsidRPr="00C1579A" w:rsidRDefault="00C1579A" w:rsidP="00C1579A">
      <w:pPr>
        <w:spacing w:line="240" w:lineRule="auto"/>
        <w:rPr>
          <w:lang w:val="en-US"/>
        </w:rPr>
      </w:pPr>
      <w:r>
        <w:rPr>
          <w:lang w:val="en-US"/>
        </w:rPr>
        <w:t xml:space="preserve">Running time </w:t>
      </w:r>
      <w:r>
        <w:rPr>
          <w:lang w:val="en-US"/>
        </w:rPr>
        <w:tab/>
        <w:t>10 min</w:t>
      </w:r>
    </w:p>
    <w:p w14:paraId="5950A1A2" w14:textId="77777777" w:rsidR="00C1579A" w:rsidRPr="00C1579A" w:rsidRDefault="00C1579A" w:rsidP="00C1579A">
      <w:pPr>
        <w:spacing w:line="240" w:lineRule="auto"/>
        <w:rPr>
          <w:lang w:val="en-US"/>
        </w:rPr>
      </w:pPr>
      <w:r w:rsidRPr="00C1579A">
        <w:rPr>
          <w:lang w:val="en-US"/>
        </w:rPr>
        <w:t>Distributed by</w:t>
      </w:r>
      <w:r w:rsidRPr="00C1579A">
        <w:rPr>
          <w:lang w:val="en-US"/>
        </w:rPr>
        <w:tab/>
        <w:t>National Film Board of Canada</w:t>
      </w:r>
    </w:p>
    <w:p w14:paraId="0555AC28" w14:textId="77777777" w:rsidR="00C1579A" w:rsidRDefault="00C1579A" w:rsidP="00C1579A">
      <w:pPr>
        <w:spacing w:line="240" w:lineRule="auto"/>
        <w:rPr>
          <w:lang w:val="en-US"/>
        </w:rPr>
      </w:pPr>
      <w:r w:rsidRPr="00C1579A">
        <w:rPr>
          <w:lang w:val="en-US"/>
        </w:rPr>
        <w:t>Country</w:t>
      </w:r>
      <w:r w:rsidRPr="00C1579A">
        <w:rPr>
          <w:lang w:val="en-US"/>
        </w:rPr>
        <w:tab/>
        <w:t>Canada</w:t>
      </w:r>
    </w:p>
    <w:p w14:paraId="42BA3666" w14:textId="77777777" w:rsidR="00C1579A" w:rsidRDefault="00C1579A" w:rsidP="00C1579A">
      <w:pPr>
        <w:spacing w:line="240" w:lineRule="auto"/>
        <w:rPr>
          <w:lang w:val="en-US"/>
        </w:rPr>
      </w:pPr>
      <w:r>
        <w:rPr>
          <w:lang w:val="en-US"/>
        </w:rPr>
        <w:t>Lenguage</w:t>
      </w:r>
      <w:r>
        <w:rPr>
          <w:lang w:val="en-US"/>
        </w:rPr>
        <w:tab/>
        <w:t>English</w:t>
      </w:r>
    </w:p>
    <w:p w14:paraId="7CC5C5E9" w14:textId="77777777" w:rsidR="00C1579A" w:rsidRDefault="00C1579A" w:rsidP="00C1579A">
      <w:pPr>
        <w:spacing w:line="240" w:lineRule="auto"/>
        <w:rPr>
          <w:lang w:val="en-US"/>
        </w:rPr>
      </w:pPr>
      <w:r>
        <w:rPr>
          <w:lang w:val="en-US"/>
        </w:rPr>
        <w:t>Genero</w:t>
      </w:r>
      <w:r>
        <w:rPr>
          <w:lang w:val="en-US"/>
        </w:rPr>
        <w:tab/>
      </w:r>
      <w:r>
        <w:rPr>
          <w:lang w:val="en-US"/>
        </w:rPr>
        <w:tab/>
        <w:t>Animado</w:t>
      </w:r>
    </w:p>
    <w:p w14:paraId="4A467A33" w14:textId="77777777" w:rsidR="00C1579A" w:rsidRDefault="00C1579A" w:rsidP="00C1579A">
      <w:pPr>
        <w:spacing w:line="240" w:lineRule="auto"/>
        <w:rPr>
          <w:lang w:val="en-US"/>
        </w:rPr>
      </w:pPr>
      <w:r>
        <w:rPr>
          <w:lang w:val="en-US"/>
        </w:rPr>
        <w:t>Censura</w:t>
      </w:r>
      <w:r>
        <w:rPr>
          <w:lang w:val="en-US"/>
        </w:rPr>
        <w:tab/>
        <w:t>PG</w:t>
      </w:r>
    </w:p>
    <w:p w14:paraId="0CCAC86D" w14:textId="77777777" w:rsidR="00DD2826" w:rsidRPr="00C1579A" w:rsidRDefault="00C1579A" w:rsidP="00C1579A">
      <w:pPr>
        <w:spacing w:line="240" w:lineRule="auto"/>
        <w:rPr>
          <w:lang w:val="en-US"/>
        </w:rPr>
      </w:pPr>
      <w:r>
        <w:rPr>
          <w:lang w:val="en-US"/>
        </w:rPr>
        <w:t>Resumen:</w:t>
      </w:r>
      <w:r>
        <w:rPr>
          <w:lang w:val="en-US"/>
        </w:rPr>
        <w:tab/>
      </w:r>
      <w:r w:rsidRPr="00C1579A">
        <w:rPr>
          <w:lang w:val="en-US"/>
        </w:rPr>
        <w:t>A couple have a fight over a scrabble game unaware that a full scale nuclear war has started.</w:t>
      </w:r>
    </w:p>
    <w:p w14:paraId="5A77C587" w14:textId="77777777" w:rsidR="00C1579A" w:rsidRDefault="00DD2826" w:rsidP="00DD2826">
      <w:pPr>
        <w:spacing w:line="240" w:lineRule="auto"/>
        <w:rPr>
          <w:b/>
          <w:lang w:val="en-US"/>
        </w:rPr>
      </w:pPr>
      <w:r w:rsidRPr="00DD2826">
        <w:rPr>
          <w:b/>
          <w:lang w:val="en-US"/>
        </w:rPr>
        <w:t>animado/Second Class Mail</w:t>
      </w:r>
      <w:r w:rsidR="00385E48">
        <w:rPr>
          <w:b/>
          <w:lang w:val="en-US"/>
        </w:rPr>
        <w:tab/>
      </w:r>
      <w:r w:rsidR="00385E48">
        <w:rPr>
          <w:b/>
          <w:lang w:val="en-US"/>
        </w:rPr>
        <w:tab/>
        <w:t>SIN FOTOOOOOOO!!!!!!!!!!!</w:t>
      </w:r>
    </w:p>
    <w:p w14:paraId="3FE1B445" w14:textId="77777777" w:rsidR="00C1579A" w:rsidRPr="008D1D25" w:rsidRDefault="00C1579A" w:rsidP="00C1579A">
      <w:pPr>
        <w:spacing w:line="240" w:lineRule="auto"/>
        <w:rPr>
          <w:lang w:val="en-US"/>
        </w:rPr>
      </w:pPr>
      <w:r>
        <w:rPr>
          <w:lang w:val="en-US"/>
        </w:rPr>
        <w:t>Directed by</w:t>
      </w:r>
      <w:r w:rsidRPr="00A73267">
        <w:rPr>
          <w:lang w:val="en-US"/>
        </w:rPr>
        <w:t xml:space="preserve"> </w:t>
      </w:r>
      <w:r>
        <w:rPr>
          <w:lang w:val="en-US"/>
        </w:rPr>
        <w:tab/>
      </w:r>
      <w:r w:rsidRPr="00C1579A">
        <w:rPr>
          <w:lang w:val="en-US"/>
        </w:rPr>
        <w:t>Alison Snowden</w:t>
      </w:r>
    </w:p>
    <w:p w14:paraId="50CD87F1" w14:textId="77777777" w:rsidR="00C1579A" w:rsidRPr="008D1D25" w:rsidRDefault="00C1579A" w:rsidP="00C1579A">
      <w:pPr>
        <w:spacing w:line="240" w:lineRule="auto"/>
        <w:rPr>
          <w:lang w:val="en-US"/>
        </w:rPr>
      </w:pPr>
      <w:r w:rsidRPr="008D1D25">
        <w:rPr>
          <w:lang w:val="en-US"/>
        </w:rPr>
        <w:lastRenderedPageBreak/>
        <w:t>Produced by</w:t>
      </w:r>
      <w:r w:rsidRPr="008D1D25">
        <w:rPr>
          <w:lang w:val="en-US"/>
        </w:rPr>
        <w:tab/>
      </w:r>
      <w:r w:rsidRPr="00C1579A">
        <w:rPr>
          <w:lang w:val="en-US"/>
        </w:rPr>
        <w:t>Alison Snowden</w:t>
      </w:r>
    </w:p>
    <w:p w14:paraId="77E51053" w14:textId="77777777" w:rsidR="00C1579A" w:rsidRPr="008D1D25" w:rsidRDefault="00C1579A" w:rsidP="00C1579A">
      <w:pPr>
        <w:spacing w:line="240" w:lineRule="auto"/>
        <w:rPr>
          <w:lang w:val="en-US"/>
        </w:rPr>
      </w:pPr>
      <w:r w:rsidRPr="008D1D25">
        <w:rPr>
          <w:lang w:val="en-US"/>
        </w:rPr>
        <w:t>Release date(s)</w:t>
      </w:r>
      <w:r w:rsidRPr="008D1D25">
        <w:rPr>
          <w:lang w:val="en-US"/>
        </w:rPr>
        <w:tab/>
        <w:t>1985</w:t>
      </w:r>
    </w:p>
    <w:p w14:paraId="29B02FF2" w14:textId="77777777" w:rsidR="00C1579A" w:rsidRPr="008D1D25" w:rsidRDefault="00C1579A" w:rsidP="00C1579A">
      <w:pPr>
        <w:spacing w:line="240" w:lineRule="auto"/>
        <w:rPr>
          <w:lang w:val="en-US"/>
        </w:rPr>
      </w:pPr>
      <w:r>
        <w:rPr>
          <w:lang w:val="en-US"/>
        </w:rPr>
        <w:t>Running time</w:t>
      </w:r>
      <w:r>
        <w:rPr>
          <w:lang w:val="en-US"/>
        </w:rPr>
        <w:tab/>
        <w:t>4</w:t>
      </w:r>
      <w:r w:rsidRPr="008D1D25">
        <w:rPr>
          <w:lang w:val="en-US"/>
        </w:rPr>
        <w:t xml:space="preserve"> minutes</w:t>
      </w:r>
    </w:p>
    <w:p w14:paraId="672C310D" w14:textId="77777777" w:rsidR="00C1579A" w:rsidRPr="008D1D25" w:rsidRDefault="00C1579A" w:rsidP="00C1579A">
      <w:pPr>
        <w:spacing w:line="240" w:lineRule="auto"/>
        <w:rPr>
          <w:lang w:val="en-US"/>
        </w:rPr>
      </w:pPr>
      <w:r w:rsidRPr="008D1D25">
        <w:rPr>
          <w:lang w:val="en-US"/>
        </w:rPr>
        <w:t>Country</w:t>
      </w:r>
      <w:r w:rsidRPr="008D1D25">
        <w:rPr>
          <w:lang w:val="en-US"/>
        </w:rPr>
        <w:tab/>
      </w:r>
      <w:r>
        <w:rPr>
          <w:lang w:val="en-US"/>
        </w:rPr>
        <w:t>UK</w:t>
      </w:r>
    </w:p>
    <w:p w14:paraId="2562AD45" w14:textId="77777777" w:rsidR="00C1579A" w:rsidRDefault="00C1579A" w:rsidP="00C1579A">
      <w:pPr>
        <w:spacing w:line="240" w:lineRule="auto"/>
        <w:rPr>
          <w:lang w:val="en-US"/>
        </w:rPr>
      </w:pPr>
      <w:r>
        <w:rPr>
          <w:lang w:val="en-US"/>
        </w:rPr>
        <w:t>Language</w:t>
      </w:r>
      <w:r>
        <w:rPr>
          <w:lang w:val="en-US"/>
        </w:rPr>
        <w:tab/>
        <w:t>None</w:t>
      </w:r>
    </w:p>
    <w:p w14:paraId="559DF8F8" w14:textId="77777777" w:rsidR="00C1579A" w:rsidRDefault="00C1579A" w:rsidP="00C1579A">
      <w:pPr>
        <w:spacing w:line="240" w:lineRule="auto"/>
        <w:rPr>
          <w:lang w:val="en-US"/>
        </w:rPr>
      </w:pPr>
      <w:r>
        <w:rPr>
          <w:lang w:val="en-US"/>
        </w:rPr>
        <w:t>Genero</w:t>
      </w:r>
      <w:r>
        <w:rPr>
          <w:lang w:val="en-US"/>
        </w:rPr>
        <w:tab/>
      </w:r>
      <w:r>
        <w:rPr>
          <w:lang w:val="en-US"/>
        </w:rPr>
        <w:tab/>
        <w:t>Animado</w:t>
      </w:r>
    </w:p>
    <w:p w14:paraId="2865382F" w14:textId="77777777" w:rsidR="00C1579A" w:rsidRDefault="00C1579A" w:rsidP="00C1579A">
      <w:pPr>
        <w:spacing w:line="240" w:lineRule="auto"/>
        <w:rPr>
          <w:lang w:val="en-US"/>
        </w:rPr>
      </w:pPr>
      <w:r>
        <w:rPr>
          <w:lang w:val="en-US"/>
        </w:rPr>
        <w:t>Censura</w:t>
      </w:r>
      <w:r>
        <w:rPr>
          <w:lang w:val="en-US"/>
        </w:rPr>
        <w:tab/>
        <w:t>PG</w:t>
      </w:r>
    </w:p>
    <w:p w14:paraId="4E2920BD" w14:textId="77777777" w:rsidR="00C1579A" w:rsidRPr="00B60A92" w:rsidRDefault="00C1579A" w:rsidP="00C1579A">
      <w:pPr>
        <w:spacing w:line="240" w:lineRule="auto"/>
        <w:rPr>
          <w:lang w:val="en-US"/>
        </w:rPr>
      </w:pPr>
      <w:r>
        <w:rPr>
          <w:lang w:val="en-US"/>
        </w:rPr>
        <w:t>Resumen:</w:t>
      </w:r>
      <w:r>
        <w:rPr>
          <w:lang w:val="en-US"/>
        </w:rPr>
        <w:tab/>
      </w:r>
      <w:r w:rsidRPr="00C1579A">
        <w:rPr>
          <w:lang w:val="en-US"/>
        </w:rPr>
        <w:t>A lonely woman sends off for a special mail-order package.</w:t>
      </w:r>
    </w:p>
    <w:p w14:paraId="1AD9DF4F" w14:textId="77777777" w:rsidR="00DD2826" w:rsidRPr="00DD2826" w:rsidRDefault="00DD2826" w:rsidP="00DD2826">
      <w:pPr>
        <w:spacing w:line="240" w:lineRule="auto"/>
        <w:rPr>
          <w:b/>
          <w:lang w:val="en-US"/>
        </w:rPr>
      </w:pPr>
    </w:p>
    <w:p w14:paraId="33589BB6" w14:textId="77777777" w:rsidR="00385E48" w:rsidRPr="00A73267" w:rsidRDefault="00DD2826" w:rsidP="00DD2826">
      <w:pPr>
        <w:spacing w:line="240" w:lineRule="auto"/>
        <w:rPr>
          <w:b/>
        </w:rPr>
      </w:pPr>
      <w:r w:rsidRPr="00A73267">
        <w:rPr>
          <w:b/>
        </w:rPr>
        <w:t>cortometraje/Molly's Pilgrim</w:t>
      </w:r>
      <w:r w:rsidR="00385E48" w:rsidRPr="00A73267">
        <w:rPr>
          <w:b/>
        </w:rPr>
        <w:tab/>
        <w:t>SIN FOTOOOOOOOO!!!!!!!!!</w:t>
      </w:r>
    </w:p>
    <w:p w14:paraId="695A6FEE" w14:textId="77777777" w:rsidR="00385E48" w:rsidRPr="00385E48" w:rsidRDefault="00385E48" w:rsidP="00385E48">
      <w:pPr>
        <w:spacing w:line="240" w:lineRule="auto"/>
        <w:rPr>
          <w:lang w:val="en-US"/>
        </w:rPr>
      </w:pPr>
      <w:r>
        <w:rPr>
          <w:lang w:val="en-US"/>
        </w:rPr>
        <w:t>D</w:t>
      </w:r>
      <w:r w:rsidRPr="00385E48">
        <w:rPr>
          <w:lang w:val="en-US"/>
        </w:rPr>
        <w:t>irected by</w:t>
      </w:r>
      <w:r w:rsidRPr="00385E48">
        <w:rPr>
          <w:lang w:val="en-US"/>
        </w:rPr>
        <w:tab/>
        <w:t>Jeffrey D. Brown</w:t>
      </w:r>
    </w:p>
    <w:p w14:paraId="4D84DCFE" w14:textId="77777777" w:rsidR="00385E48" w:rsidRPr="00385E48" w:rsidRDefault="00385E48" w:rsidP="00385E48">
      <w:pPr>
        <w:spacing w:line="240" w:lineRule="auto"/>
        <w:rPr>
          <w:lang w:val="en-US"/>
        </w:rPr>
      </w:pPr>
      <w:r w:rsidRPr="00385E48">
        <w:rPr>
          <w:lang w:val="en-US"/>
        </w:rPr>
        <w:t>Produced by</w:t>
      </w:r>
      <w:r w:rsidRPr="00385E48">
        <w:rPr>
          <w:lang w:val="en-US"/>
        </w:rPr>
        <w:tab/>
        <w:t>Jeffrey D. Brown</w:t>
      </w:r>
    </w:p>
    <w:p w14:paraId="7D1EECD0" w14:textId="77777777" w:rsidR="00385E48" w:rsidRPr="00385E48" w:rsidRDefault="00385E48" w:rsidP="00385E48">
      <w:pPr>
        <w:spacing w:line="240" w:lineRule="auto"/>
        <w:ind w:left="708" w:firstLine="708"/>
        <w:rPr>
          <w:lang w:val="en-US"/>
        </w:rPr>
      </w:pPr>
      <w:r w:rsidRPr="00385E48">
        <w:rPr>
          <w:lang w:val="en-US"/>
        </w:rPr>
        <w:t>Barbara Bryant</w:t>
      </w:r>
    </w:p>
    <w:p w14:paraId="266FE106" w14:textId="77777777" w:rsidR="00385E48" w:rsidRPr="00385E48" w:rsidRDefault="00385E48" w:rsidP="00385E48">
      <w:pPr>
        <w:spacing w:line="240" w:lineRule="auto"/>
        <w:ind w:left="708" w:firstLine="708"/>
        <w:rPr>
          <w:lang w:val="en-US"/>
        </w:rPr>
      </w:pPr>
      <w:r w:rsidRPr="00385E48">
        <w:rPr>
          <w:lang w:val="en-US"/>
        </w:rPr>
        <w:t>Chris Pelzer</w:t>
      </w:r>
    </w:p>
    <w:p w14:paraId="2D186797" w14:textId="77777777" w:rsidR="00385E48" w:rsidRPr="00385E48" w:rsidRDefault="00385E48" w:rsidP="00385E48">
      <w:pPr>
        <w:spacing w:line="240" w:lineRule="auto"/>
        <w:rPr>
          <w:lang w:val="en-US"/>
        </w:rPr>
      </w:pPr>
      <w:r w:rsidRPr="00385E48">
        <w:rPr>
          <w:lang w:val="en-US"/>
        </w:rPr>
        <w:t>Written by</w:t>
      </w:r>
      <w:r w:rsidRPr="00385E48">
        <w:rPr>
          <w:lang w:val="en-US"/>
        </w:rPr>
        <w:tab/>
        <w:t>Jeffrey D. Brown</w:t>
      </w:r>
    </w:p>
    <w:p w14:paraId="1C4ADF7A" w14:textId="77777777" w:rsidR="00385E48" w:rsidRPr="00385E48" w:rsidRDefault="00385E48" w:rsidP="00385E48">
      <w:pPr>
        <w:spacing w:line="240" w:lineRule="auto"/>
        <w:ind w:left="708" w:firstLine="708"/>
        <w:rPr>
          <w:lang w:val="en-US"/>
        </w:rPr>
      </w:pPr>
      <w:r w:rsidRPr="00385E48">
        <w:rPr>
          <w:lang w:val="en-US"/>
        </w:rPr>
        <w:t>Barbara Cohen</w:t>
      </w:r>
    </w:p>
    <w:p w14:paraId="7F6C1A11" w14:textId="77777777" w:rsidR="00385E48" w:rsidRPr="00385E48" w:rsidRDefault="00385E48" w:rsidP="00385E48">
      <w:pPr>
        <w:spacing w:line="240" w:lineRule="auto"/>
        <w:ind w:left="708" w:firstLine="708"/>
        <w:rPr>
          <w:lang w:val="en-US"/>
        </w:rPr>
      </w:pPr>
      <w:r w:rsidRPr="00385E48">
        <w:rPr>
          <w:lang w:val="en-US"/>
        </w:rPr>
        <w:t>Chris Pelzer</w:t>
      </w:r>
    </w:p>
    <w:p w14:paraId="7130FAB4" w14:textId="77777777" w:rsidR="00385E48" w:rsidRPr="00385E48" w:rsidRDefault="00385E48" w:rsidP="00385E48">
      <w:pPr>
        <w:spacing w:line="240" w:lineRule="auto"/>
        <w:rPr>
          <w:lang w:val="en-US"/>
        </w:rPr>
      </w:pPr>
      <w:r w:rsidRPr="00385E48">
        <w:rPr>
          <w:lang w:val="en-US"/>
        </w:rPr>
        <w:t>Starring</w:t>
      </w:r>
      <w:r>
        <w:rPr>
          <w:lang w:val="en-US"/>
        </w:rPr>
        <w:tab/>
      </w:r>
      <w:r>
        <w:rPr>
          <w:lang w:val="en-US"/>
        </w:rPr>
        <w:tab/>
      </w:r>
      <w:r w:rsidRPr="00385E48">
        <w:rPr>
          <w:lang w:val="en-US"/>
        </w:rPr>
        <w:t>Lilly Balaban</w:t>
      </w:r>
    </w:p>
    <w:p w14:paraId="7F0EC765" w14:textId="77777777" w:rsidR="00385E48" w:rsidRPr="00385E48" w:rsidRDefault="00385E48" w:rsidP="00385E48">
      <w:pPr>
        <w:spacing w:line="240" w:lineRule="auto"/>
        <w:ind w:left="1416"/>
        <w:rPr>
          <w:lang w:val="en-US"/>
        </w:rPr>
      </w:pPr>
      <w:r w:rsidRPr="00385E48">
        <w:rPr>
          <w:lang w:val="en-US"/>
        </w:rPr>
        <w:t>Jessica Bertan</w:t>
      </w:r>
    </w:p>
    <w:p w14:paraId="75045F34" w14:textId="77777777" w:rsidR="00385E48" w:rsidRPr="00385E48" w:rsidRDefault="00385E48" w:rsidP="00385E48">
      <w:pPr>
        <w:spacing w:line="240" w:lineRule="auto"/>
        <w:rPr>
          <w:lang w:val="en-US"/>
        </w:rPr>
      </w:pPr>
      <w:r w:rsidRPr="00385E48">
        <w:rPr>
          <w:lang w:val="en-US"/>
        </w:rPr>
        <w:t>Cinematography</w:t>
      </w:r>
      <w:r w:rsidRPr="00385E48">
        <w:rPr>
          <w:lang w:val="en-US"/>
        </w:rPr>
        <w:tab/>
        <w:t>Mark Trottenberg</w:t>
      </w:r>
    </w:p>
    <w:p w14:paraId="43C55549" w14:textId="77777777" w:rsidR="00385E48" w:rsidRPr="00385E48" w:rsidRDefault="00385E48" w:rsidP="00385E48">
      <w:pPr>
        <w:spacing w:line="240" w:lineRule="auto"/>
        <w:rPr>
          <w:lang w:val="en-US"/>
        </w:rPr>
      </w:pPr>
      <w:r w:rsidRPr="00385E48">
        <w:rPr>
          <w:lang w:val="en-US"/>
        </w:rPr>
        <w:t>Editing by</w:t>
      </w:r>
      <w:r w:rsidRPr="00385E48">
        <w:rPr>
          <w:lang w:val="en-US"/>
        </w:rPr>
        <w:tab/>
        <w:t>Scott Morris</w:t>
      </w:r>
    </w:p>
    <w:p w14:paraId="0465B40E" w14:textId="77777777" w:rsidR="00385E48" w:rsidRPr="00385E48" w:rsidRDefault="00385E48" w:rsidP="00385E48">
      <w:pPr>
        <w:spacing w:line="240" w:lineRule="auto"/>
        <w:rPr>
          <w:lang w:val="en-US"/>
        </w:rPr>
      </w:pPr>
      <w:r w:rsidRPr="00385E48">
        <w:rPr>
          <w:lang w:val="en-US"/>
        </w:rPr>
        <w:t>Release date(s)</w:t>
      </w:r>
      <w:r w:rsidRPr="00385E48">
        <w:rPr>
          <w:lang w:val="en-US"/>
        </w:rPr>
        <w:tab/>
        <w:t>1985</w:t>
      </w:r>
    </w:p>
    <w:p w14:paraId="4CB92B17" w14:textId="77777777" w:rsidR="00385E48" w:rsidRPr="00385E48" w:rsidRDefault="00385E48" w:rsidP="00385E48">
      <w:pPr>
        <w:spacing w:line="240" w:lineRule="auto"/>
        <w:rPr>
          <w:lang w:val="en-US"/>
        </w:rPr>
      </w:pPr>
      <w:r w:rsidRPr="00385E48">
        <w:rPr>
          <w:lang w:val="en-US"/>
        </w:rPr>
        <w:t>Running time</w:t>
      </w:r>
      <w:r w:rsidRPr="00385E48">
        <w:rPr>
          <w:lang w:val="en-US"/>
        </w:rPr>
        <w:tab/>
        <w:t>24 minutes</w:t>
      </w:r>
    </w:p>
    <w:p w14:paraId="76B6FF6C" w14:textId="77777777" w:rsidR="00385E48" w:rsidRPr="00385E48" w:rsidRDefault="00385E48" w:rsidP="00385E48">
      <w:pPr>
        <w:spacing w:line="240" w:lineRule="auto"/>
        <w:rPr>
          <w:lang w:val="en-US"/>
        </w:rPr>
      </w:pPr>
      <w:r w:rsidRPr="00385E48">
        <w:rPr>
          <w:lang w:val="en-US"/>
        </w:rPr>
        <w:t>Country</w:t>
      </w:r>
      <w:r w:rsidRPr="00385E48">
        <w:rPr>
          <w:lang w:val="en-US"/>
        </w:rPr>
        <w:tab/>
        <w:t>United States</w:t>
      </w:r>
    </w:p>
    <w:p w14:paraId="6571CBEA" w14:textId="77777777" w:rsidR="00385E48" w:rsidRDefault="00385E48" w:rsidP="00385E48">
      <w:pPr>
        <w:spacing w:line="240" w:lineRule="auto"/>
        <w:rPr>
          <w:lang w:val="en-US"/>
        </w:rPr>
      </w:pPr>
      <w:r w:rsidRPr="00385E48">
        <w:rPr>
          <w:lang w:val="en-US"/>
        </w:rPr>
        <w:t>Language</w:t>
      </w:r>
      <w:r w:rsidRPr="00385E48">
        <w:rPr>
          <w:lang w:val="en-US"/>
        </w:rPr>
        <w:tab/>
        <w:t>English</w:t>
      </w:r>
    </w:p>
    <w:p w14:paraId="59A8CF9C" w14:textId="77777777" w:rsidR="00385E48" w:rsidRDefault="00385E48" w:rsidP="00385E48">
      <w:pPr>
        <w:spacing w:line="240" w:lineRule="auto"/>
        <w:rPr>
          <w:lang w:val="en-US"/>
        </w:rPr>
      </w:pPr>
      <w:r>
        <w:rPr>
          <w:lang w:val="en-US"/>
        </w:rPr>
        <w:t>Genero</w:t>
      </w:r>
      <w:r>
        <w:rPr>
          <w:lang w:val="en-US"/>
        </w:rPr>
        <w:tab/>
      </w:r>
      <w:r>
        <w:rPr>
          <w:lang w:val="en-US"/>
        </w:rPr>
        <w:tab/>
        <w:t>Cortometraje</w:t>
      </w:r>
    </w:p>
    <w:p w14:paraId="3C317A53" w14:textId="77777777" w:rsidR="00385E48" w:rsidRPr="00A73267" w:rsidRDefault="00385E48" w:rsidP="00385E48">
      <w:pPr>
        <w:spacing w:line="240" w:lineRule="auto"/>
      </w:pPr>
      <w:r w:rsidRPr="00A73267">
        <w:t>Censura</w:t>
      </w:r>
      <w:r w:rsidRPr="00A73267">
        <w:tab/>
        <w:t>PG</w:t>
      </w:r>
    </w:p>
    <w:p w14:paraId="512E9625" w14:textId="77777777" w:rsidR="00385E48" w:rsidRPr="00A73267" w:rsidRDefault="00385E48" w:rsidP="00385E48">
      <w:pPr>
        <w:spacing w:line="240" w:lineRule="auto"/>
      </w:pPr>
      <w:r w:rsidRPr="00A73267">
        <w:t>Resumen:</w:t>
      </w:r>
      <w:r w:rsidRPr="00A73267">
        <w:tab/>
        <w:t>NONE</w:t>
      </w:r>
    </w:p>
    <w:p w14:paraId="0342FB09" w14:textId="77777777" w:rsidR="00385E48" w:rsidRPr="00A73267" w:rsidRDefault="00385E48" w:rsidP="00385E48">
      <w:pPr>
        <w:spacing w:line="240" w:lineRule="auto"/>
      </w:pPr>
    </w:p>
    <w:p w14:paraId="3BA549D5" w14:textId="77777777" w:rsidR="00DD2826" w:rsidRPr="00A73267" w:rsidRDefault="00DD2826" w:rsidP="00385E48">
      <w:pPr>
        <w:spacing w:line="240" w:lineRule="auto"/>
      </w:pPr>
    </w:p>
    <w:p w14:paraId="4F0E47BF" w14:textId="77777777" w:rsidR="00385E48" w:rsidRDefault="00DD2826" w:rsidP="00DD2826">
      <w:pPr>
        <w:spacing w:line="240" w:lineRule="auto"/>
        <w:rPr>
          <w:b/>
        </w:rPr>
      </w:pPr>
      <w:r w:rsidRPr="00A73267">
        <w:rPr>
          <w:b/>
        </w:rPr>
        <w:t>cortometraje/Graffiti</w:t>
      </w:r>
      <w:r w:rsidR="00FD56A9" w:rsidRPr="00FD56A9">
        <w:rPr>
          <w:b/>
        </w:rPr>
        <w:t>:</w:t>
      </w:r>
      <w:r w:rsidR="00385E48">
        <w:rPr>
          <w:b/>
        </w:rPr>
        <w:tab/>
      </w:r>
      <w:r w:rsidR="00385E48">
        <w:rPr>
          <w:b/>
        </w:rPr>
        <w:tab/>
        <w:t>SIN FOTOOOOOO!!!!</w:t>
      </w:r>
    </w:p>
    <w:p w14:paraId="71E35349" w14:textId="77777777" w:rsidR="00385E48" w:rsidRPr="00A73267" w:rsidRDefault="00385E48" w:rsidP="00DD2826">
      <w:pPr>
        <w:spacing w:line="240" w:lineRule="auto"/>
        <w:rPr>
          <w:lang w:val="en-US"/>
        </w:rPr>
      </w:pPr>
      <w:r w:rsidRPr="00A73267">
        <w:rPr>
          <w:lang w:val="en-US"/>
        </w:rPr>
        <w:t>Directed by</w:t>
      </w:r>
      <w:r w:rsidRPr="00A73267">
        <w:rPr>
          <w:lang w:val="en-US"/>
        </w:rPr>
        <w:tab/>
        <w:t>Matthew Patrick</w:t>
      </w:r>
    </w:p>
    <w:p w14:paraId="38FEFCC0" w14:textId="77777777" w:rsidR="00385E48" w:rsidRPr="00A73267" w:rsidRDefault="00385E48" w:rsidP="00DD2826">
      <w:pPr>
        <w:spacing w:line="240" w:lineRule="auto"/>
        <w:rPr>
          <w:lang w:val="en-US"/>
        </w:rPr>
      </w:pPr>
      <w:r w:rsidRPr="00A73267">
        <w:rPr>
          <w:lang w:val="en-US"/>
        </w:rPr>
        <w:t>Runtime</w:t>
      </w:r>
      <w:r w:rsidRPr="00A73267">
        <w:rPr>
          <w:lang w:val="en-US"/>
        </w:rPr>
        <w:tab/>
        <w:t>28 min</w:t>
      </w:r>
    </w:p>
    <w:p w14:paraId="29331483" w14:textId="77777777" w:rsidR="00385E48" w:rsidRPr="00A73267" w:rsidRDefault="00385E48" w:rsidP="00DD2826">
      <w:pPr>
        <w:spacing w:line="240" w:lineRule="auto"/>
        <w:rPr>
          <w:lang w:val="en-US"/>
        </w:rPr>
      </w:pPr>
      <w:r w:rsidRPr="00A73267">
        <w:rPr>
          <w:lang w:val="en-US"/>
        </w:rPr>
        <w:t>Country</w:t>
      </w:r>
      <w:r w:rsidRPr="00A73267">
        <w:rPr>
          <w:lang w:val="en-US"/>
        </w:rPr>
        <w:tab/>
        <w:t>USA</w:t>
      </w:r>
    </w:p>
    <w:p w14:paraId="27A6B95D" w14:textId="77777777" w:rsidR="00385E48" w:rsidRPr="00A73267" w:rsidRDefault="00385E48" w:rsidP="00DD2826">
      <w:pPr>
        <w:spacing w:line="240" w:lineRule="auto"/>
        <w:rPr>
          <w:lang w:val="en-US"/>
        </w:rPr>
      </w:pPr>
      <w:r w:rsidRPr="00A73267">
        <w:rPr>
          <w:lang w:val="en-US"/>
        </w:rPr>
        <w:t>Lenguage</w:t>
      </w:r>
      <w:r w:rsidRPr="00A73267">
        <w:rPr>
          <w:lang w:val="en-US"/>
        </w:rPr>
        <w:tab/>
        <w:t>English</w:t>
      </w:r>
    </w:p>
    <w:p w14:paraId="4221DB1C" w14:textId="77777777" w:rsidR="00385E48" w:rsidRPr="00A73267" w:rsidRDefault="00385E48" w:rsidP="00DD2826">
      <w:pPr>
        <w:spacing w:line="240" w:lineRule="auto"/>
        <w:rPr>
          <w:lang w:val="en-US"/>
        </w:rPr>
      </w:pPr>
      <w:r w:rsidRPr="00A73267">
        <w:rPr>
          <w:lang w:val="en-US"/>
        </w:rPr>
        <w:t>Release date(s)</w:t>
      </w:r>
      <w:r w:rsidRPr="00A73267">
        <w:rPr>
          <w:lang w:val="en-US"/>
        </w:rPr>
        <w:tab/>
        <w:t>1985</w:t>
      </w:r>
    </w:p>
    <w:p w14:paraId="27DF8F19" w14:textId="77777777" w:rsidR="00385E48" w:rsidRDefault="00385E48" w:rsidP="00DD2826">
      <w:pPr>
        <w:spacing w:line="240" w:lineRule="auto"/>
      </w:pPr>
      <w:r>
        <w:t>Genero</w:t>
      </w:r>
      <w:r>
        <w:tab/>
      </w:r>
      <w:r>
        <w:tab/>
        <w:t>Cortometraje</w:t>
      </w:r>
    </w:p>
    <w:p w14:paraId="46818853" w14:textId="77777777" w:rsidR="00385E48" w:rsidRDefault="00385E48" w:rsidP="00DD2826">
      <w:pPr>
        <w:spacing w:line="240" w:lineRule="auto"/>
      </w:pPr>
      <w:r>
        <w:t>Censura</w:t>
      </w:r>
      <w:r>
        <w:tab/>
        <w:t>PG</w:t>
      </w:r>
    </w:p>
    <w:p w14:paraId="7257B49C" w14:textId="77777777" w:rsidR="00E36E21" w:rsidRPr="00385E48" w:rsidRDefault="00385E48" w:rsidP="00DD2826">
      <w:pPr>
        <w:spacing w:line="240" w:lineRule="auto"/>
      </w:pPr>
      <w:r>
        <w:t>Resumen:</w:t>
      </w:r>
      <w:r>
        <w:tab/>
        <w:t>NONE</w:t>
      </w:r>
    </w:p>
    <w:sectPr w:rsidR="00E36E21" w:rsidRPr="00385E48" w:rsidSect="00113D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attachedTemplate r:id="rId1"/>
  <w:doNotTrackMoves/>
  <w:defaultTabStop w:val="708"/>
  <w:hyphenationZone w:val="425"/>
  <w:characterSpacingControl w:val="doNotCompress"/>
  <w:compat>
    <w:compatSetting w:name="compatibilityMode" w:uri="http://schemas.microsoft.com/office/word" w:val="12"/>
  </w:compat>
  <w:rsids>
    <w:rsidRoot w:val="00FD56A9"/>
    <w:rsid w:val="000E2439"/>
    <w:rsid w:val="00113D47"/>
    <w:rsid w:val="001E2C50"/>
    <w:rsid w:val="001E31A5"/>
    <w:rsid w:val="00347BE4"/>
    <w:rsid w:val="00374745"/>
    <w:rsid w:val="00385E48"/>
    <w:rsid w:val="004754B7"/>
    <w:rsid w:val="00532172"/>
    <w:rsid w:val="005520DB"/>
    <w:rsid w:val="00663568"/>
    <w:rsid w:val="007C07B1"/>
    <w:rsid w:val="007E2E37"/>
    <w:rsid w:val="008327E1"/>
    <w:rsid w:val="008D1D25"/>
    <w:rsid w:val="0096072A"/>
    <w:rsid w:val="0096458D"/>
    <w:rsid w:val="009A4875"/>
    <w:rsid w:val="00A73267"/>
    <w:rsid w:val="00B4419B"/>
    <w:rsid w:val="00B60A92"/>
    <w:rsid w:val="00B958C0"/>
    <w:rsid w:val="00C1579A"/>
    <w:rsid w:val="00CD2565"/>
    <w:rsid w:val="00D570A7"/>
    <w:rsid w:val="00DD2826"/>
    <w:rsid w:val="00E36E21"/>
    <w:rsid w:val="00F55093"/>
    <w:rsid w:val="00FC720C"/>
    <w:rsid w:val="00FD56A9"/>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113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35784">
      <w:bodyDiv w:val="1"/>
      <w:marLeft w:val="0"/>
      <w:marRight w:val="0"/>
      <w:marTop w:val="0"/>
      <w:marBottom w:val="0"/>
      <w:divBdr>
        <w:top w:val="none" w:sz="0" w:space="0" w:color="auto"/>
        <w:left w:val="none" w:sz="0" w:space="0" w:color="auto"/>
        <w:bottom w:val="none" w:sz="0" w:space="0" w:color="auto"/>
        <w:right w:val="none" w:sz="0" w:space="0" w:color="auto"/>
      </w:divBdr>
    </w:div>
    <w:div w:id="946959264">
      <w:bodyDiv w:val="1"/>
      <w:marLeft w:val="0"/>
      <w:marRight w:val="0"/>
      <w:marTop w:val="0"/>
      <w:marBottom w:val="0"/>
      <w:divBdr>
        <w:top w:val="none" w:sz="0" w:space="0" w:color="auto"/>
        <w:left w:val="none" w:sz="0" w:space="0" w:color="auto"/>
        <w:bottom w:val="none" w:sz="0" w:space="0" w:color="auto"/>
        <w:right w:val="none" w:sz="0" w:space="0" w:color="auto"/>
      </w:divBdr>
    </w:div>
    <w:div w:id="1078594987">
      <w:bodyDiv w:val="1"/>
      <w:marLeft w:val="0"/>
      <w:marRight w:val="0"/>
      <w:marTop w:val="0"/>
      <w:marBottom w:val="0"/>
      <w:divBdr>
        <w:top w:val="none" w:sz="0" w:space="0" w:color="auto"/>
        <w:left w:val="none" w:sz="0" w:space="0" w:color="auto"/>
        <w:bottom w:val="none" w:sz="0" w:space="0" w:color="auto"/>
        <w:right w:val="none" w:sz="0" w:space="0" w:color="auto"/>
      </w:divBdr>
    </w:div>
    <w:div w:id="1424574060">
      <w:bodyDiv w:val="1"/>
      <w:marLeft w:val="0"/>
      <w:marRight w:val="0"/>
      <w:marTop w:val="0"/>
      <w:marBottom w:val="0"/>
      <w:divBdr>
        <w:top w:val="none" w:sz="0" w:space="0" w:color="auto"/>
        <w:left w:val="none" w:sz="0" w:space="0" w:color="auto"/>
        <w:bottom w:val="none" w:sz="0" w:space="0" w:color="auto"/>
        <w:right w:val="none" w:sz="0" w:space="0" w:color="auto"/>
      </w:divBdr>
    </w:div>
    <w:div w:id="1588614437">
      <w:bodyDiv w:val="1"/>
      <w:marLeft w:val="0"/>
      <w:marRight w:val="0"/>
      <w:marTop w:val="0"/>
      <w:marBottom w:val="0"/>
      <w:divBdr>
        <w:top w:val="none" w:sz="0" w:space="0" w:color="auto"/>
        <w:left w:val="none" w:sz="0" w:space="0" w:color="auto"/>
        <w:bottom w:val="none" w:sz="0" w:space="0" w:color="auto"/>
        <w:right w:val="none" w:sz="0" w:space="0" w:color="auto"/>
      </w:divBdr>
    </w:div>
    <w:div w:id="20984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32</Pages>
  <Words>4151</Words>
  <Characters>22833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12</cp:revision>
  <dcterms:created xsi:type="dcterms:W3CDTF">2010-05-29T17:18:00Z</dcterms:created>
  <dcterms:modified xsi:type="dcterms:W3CDTF">2010-06-01T01:27:00Z</dcterms:modified>
</cp:coreProperties>
</file>